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925" w:rsidRPr="000B5267" w:rsidRDefault="00567925" w:rsidP="00567925">
      <w:pPr>
        <w:jc w:val="center"/>
        <w:rPr>
          <w:rFonts w:eastAsia="华文楷体"/>
          <w:b/>
          <w:sz w:val="72"/>
          <w:szCs w:val="72"/>
        </w:rPr>
      </w:pPr>
      <w:r w:rsidRPr="000B5267">
        <w:rPr>
          <w:rFonts w:eastAsia="华文楷体" w:hAnsi="华文楷体" w:hint="eastAsia"/>
          <w:b/>
          <w:sz w:val="72"/>
          <w:szCs w:val="72"/>
        </w:rPr>
        <w:t>《</w:t>
      </w:r>
      <w:r w:rsidR="000B5267" w:rsidRPr="000B5267">
        <w:rPr>
          <w:rFonts w:eastAsia="华文楷体" w:hAnsi="华文楷体" w:hint="eastAsia"/>
          <w:b/>
          <w:sz w:val="72"/>
          <w:szCs w:val="72"/>
        </w:rPr>
        <w:t>数据挖掘</w:t>
      </w:r>
      <w:r w:rsidRPr="000B5267">
        <w:rPr>
          <w:rFonts w:eastAsia="华文楷体" w:hAnsi="华文楷体" w:hint="eastAsia"/>
          <w:b/>
          <w:sz w:val="72"/>
          <w:szCs w:val="72"/>
        </w:rPr>
        <w:t>》</w:t>
      </w:r>
    </w:p>
    <w:p w:rsidR="00567925" w:rsidRPr="000B5267" w:rsidRDefault="00567925" w:rsidP="00567925">
      <w:pPr>
        <w:jc w:val="center"/>
        <w:rPr>
          <w:rFonts w:eastAsia="华文楷体"/>
          <w:b/>
          <w:sz w:val="72"/>
          <w:szCs w:val="72"/>
        </w:rPr>
      </w:pPr>
      <w:r w:rsidRPr="000B5267">
        <w:rPr>
          <w:rFonts w:eastAsia="华文楷体" w:hAnsi="华文楷体"/>
          <w:b/>
          <w:sz w:val="72"/>
          <w:szCs w:val="72"/>
        </w:rPr>
        <w:t>实验报告</w:t>
      </w:r>
      <w:r w:rsidRPr="000B5267">
        <w:rPr>
          <w:rFonts w:eastAsia="华文楷体" w:hAnsi="华文楷体" w:hint="eastAsia"/>
          <w:b/>
          <w:sz w:val="72"/>
          <w:szCs w:val="72"/>
        </w:rPr>
        <w:t>1</w:t>
      </w:r>
    </w:p>
    <w:p w:rsidR="00567925" w:rsidRPr="005B79BF" w:rsidRDefault="00567925" w:rsidP="00567925">
      <w:pPr>
        <w:jc w:val="center"/>
        <w:rPr>
          <w:b/>
          <w:sz w:val="48"/>
          <w:szCs w:val="48"/>
        </w:rPr>
      </w:pPr>
    </w:p>
    <w:p w:rsidR="00567925" w:rsidRPr="00F44FB7" w:rsidRDefault="00567925" w:rsidP="003F1603">
      <w:pPr>
        <w:ind w:firstLineChars="250" w:firstLine="1205"/>
        <w:jc w:val="left"/>
        <w:rPr>
          <w:b/>
          <w:sz w:val="48"/>
          <w:szCs w:val="48"/>
          <w:u w:val="single"/>
        </w:rPr>
      </w:pPr>
      <w:r w:rsidRPr="005B79BF">
        <w:rPr>
          <w:rFonts w:hint="eastAsia"/>
          <w:b/>
          <w:sz w:val="48"/>
          <w:szCs w:val="48"/>
        </w:rPr>
        <w:t>班</w:t>
      </w:r>
      <w:r>
        <w:rPr>
          <w:rFonts w:hint="eastAsia"/>
          <w:b/>
          <w:sz w:val="48"/>
          <w:szCs w:val="48"/>
        </w:rPr>
        <w:t xml:space="preserve">    </w:t>
      </w:r>
      <w:r w:rsidRPr="005B79BF">
        <w:rPr>
          <w:rFonts w:hint="eastAsia"/>
          <w:b/>
          <w:sz w:val="48"/>
          <w:szCs w:val="48"/>
        </w:rPr>
        <w:t>级</w:t>
      </w:r>
      <w:r>
        <w:rPr>
          <w:rFonts w:hint="eastAsia"/>
          <w:b/>
          <w:sz w:val="48"/>
          <w:szCs w:val="48"/>
          <w:u w:val="single"/>
        </w:rPr>
        <w:t xml:space="preserve">    </w:t>
      </w:r>
      <w:r w:rsidR="00F85277">
        <w:rPr>
          <w:b/>
          <w:sz w:val="48"/>
          <w:szCs w:val="48"/>
          <w:u w:val="single"/>
        </w:rPr>
        <w:t xml:space="preserve"> </w:t>
      </w:r>
      <w:r w:rsidR="00681F6F">
        <w:rPr>
          <w:rFonts w:hint="eastAsia"/>
          <w:b/>
          <w:sz w:val="48"/>
          <w:szCs w:val="48"/>
          <w:u w:val="single"/>
        </w:rPr>
        <w:t>数</w:t>
      </w:r>
      <w:r w:rsidR="00681F6F">
        <w:rPr>
          <w:rFonts w:hint="eastAsia"/>
          <w:b/>
          <w:sz w:val="48"/>
          <w:szCs w:val="48"/>
          <w:u w:val="single"/>
        </w:rPr>
        <w:t>2</w:t>
      </w:r>
      <w:r w:rsidR="00681F6F">
        <w:rPr>
          <w:b/>
          <w:sz w:val="48"/>
          <w:szCs w:val="48"/>
          <w:u w:val="single"/>
        </w:rPr>
        <w:t>12</w:t>
      </w:r>
      <w:r>
        <w:rPr>
          <w:rFonts w:hint="eastAsia"/>
          <w:b/>
          <w:sz w:val="48"/>
          <w:szCs w:val="48"/>
          <w:u w:val="single"/>
        </w:rPr>
        <w:t xml:space="preserve"> </w:t>
      </w:r>
      <w:r w:rsidR="00106C61"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  <w:u w:val="single"/>
        </w:rPr>
        <w:t xml:space="preserve">    </w:t>
      </w:r>
    </w:p>
    <w:p w:rsidR="00567925" w:rsidRPr="005B79BF" w:rsidRDefault="00567925" w:rsidP="003F1603">
      <w:pPr>
        <w:jc w:val="center"/>
        <w:rPr>
          <w:b/>
          <w:sz w:val="48"/>
          <w:szCs w:val="48"/>
        </w:rPr>
      </w:pPr>
    </w:p>
    <w:p w:rsidR="00567925" w:rsidRPr="005B79BF" w:rsidRDefault="00567925" w:rsidP="003F1603">
      <w:pPr>
        <w:ind w:firstLineChars="250" w:firstLine="1205"/>
        <w:rPr>
          <w:b/>
          <w:sz w:val="48"/>
          <w:szCs w:val="48"/>
        </w:rPr>
      </w:pPr>
      <w:r w:rsidRPr="005B79BF"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   </w:t>
      </w:r>
      <w:r w:rsidRPr="005B79BF">
        <w:rPr>
          <w:rFonts w:hint="eastAsia"/>
          <w:b/>
          <w:sz w:val="48"/>
          <w:szCs w:val="48"/>
        </w:rPr>
        <w:t>号</w:t>
      </w:r>
      <w:r>
        <w:rPr>
          <w:rFonts w:hint="eastAsia"/>
          <w:b/>
          <w:sz w:val="48"/>
          <w:szCs w:val="48"/>
          <w:u w:val="single"/>
        </w:rPr>
        <w:t xml:space="preserve">    </w:t>
      </w:r>
      <w:r w:rsidR="009D4065">
        <w:rPr>
          <w:b/>
          <w:sz w:val="48"/>
          <w:szCs w:val="48"/>
          <w:u w:val="single"/>
        </w:rPr>
        <w:t>21011171</w:t>
      </w:r>
      <w:r>
        <w:rPr>
          <w:rFonts w:hint="eastAsia"/>
          <w:b/>
          <w:sz w:val="48"/>
          <w:szCs w:val="48"/>
          <w:u w:val="single"/>
        </w:rPr>
        <w:t xml:space="preserve">   </w:t>
      </w:r>
      <w:r w:rsidR="008019CB"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  <w:u w:val="single"/>
        </w:rPr>
        <w:t xml:space="preserve"> </w:t>
      </w:r>
    </w:p>
    <w:p w:rsidR="00567925" w:rsidRPr="005B79BF" w:rsidRDefault="00567925" w:rsidP="003F160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</w:t>
      </w:r>
    </w:p>
    <w:p w:rsidR="00567925" w:rsidRDefault="00567925" w:rsidP="003F1603">
      <w:pPr>
        <w:ind w:firstLineChars="250" w:firstLine="1205"/>
        <w:rPr>
          <w:b/>
          <w:sz w:val="48"/>
          <w:szCs w:val="48"/>
          <w:u w:val="single"/>
        </w:rPr>
      </w:pPr>
      <w:r w:rsidRPr="005B79BF">
        <w:rPr>
          <w:rFonts w:hint="eastAsia"/>
          <w:b/>
          <w:sz w:val="48"/>
          <w:szCs w:val="48"/>
        </w:rPr>
        <w:t>姓</w:t>
      </w:r>
      <w:r>
        <w:rPr>
          <w:rFonts w:hint="eastAsia"/>
          <w:b/>
          <w:sz w:val="48"/>
          <w:szCs w:val="48"/>
        </w:rPr>
        <w:t xml:space="preserve">    </w:t>
      </w:r>
      <w:r w:rsidRPr="005B79BF">
        <w:rPr>
          <w:rFonts w:hint="eastAsia"/>
          <w:b/>
          <w:sz w:val="48"/>
          <w:szCs w:val="48"/>
        </w:rPr>
        <w:t>名</w:t>
      </w:r>
      <w:r>
        <w:rPr>
          <w:rFonts w:hint="eastAsia"/>
          <w:b/>
          <w:sz w:val="48"/>
          <w:szCs w:val="48"/>
          <w:u w:val="single"/>
        </w:rPr>
        <w:t xml:space="preserve">     </w:t>
      </w:r>
      <w:r w:rsidR="00754EA7">
        <w:rPr>
          <w:rFonts w:hint="eastAsia"/>
          <w:b/>
          <w:sz w:val="48"/>
          <w:szCs w:val="48"/>
          <w:u w:val="single"/>
        </w:rPr>
        <w:t>范鸿玥</w:t>
      </w:r>
      <w:r>
        <w:rPr>
          <w:rFonts w:hint="eastAsia"/>
          <w:b/>
          <w:sz w:val="48"/>
          <w:szCs w:val="48"/>
          <w:u w:val="single"/>
        </w:rPr>
        <w:t xml:space="preserve">     </w:t>
      </w:r>
      <w:r w:rsidR="000072D2">
        <w:rPr>
          <w:b/>
          <w:sz w:val="48"/>
          <w:szCs w:val="48"/>
          <w:u w:val="single"/>
        </w:rPr>
        <w:t xml:space="preserve"> </w:t>
      </w:r>
    </w:p>
    <w:p w:rsidR="00567925" w:rsidRDefault="00567925" w:rsidP="003F1603">
      <w:pPr>
        <w:jc w:val="center"/>
        <w:rPr>
          <w:b/>
          <w:sz w:val="48"/>
          <w:szCs w:val="48"/>
        </w:rPr>
      </w:pPr>
    </w:p>
    <w:p w:rsidR="00567925" w:rsidRPr="005B79BF" w:rsidRDefault="00567925" w:rsidP="003F1603">
      <w:pPr>
        <w:ind w:firstLineChars="250" w:firstLine="1205"/>
        <w:jc w:val="lef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批阅教师</w:t>
      </w:r>
      <w:r w:rsidRPr="00F44FB7">
        <w:rPr>
          <w:rFonts w:hint="eastAsia"/>
          <w:b/>
          <w:sz w:val="48"/>
          <w:szCs w:val="48"/>
          <w:u w:val="single"/>
        </w:rPr>
        <w:t xml:space="preserve">     </w:t>
      </w:r>
      <w:r w:rsidR="000B5267">
        <w:rPr>
          <w:rFonts w:hint="eastAsia"/>
          <w:b/>
          <w:sz w:val="48"/>
          <w:szCs w:val="48"/>
          <w:u w:val="single"/>
        </w:rPr>
        <w:t>钱夕元</w:t>
      </w:r>
      <w:r w:rsidRPr="00F44FB7">
        <w:rPr>
          <w:rFonts w:hint="eastAsia"/>
          <w:b/>
          <w:sz w:val="48"/>
          <w:szCs w:val="48"/>
          <w:u w:val="single"/>
        </w:rPr>
        <w:t xml:space="preserve">      </w:t>
      </w:r>
    </w:p>
    <w:p w:rsidR="000B5267" w:rsidRDefault="000B5267" w:rsidP="00567925">
      <w:pPr>
        <w:rPr>
          <w:sz w:val="24"/>
        </w:rPr>
      </w:pPr>
    </w:p>
    <w:p w:rsidR="00567925" w:rsidRDefault="00697B36" w:rsidP="00567925">
      <w:pPr>
        <w:rPr>
          <w:sz w:val="24"/>
        </w:rPr>
      </w:pPr>
      <w:r>
        <w:rPr>
          <w:rFonts w:hint="eastAsia"/>
          <w:sz w:val="24"/>
        </w:rPr>
        <w:t>*********************************************************************</w:t>
      </w:r>
    </w:p>
    <w:p w:rsidR="00567925" w:rsidRPr="00E0029E" w:rsidRDefault="00697B36" w:rsidP="00567925">
      <w:pPr>
        <w:rPr>
          <w:b/>
          <w:sz w:val="24"/>
        </w:rPr>
      </w:pPr>
      <w:r>
        <w:rPr>
          <w:rFonts w:hint="eastAsia"/>
          <w:sz w:val="24"/>
        </w:rPr>
        <w:t xml:space="preserve"> </w:t>
      </w:r>
      <w:r w:rsidRPr="00E0029E">
        <w:rPr>
          <w:rFonts w:hint="eastAsia"/>
          <w:b/>
          <w:sz w:val="24"/>
        </w:rPr>
        <w:t>评分标准：</w:t>
      </w:r>
    </w:p>
    <w:p w:rsidR="00697B36" w:rsidRDefault="00697B36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成绩分为</w:t>
      </w:r>
      <w:r>
        <w:rPr>
          <w:rFonts w:hint="eastAsia"/>
          <w:sz w:val="24"/>
        </w:rPr>
        <w:t>A/B/C/D</w:t>
      </w:r>
      <w:r>
        <w:rPr>
          <w:rFonts w:hint="eastAsia"/>
          <w:sz w:val="24"/>
        </w:rPr>
        <w:t>四个等级（</w:t>
      </w:r>
      <w:r>
        <w:rPr>
          <w:sz w:val="24"/>
        </w:rPr>
        <w:t>A</w:t>
      </w:r>
      <w:r>
        <w:rPr>
          <w:rFonts w:hint="eastAsia"/>
          <w:sz w:val="24"/>
        </w:rPr>
        <w:t>为最高）</w:t>
      </w:r>
    </w:p>
    <w:p w:rsidR="00697B36" w:rsidRDefault="000B5267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：实验结果正确；过程进行了清晰的描述；作图清晰美观；对结果进行了详细的分析、讨论</w:t>
      </w:r>
    </w:p>
    <w:p w:rsidR="00697B36" w:rsidRDefault="000B5267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：实验结果基本正确；过程进行了部分描述；作图基本正确；对结果进行了简单的分析、讨论</w:t>
      </w:r>
    </w:p>
    <w:p w:rsidR="00697B36" w:rsidRDefault="000B5267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：实验结果部分正确；过程描述很少；作图不够正确；对结果的分析不够正确</w:t>
      </w:r>
    </w:p>
    <w:p w:rsidR="00697B36" w:rsidRDefault="000B5267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：实验结果出现明显的错误；过程混乱；没有结果呈现；对结果没有分析或分析完全错误</w:t>
      </w:r>
    </w:p>
    <w:p w:rsidR="00697B36" w:rsidRDefault="00697B36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没有按时提交作业</w:t>
      </w:r>
      <w:r w:rsidR="00E0029E">
        <w:rPr>
          <w:rFonts w:hint="eastAsia"/>
          <w:sz w:val="24"/>
        </w:rPr>
        <w:t>、补交作业</w:t>
      </w:r>
      <w:r>
        <w:rPr>
          <w:rFonts w:hint="eastAsia"/>
          <w:sz w:val="24"/>
        </w:rPr>
        <w:t>，成绩降一档</w:t>
      </w:r>
    </w:p>
    <w:p w:rsidR="00697B36" w:rsidRDefault="00697B36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抄袭作业成绩为零分。</w:t>
      </w:r>
    </w:p>
    <w:p w:rsidR="00697B36" w:rsidRDefault="00E0029E" w:rsidP="00567925">
      <w:pPr>
        <w:rPr>
          <w:b/>
          <w:sz w:val="24"/>
        </w:rPr>
      </w:pPr>
      <w:r w:rsidRPr="00E0029E">
        <w:rPr>
          <w:rFonts w:hint="eastAsia"/>
          <w:b/>
          <w:sz w:val="24"/>
        </w:rPr>
        <w:t>教师评语：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029E" w:rsidRPr="007E779F" w:rsidTr="007E779F">
        <w:tc>
          <w:tcPr>
            <w:tcW w:w="8522" w:type="dxa"/>
            <w:shd w:val="clear" w:color="auto" w:fill="auto"/>
          </w:tcPr>
          <w:p w:rsidR="00E0029E" w:rsidRPr="007E779F" w:rsidRDefault="00E0029E" w:rsidP="00567925">
            <w:pPr>
              <w:rPr>
                <w:sz w:val="24"/>
              </w:rPr>
            </w:pPr>
          </w:p>
          <w:p w:rsidR="00E0029E" w:rsidRPr="007E779F" w:rsidRDefault="00E0029E" w:rsidP="00567925">
            <w:pPr>
              <w:rPr>
                <w:sz w:val="24"/>
              </w:rPr>
            </w:pPr>
          </w:p>
          <w:p w:rsidR="00E0029E" w:rsidRPr="007E779F" w:rsidRDefault="00E0029E" w:rsidP="00567925">
            <w:pPr>
              <w:rPr>
                <w:sz w:val="24"/>
              </w:rPr>
            </w:pPr>
          </w:p>
        </w:tc>
      </w:tr>
    </w:tbl>
    <w:p w:rsidR="00714354" w:rsidRDefault="00714354" w:rsidP="00FF1171">
      <w:pPr>
        <w:rPr>
          <w:b/>
          <w:sz w:val="24"/>
        </w:rPr>
      </w:pPr>
    </w:p>
    <w:p w:rsidR="003F1603" w:rsidRPr="00E0029E" w:rsidRDefault="00E0029E" w:rsidP="00FF1171">
      <w:pPr>
        <w:rPr>
          <w:b/>
          <w:sz w:val="24"/>
        </w:rPr>
      </w:pPr>
      <w:r w:rsidRPr="00E0029E">
        <w:rPr>
          <w:rFonts w:hint="eastAsia"/>
          <w:b/>
          <w:sz w:val="24"/>
        </w:rPr>
        <w:t>实验成绩：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5"/>
        <w:gridCol w:w="4141"/>
      </w:tblGrid>
      <w:tr w:rsidR="003F1603" w:rsidRPr="004D211B" w:rsidTr="009205A1">
        <w:tc>
          <w:tcPr>
            <w:tcW w:w="4261" w:type="dxa"/>
          </w:tcPr>
          <w:p w:rsidR="003F1603" w:rsidRPr="004D211B" w:rsidRDefault="003F1603" w:rsidP="003F1603">
            <w:p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lastRenderedPageBreak/>
              <w:t>实验名称：</w:t>
            </w:r>
            <w:r>
              <w:rPr>
                <w:rFonts w:hint="eastAsia"/>
                <w:sz w:val="24"/>
              </w:rPr>
              <w:t>Python</w:t>
            </w:r>
            <w:r w:rsidR="00903B14">
              <w:rPr>
                <w:rFonts w:hint="eastAsia"/>
                <w:sz w:val="24"/>
              </w:rPr>
              <w:t>及数据处理</w:t>
            </w:r>
          </w:p>
        </w:tc>
        <w:tc>
          <w:tcPr>
            <w:tcW w:w="4261" w:type="dxa"/>
          </w:tcPr>
          <w:p w:rsidR="003F1603" w:rsidRPr="004D211B" w:rsidRDefault="003F1603" w:rsidP="009205A1">
            <w:p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t>实验地点：八教</w:t>
            </w:r>
            <w:r w:rsidRPr="004D211B">
              <w:rPr>
                <w:rFonts w:hint="eastAsia"/>
                <w:sz w:val="24"/>
              </w:rPr>
              <w:t>611</w:t>
            </w:r>
          </w:p>
        </w:tc>
      </w:tr>
      <w:tr w:rsidR="003F1603" w:rsidRPr="004D211B" w:rsidTr="009205A1">
        <w:trPr>
          <w:cantSplit/>
        </w:trPr>
        <w:tc>
          <w:tcPr>
            <w:tcW w:w="8522" w:type="dxa"/>
            <w:gridSpan w:val="2"/>
          </w:tcPr>
          <w:p w:rsidR="003F1603" w:rsidRPr="004D211B" w:rsidRDefault="003F1603" w:rsidP="009205A1">
            <w:p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t>所使用的工具软件及环境：</w:t>
            </w:r>
            <w:r w:rsidR="00447266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naconda</w:t>
            </w:r>
          </w:p>
        </w:tc>
      </w:tr>
      <w:tr w:rsidR="003F1603" w:rsidRPr="004D211B" w:rsidTr="009205A1">
        <w:trPr>
          <w:trHeight w:val="1360"/>
        </w:trPr>
        <w:tc>
          <w:tcPr>
            <w:tcW w:w="8522" w:type="dxa"/>
            <w:gridSpan w:val="2"/>
          </w:tcPr>
          <w:p w:rsidR="003F1603" w:rsidRPr="004D211B" w:rsidRDefault="003F1603" w:rsidP="00903B14"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t>实验目的：</w:t>
            </w:r>
          </w:p>
          <w:p w:rsidR="003F1603" w:rsidRPr="004D211B" w:rsidRDefault="003F1603" w:rsidP="00903B14">
            <w:pPr>
              <w:numPr>
                <w:ilvl w:val="1"/>
                <w:numId w:val="7"/>
              </w:numPr>
              <w:spacing w:line="360" w:lineRule="auto"/>
              <w:rPr>
                <w:sz w:val="24"/>
              </w:rPr>
            </w:pPr>
            <w:r w:rsidRPr="00B839D6">
              <w:rPr>
                <w:rFonts w:hint="eastAsia"/>
                <w:sz w:val="24"/>
              </w:rPr>
              <w:t>熟悉</w:t>
            </w:r>
            <w:r w:rsidRPr="00B839D6">
              <w:rPr>
                <w:rFonts w:hint="eastAsia"/>
                <w:sz w:val="24"/>
              </w:rPr>
              <w:t>Python</w:t>
            </w:r>
            <w:r w:rsidRPr="00B839D6">
              <w:rPr>
                <w:rFonts w:hint="eastAsia"/>
                <w:sz w:val="24"/>
              </w:rPr>
              <w:t>运行环境，安装</w:t>
            </w:r>
            <w:r w:rsidRPr="00B839D6">
              <w:rPr>
                <w:rFonts w:hint="eastAsia"/>
                <w:sz w:val="24"/>
              </w:rPr>
              <w:t>anaconda</w:t>
            </w:r>
            <w:r w:rsidRPr="00B839D6">
              <w:rPr>
                <w:rFonts w:hint="eastAsia"/>
                <w:sz w:val="24"/>
              </w:rPr>
              <w:t>，选定</w:t>
            </w:r>
            <w:r w:rsidR="00447266" w:rsidRPr="00B839D6">
              <w:rPr>
                <w:rFonts w:hint="eastAsia"/>
                <w:sz w:val="24"/>
              </w:rPr>
              <w:t>P</w:t>
            </w:r>
            <w:r w:rsidRPr="00B839D6">
              <w:rPr>
                <w:rFonts w:hint="eastAsia"/>
                <w:sz w:val="24"/>
              </w:rPr>
              <w:t>ython IDE</w:t>
            </w:r>
            <w:r w:rsidRPr="00B839D6">
              <w:rPr>
                <w:rFonts w:hint="eastAsia"/>
                <w:sz w:val="24"/>
              </w:rPr>
              <w:t>工具</w:t>
            </w:r>
          </w:p>
          <w:p w:rsidR="00903B14" w:rsidRDefault="00903B14" w:rsidP="00903B14">
            <w:pPr>
              <w:numPr>
                <w:ilvl w:val="1"/>
                <w:numId w:val="7"/>
              </w:numPr>
              <w:spacing w:line="360" w:lineRule="auto"/>
              <w:rPr>
                <w:sz w:val="24"/>
              </w:rPr>
            </w:pPr>
            <w:r w:rsidRPr="00903B14">
              <w:rPr>
                <w:rFonts w:hint="eastAsia"/>
                <w:sz w:val="24"/>
              </w:rPr>
              <w:t>熟练掌握</w:t>
            </w:r>
            <w:r w:rsidRPr="00903B14">
              <w:rPr>
                <w:sz w:val="24"/>
              </w:rPr>
              <w:t>P</w:t>
            </w:r>
            <w:r w:rsidRPr="00903B14">
              <w:rPr>
                <w:rFonts w:hint="eastAsia"/>
                <w:sz w:val="24"/>
              </w:rPr>
              <w:t>ython</w:t>
            </w:r>
            <w:r w:rsidRPr="00903B14">
              <w:rPr>
                <w:rFonts w:hint="eastAsia"/>
                <w:sz w:val="24"/>
              </w:rPr>
              <w:t>数据分析基本操作</w:t>
            </w:r>
          </w:p>
          <w:p w:rsidR="00903B14" w:rsidRPr="00903B14" w:rsidRDefault="00903B14" w:rsidP="00903B14">
            <w:pPr>
              <w:numPr>
                <w:ilvl w:val="1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数据分析常用的包</w:t>
            </w:r>
          </w:p>
          <w:p w:rsidR="003F1603" w:rsidRPr="004D211B" w:rsidRDefault="003F1603" w:rsidP="00903B14">
            <w:pPr>
              <w:numPr>
                <w:ilvl w:val="1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 w:rsidR="00903B14">
              <w:rPr>
                <w:rFonts w:hint="eastAsia"/>
                <w:sz w:val="24"/>
              </w:rPr>
              <w:t>2</w:t>
            </w:r>
            <w:r w:rsidR="00903B14">
              <w:rPr>
                <w:rFonts w:hint="eastAsia"/>
                <w:sz w:val="24"/>
              </w:rPr>
              <w:t>个</w:t>
            </w:r>
            <w:r w:rsidR="008816CA">
              <w:rPr>
                <w:rFonts w:hint="eastAsia"/>
                <w:sz w:val="24"/>
              </w:rPr>
              <w:t>实践案例</w:t>
            </w:r>
            <w:r w:rsidR="00903B14">
              <w:rPr>
                <w:rFonts w:hint="eastAsia"/>
                <w:sz w:val="24"/>
              </w:rPr>
              <w:t>的数据</w:t>
            </w:r>
            <w:r w:rsidR="008816CA">
              <w:rPr>
                <w:rFonts w:hint="eastAsia"/>
                <w:sz w:val="24"/>
              </w:rPr>
              <w:t>探索</w:t>
            </w:r>
            <w:r w:rsidR="00903B14">
              <w:rPr>
                <w:rFonts w:hint="eastAsia"/>
                <w:sz w:val="24"/>
              </w:rPr>
              <w:t>性分析</w:t>
            </w:r>
            <w:r w:rsidR="008816CA">
              <w:rPr>
                <w:rFonts w:hint="eastAsia"/>
                <w:sz w:val="24"/>
              </w:rPr>
              <w:t>；</w:t>
            </w:r>
          </w:p>
        </w:tc>
      </w:tr>
      <w:tr w:rsidR="003F1603" w:rsidRPr="004D211B" w:rsidTr="009205A1">
        <w:trPr>
          <w:trHeight w:val="304"/>
        </w:trPr>
        <w:tc>
          <w:tcPr>
            <w:tcW w:w="8522" w:type="dxa"/>
            <w:gridSpan w:val="2"/>
          </w:tcPr>
          <w:p w:rsidR="003F1603" w:rsidRPr="004D211B" w:rsidRDefault="003F1603" w:rsidP="003F1603"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t>实验内容</w:t>
            </w:r>
          </w:p>
          <w:p w:rsidR="003F1603" w:rsidRPr="004D211B" w:rsidRDefault="003F1603" w:rsidP="009205A1">
            <w:p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t>（要求</w:t>
            </w:r>
            <w:r w:rsidR="008816CA">
              <w:rPr>
                <w:rFonts w:hint="eastAsia"/>
                <w:sz w:val="24"/>
              </w:rPr>
              <w:t>参照</w:t>
            </w:r>
            <w:r w:rsidR="008816CA">
              <w:rPr>
                <w:rFonts w:hint="eastAsia"/>
                <w:sz w:val="24"/>
              </w:rPr>
              <w:t>Python</w:t>
            </w:r>
            <w:r w:rsidR="008816CA">
              <w:rPr>
                <w:rFonts w:hint="eastAsia"/>
                <w:sz w:val="24"/>
              </w:rPr>
              <w:t>基础（上机操作）</w:t>
            </w:r>
            <w:r w:rsidR="00447266">
              <w:rPr>
                <w:rFonts w:hint="eastAsia"/>
                <w:sz w:val="24"/>
              </w:rPr>
              <w:t>PPT</w:t>
            </w:r>
            <w:r w:rsidR="008816CA">
              <w:rPr>
                <w:rFonts w:hint="eastAsia"/>
                <w:sz w:val="24"/>
              </w:rPr>
              <w:t>内容及实践练习和实践案例要求，完成下述实验操作</w:t>
            </w:r>
            <w:r w:rsidRPr="004D211B">
              <w:rPr>
                <w:rFonts w:hint="eastAsia"/>
                <w:sz w:val="24"/>
              </w:rPr>
              <w:t>）</w:t>
            </w:r>
          </w:p>
          <w:p w:rsidR="00903B14" w:rsidRPr="00903B14" w:rsidRDefault="008816CA" w:rsidP="00903B14">
            <w:pPr>
              <w:numPr>
                <w:ilvl w:val="1"/>
                <w:numId w:val="8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完成实践案例：白葡萄酒品质探索</w:t>
            </w:r>
          </w:p>
          <w:p w:rsidR="00903B14" w:rsidRPr="00903B14" w:rsidRDefault="00903B14" w:rsidP="00903B14">
            <w:pPr>
              <w:numPr>
                <w:ilvl w:val="1"/>
                <w:numId w:val="8"/>
              </w:numPr>
              <w:spacing w:line="360" w:lineRule="auto"/>
              <w:rPr>
                <w:sz w:val="24"/>
              </w:rPr>
            </w:pPr>
            <w:r w:rsidRPr="00903B14">
              <w:rPr>
                <w:rFonts w:hint="eastAsia"/>
                <w:sz w:val="24"/>
              </w:rPr>
              <w:t>完成实践案例：青年失业率探索</w:t>
            </w:r>
          </w:p>
        </w:tc>
      </w:tr>
      <w:tr w:rsidR="003F1603" w:rsidRPr="004D211B" w:rsidTr="009205A1">
        <w:tc>
          <w:tcPr>
            <w:tcW w:w="8522" w:type="dxa"/>
            <w:gridSpan w:val="2"/>
          </w:tcPr>
          <w:p w:rsidR="003F1603" w:rsidRDefault="003F1603" w:rsidP="003F1603"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t>操作步骤</w:t>
            </w:r>
            <w:r w:rsidR="00903B14">
              <w:rPr>
                <w:rFonts w:hint="eastAsia"/>
                <w:sz w:val="24"/>
              </w:rPr>
              <w:t>、结果及讨论</w:t>
            </w:r>
          </w:p>
          <w:p w:rsidR="00F17D54" w:rsidRDefault="00F17D54" w:rsidP="00F17D54">
            <w:pPr>
              <w:spacing w:line="360" w:lineRule="auto"/>
              <w:jc w:val="center"/>
              <w:rPr>
                <w:sz w:val="24"/>
              </w:rPr>
            </w:pPr>
          </w:p>
          <w:p w:rsidR="00F17D54" w:rsidRDefault="00F17D54" w:rsidP="00F17D54">
            <w:pPr>
              <w:spacing w:line="360" w:lineRule="auto"/>
              <w:jc w:val="center"/>
              <w:rPr>
                <w:sz w:val="24"/>
              </w:rPr>
            </w:pPr>
          </w:p>
          <w:p w:rsidR="005C17D8" w:rsidRPr="009C7ADB" w:rsidRDefault="001F0B13" w:rsidP="00F17D54">
            <w:pPr>
              <w:spacing w:line="360" w:lineRule="auto"/>
              <w:jc w:val="center"/>
              <w:rPr>
                <w:b/>
                <w:sz w:val="24"/>
              </w:rPr>
            </w:pPr>
            <w:r w:rsidRPr="009C7ADB">
              <w:rPr>
                <w:rFonts w:hint="eastAsia"/>
                <w:b/>
                <w:sz w:val="24"/>
              </w:rPr>
              <w:t>注：内容从下页开始</w:t>
            </w:r>
            <w:r w:rsidR="00256857">
              <w:rPr>
                <w:rFonts w:hint="eastAsia"/>
                <w:b/>
                <w:sz w:val="24"/>
              </w:rPr>
              <w:t>。</w:t>
            </w:r>
          </w:p>
          <w:p w:rsidR="00903B14" w:rsidRPr="004D211B" w:rsidRDefault="00903B14" w:rsidP="00903B14">
            <w:pPr>
              <w:spacing w:line="360" w:lineRule="auto"/>
              <w:rPr>
                <w:sz w:val="24"/>
              </w:rPr>
            </w:pPr>
          </w:p>
          <w:p w:rsidR="003F1603" w:rsidRPr="004D211B" w:rsidRDefault="003F1603" w:rsidP="009205A1">
            <w:pPr>
              <w:spacing w:line="360" w:lineRule="auto"/>
              <w:rPr>
                <w:sz w:val="24"/>
              </w:rPr>
            </w:pPr>
          </w:p>
          <w:p w:rsidR="003F1603" w:rsidRDefault="003F1603" w:rsidP="009205A1">
            <w:pPr>
              <w:spacing w:line="360" w:lineRule="auto"/>
              <w:rPr>
                <w:sz w:val="24"/>
              </w:rPr>
            </w:pPr>
          </w:p>
          <w:p w:rsidR="00903B14" w:rsidRDefault="00903B14" w:rsidP="009205A1">
            <w:pPr>
              <w:spacing w:line="360" w:lineRule="auto"/>
              <w:rPr>
                <w:sz w:val="24"/>
              </w:rPr>
            </w:pPr>
          </w:p>
          <w:p w:rsidR="00903B14" w:rsidRDefault="00903B14" w:rsidP="009205A1">
            <w:pPr>
              <w:spacing w:line="360" w:lineRule="auto"/>
              <w:rPr>
                <w:sz w:val="24"/>
              </w:rPr>
            </w:pPr>
          </w:p>
          <w:p w:rsidR="00903B14" w:rsidRPr="004D211B" w:rsidRDefault="00903B14" w:rsidP="009205A1">
            <w:pPr>
              <w:spacing w:line="360" w:lineRule="auto"/>
              <w:rPr>
                <w:sz w:val="24"/>
              </w:rPr>
            </w:pPr>
          </w:p>
          <w:p w:rsidR="003F1603" w:rsidRPr="004D211B" w:rsidRDefault="003F1603" w:rsidP="009205A1">
            <w:pPr>
              <w:spacing w:line="360" w:lineRule="auto"/>
              <w:rPr>
                <w:sz w:val="24"/>
              </w:rPr>
            </w:pPr>
          </w:p>
          <w:p w:rsidR="003F1603" w:rsidRPr="004D211B" w:rsidRDefault="003F1603" w:rsidP="009205A1">
            <w:pPr>
              <w:spacing w:line="360" w:lineRule="auto"/>
              <w:rPr>
                <w:sz w:val="24"/>
              </w:rPr>
            </w:pPr>
          </w:p>
          <w:p w:rsidR="003F1603" w:rsidRDefault="003F1603" w:rsidP="009205A1">
            <w:pPr>
              <w:spacing w:line="360" w:lineRule="auto"/>
              <w:rPr>
                <w:sz w:val="24"/>
              </w:rPr>
            </w:pPr>
          </w:p>
          <w:p w:rsidR="00E01605" w:rsidRDefault="00E01605" w:rsidP="009205A1">
            <w:pPr>
              <w:spacing w:line="360" w:lineRule="auto"/>
              <w:rPr>
                <w:sz w:val="24"/>
              </w:rPr>
            </w:pPr>
          </w:p>
          <w:p w:rsidR="00E01605" w:rsidRDefault="00E01605" w:rsidP="009205A1">
            <w:pPr>
              <w:spacing w:line="360" w:lineRule="auto"/>
              <w:rPr>
                <w:sz w:val="24"/>
              </w:rPr>
            </w:pPr>
          </w:p>
          <w:p w:rsidR="00E01605" w:rsidRPr="004D211B" w:rsidRDefault="00E01605" w:rsidP="009205A1">
            <w:pPr>
              <w:spacing w:line="360" w:lineRule="auto"/>
              <w:rPr>
                <w:sz w:val="24"/>
              </w:rPr>
            </w:pPr>
          </w:p>
          <w:p w:rsidR="00E148DD" w:rsidRPr="004D211B" w:rsidRDefault="00E148DD" w:rsidP="00E148DD">
            <w:pPr>
              <w:spacing w:line="360" w:lineRule="auto"/>
              <w:rPr>
                <w:sz w:val="24"/>
              </w:rPr>
            </w:pPr>
          </w:p>
        </w:tc>
      </w:tr>
    </w:tbl>
    <w:p w:rsidR="00E0029E" w:rsidRDefault="00E0029E" w:rsidP="00FF1171">
      <w:pPr>
        <w:rPr>
          <w:b/>
          <w:sz w:val="24"/>
        </w:rPr>
      </w:pPr>
    </w:p>
    <w:p w:rsidR="00E148DD" w:rsidRDefault="00E148DD" w:rsidP="00E148DD">
      <w:pPr>
        <w:pStyle w:val="a8"/>
        <w:numPr>
          <w:ilvl w:val="0"/>
          <w:numId w:val="9"/>
        </w:numPr>
        <w:spacing w:line="360" w:lineRule="auto"/>
        <w:ind w:firstLineChars="0"/>
        <w:rPr>
          <w:b/>
          <w:sz w:val="24"/>
        </w:rPr>
      </w:pPr>
      <w:r w:rsidRPr="0037791C">
        <w:rPr>
          <w:rFonts w:hint="eastAsia"/>
          <w:b/>
          <w:sz w:val="24"/>
        </w:rPr>
        <w:lastRenderedPageBreak/>
        <w:t>案例</w:t>
      </w:r>
      <w:r w:rsidRPr="0037791C">
        <w:rPr>
          <w:rFonts w:hint="eastAsia"/>
          <w:b/>
          <w:sz w:val="24"/>
        </w:rPr>
        <w:t>1</w:t>
      </w:r>
      <w:r w:rsidRPr="0037791C">
        <w:rPr>
          <w:rFonts w:hint="eastAsia"/>
          <w:b/>
          <w:sz w:val="24"/>
        </w:rPr>
        <w:t>：白葡萄酒品质探索</w:t>
      </w:r>
    </w:p>
    <w:p w:rsidR="008B08D6" w:rsidRPr="006F7AF7" w:rsidRDefault="004029A6" w:rsidP="006F7AF7">
      <w:pPr>
        <w:spacing w:line="360" w:lineRule="auto"/>
        <w:ind w:firstLine="420"/>
        <w:rPr>
          <w:rFonts w:hint="eastAsia"/>
          <w:sz w:val="24"/>
        </w:rPr>
      </w:pPr>
      <w:r w:rsidRPr="004029A6">
        <w:rPr>
          <w:sz w:val="24"/>
        </w:rPr>
        <w:t>葡萄酒的价格与其品质相关，下面根据数据对白葡萄酒品质进行分析</w:t>
      </w:r>
      <w:r w:rsidRPr="004029A6">
        <w:rPr>
          <w:rFonts w:hint="eastAsia"/>
          <w:sz w:val="24"/>
        </w:rPr>
        <w:t>。</w:t>
      </w:r>
      <w:r w:rsidRPr="004029A6">
        <w:rPr>
          <w:sz w:val="24"/>
        </w:rPr>
        <w:t>whine</w:t>
      </w:r>
      <w:r w:rsidRPr="004029A6">
        <w:rPr>
          <w:rFonts w:hint="eastAsia"/>
          <w:sz w:val="24"/>
        </w:rPr>
        <w:t>.</w:t>
      </w:r>
      <w:r w:rsidRPr="004029A6">
        <w:rPr>
          <w:sz w:val="24"/>
        </w:rPr>
        <w:t>xlsm</w:t>
      </w:r>
      <w:r w:rsidRPr="004029A6">
        <w:rPr>
          <w:rFonts w:hint="eastAsia"/>
          <w:sz w:val="24"/>
        </w:rPr>
        <w:t>中共有</w:t>
      </w:r>
      <w:r w:rsidRPr="004029A6">
        <w:rPr>
          <w:rFonts w:hint="eastAsia"/>
          <w:sz w:val="24"/>
        </w:rPr>
        <w:t>3</w:t>
      </w:r>
      <w:r w:rsidRPr="004029A6">
        <w:rPr>
          <w:sz w:val="24"/>
        </w:rPr>
        <w:t>431</w:t>
      </w:r>
      <w:r w:rsidRPr="004029A6">
        <w:rPr>
          <w:rFonts w:hint="eastAsia"/>
          <w:sz w:val="24"/>
        </w:rPr>
        <w:t>组白葡萄酒数据，</w:t>
      </w:r>
      <w:r w:rsidRPr="004029A6">
        <w:rPr>
          <w:sz w:val="24"/>
        </w:rPr>
        <w:t>各项指标</w:t>
      </w:r>
      <w:r w:rsidRPr="004029A6">
        <w:rPr>
          <w:rFonts w:hint="eastAsia"/>
          <w:sz w:val="24"/>
        </w:rPr>
        <w:t>（共</w:t>
      </w:r>
      <w:r w:rsidRPr="004029A6">
        <w:rPr>
          <w:rFonts w:hint="eastAsia"/>
          <w:sz w:val="24"/>
        </w:rPr>
        <w:t>1</w:t>
      </w:r>
      <w:r w:rsidRPr="004029A6">
        <w:rPr>
          <w:sz w:val="24"/>
        </w:rPr>
        <w:t>2</w:t>
      </w:r>
      <w:r w:rsidRPr="004029A6">
        <w:rPr>
          <w:rFonts w:hint="eastAsia"/>
          <w:sz w:val="24"/>
        </w:rPr>
        <w:t>个）分别为：固定酸度、挥发性酸度、柠檬酸、残余糖、氯化物、游离二氧化硫、总硫度、密度、</w:t>
      </w:r>
      <w:r w:rsidRPr="004029A6">
        <w:rPr>
          <w:rFonts w:hint="eastAsia"/>
          <w:sz w:val="24"/>
        </w:rPr>
        <w:t>PH</w:t>
      </w:r>
      <w:r w:rsidRPr="004029A6">
        <w:rPr>
          <w:rFonts w:hint="eastAsia"/>
          <w:sz w:val="24"/>
        </w:rPr>
        <w:t>值、硫酸盐、酒精度数、品质。</w:t>
      </w:r>
    </w:p>
    <w:p w:rsidR="002F0397" w:rsidRDefault="009479F8" w:rsidP="009479F8">
      <w:pPr>
        <w:pStyle w:val="a8"/>
        <w:numPr>
          <w:ilvl w:val="1"/>
          <w:numId w:val="9"/>
        </w:numPr>
        <w:spacing w:line="360" w:lineRule="auto"/>
        <w:ind w:firstLineChars="0"/>
        <w:rPr>
          <w:b/>
          <w:sz w:val="24"/>
        </w:rPr>
      </w:pPr>
      <w:r w:rsidRPr="009479F8">
        <w:rPr>
          <w:rFonts w:hint="eastAsia"/>
          <w:b/>
          <w:sz w:val="24"/>
        </w:rPr>
        <w:t>读取白葡萄酒品质数据集</w:t>
      </w:r>
    </w:p>
    <w:p w:rsidR="00C3207E" w:rsidRDefault="00C3207E" w:rsidP="00C341F5">
      <w:pPr>
        <w:spacing w:line="360" w:lineRule="auto"/>
        <w:ind w:firstLine="420"/>
        <w:rPr>
          <w:sz w:val="24"/>
        </w:rPr>
      </w:pPr>
      <w:r w:rsidRPr="00C3207E">
        <w:rPr>
          <w:rFonts w:hint="eastAsia"/>
          <w:sz w:val="24"/>
        </w:rPr>
        <w:t>我们将存储在本地的数据集</w:t>
      </w:r>
      <w:r w:rsidRPr="00C3207E">
        <w:rPr>
          <w:rFonts w:hint="eastAsia"/>
          <w:sz w:val="24"/>
        </w:rPr>
        <w:t>white_wine.csv</w:t>
      </w:r>
      <w:r w:rsidRPr="00C3207E">
        <w:rPr>
          <w:rFonts w:hint="eastAsia"/>
          <w:sz w:val="24"/>
        </w:rPr>
        <w:t>读取入内存中。引入</w:t>
      </w:r>
      <w:r w:rsidRPr="00C3207E">
        <w:rPr>
          <w:rFonts w:hint="eastAsia"/>
          <w:sz w:val="24"/>
        </w:rPr>
        <w:t>csv</w:t>
      </w:r>
      <w:r w:rsidRPr="00C3207E">
        <w:rPr>
          <w:rFonts w:hint="eastAsia"/>
          <w:sz w:val="24"/>
        </w:rPr>
        <w:t>模块，打开文件将数据保存于列表</w:t>
      </w:r>
      <w:r w:rsidRPr="00C3207E">
        <w:rPr>
          <w:rFonts w:hint="eastAsia"/>
          <w:sz w:val="24"/>
        </w:rPr>
        <w:t>content</w:t>
      </w:r>
      <w:r w:rsidRPr="00C3207E">
        <w:rPr>
          <w:rFonts w:hint="eastAsia"/>
          <w:sz w:val="24"/>
        </w:rPr>
        <w:t>中</w:t>
      </w:r>
      <w:r w:rsidR="00C341F5">
        <w:rPr>
          <w:rFonts w:hint="eastAsia"/>
          <w:sz w:val="24"/>
        </w:rPr>
        <w:t>，</w:t>
      </w:r>
      <w:r w:rsidRPr="00C3207E">
        <w:rPr>
          <w:rFonts w:hint="eastAsia"/>
          <w:sz w:val="24"/>
        </w:rPr>
        <w:t>打印</w:t>
      </w:r>
      <w:r w:rsidRPr="00C3207E">
        <w:rPr>
          <w:rFonts w:hint="eastAsia"/>
          <w:sz w:val="24"/>
        </w:rPr>
        <w:t>content</w:t>
      </w:r>
      <w:r w:rsidRPr="00C3207E">
        <w:rPr>
          <w:rFonts w:hint="eastAsia"/>
          <w:sz w:val="24"/>
        </w:rPr>
        <w:t>前</w:t>
      </w:r>
      <w:r w:rsidRPr="00C3207E">
        <w:rPr>
          <w:rFonts w:hint="eastAsia"/>
          <w:sz w:val="24"/>
        </w:rPr>
        <w:t>5</w:t>
      </w:r>
      <w:r w:rsidRPr="00C3207E">
        <w:rPr>
          <w:rFonts w:hint="eastAsia"/>
          <w:sz w:val="24"/>
        </w:rPr>
        <w:t>行</w:t>
      </w:r>
      <w:r w:rsidR="00C341F5">
        <w:rPr>
          <w:rFonts w:hint="eastAsia"/>
          <w:sz w:val="24"/>
        </w:rPr>
        <w:t>。</w:t>
      </w:r>
    </w:p>
    <w:p w:rsidR="00E40542" w:rsidRPr="00C3207E" w:rsidRDefault="00E40542" w:rsidP="00E40542">
      <w:pPr>
        <w:spacing w:line="360" w:lineRule="auto"/>
        <w:jc w:val="center"/>
        <w:rPr>
          <w:rFonts w:hint="eastAsia"/>
          <w:sz w:val="24"/>
        </w:rPr>
      </w:pPr>
      <w:r w:rsidRPr="00E40542">
        <w:rPr>
          <w:sz w:val="24"/>
        </w:rPr>
        <w:drawing>
          <wp:inline distT="0" distB="0" distL="0" distR="0" wp14:anchorId="6A3C0870" wp14:editId="698C2B7F">
            <wp:extent cx="4787355" cy="193430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60" cy="193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50" w:rsidRDefault="000B7750" w:rsidP="000B7750">
      <w:pPr>
        <w:pStyle w:val="a8"/>
        <w:numPr>
          <w:ilvl w:val="0"/>
          <w:numId w:val="15"/>
        </w:numPr>
        <w:spacing w:line="360" w:lineRule="auto"/>
        <w:ind w:firstLineChars="0"/>
        <w:rPr>
          <w:b/>
          <w:sz w:val="24"/>
        </w:rPr>
      </w:pPr>
      <w:r w:rsidRPr="000B7750">
        <w:rPr>
          <w:rFonts w:hint="eastAsia"/>
          <w:b/>
          <w:sz w:val="24"/>
        </w:rPr>
        <w:t>查看白葡萄酒中总共分为几个品质</w:t>
      </w:r>
    </w:p>
    <w:p w:rsidR="00D30AAD" w:rsidRDefault="00D30AAD" w:rsidP="00D30AAD">
      <w:pPr>
        <w:spacing w:line="360" w:lineRule="auto"/>
        <w:ind w:firstLine="420"/>
        <w:rPr>
          <w:sz w:val="24"/>
        </w:rPr>
      </w:pPr>
      <w:r w:rsidRPr="00D30AAD">
        <w:rPr>
          <w:rFonts w:hint="eastAsia"/>
          <w:sz w:val="24"/>
        </w:rPr>
        <w:t>品质</w:t>
      </w:r>
      <w:r w:rsidRPr="00D30AAD">
        <w:rPr>
          <w:rFonts w:hint="eastAsia"/>
          <w:sz w:val="24"/>
        </w:rPr>
        <w:t>quality</w:t>
      </w:r>
      <w:r w:rsidRPr="00D30AAD">
        <w:rPr>
          <w:rFonts w:hint="eastAsia"/>
          <w:sz w:val="24"/>
        </w:rPr>
        <w:t>变量在数据中是一个离散变量，而不是连续的，所以它只会有固定的几个等级。那么我们用</w:t>
      </w:r>
      <w:r w:rsidRPr="00D30AAD">
        <w:rPr>
          <w:rFonts w:hint="eastAsia"/>
          <w:sz w:val="24"/>
        </w:rPr>
        <w:t>Python</w:t>
      </w:r>
      <w:r w:rsidRPr="00D30AAD">
        <w:rPr>
          <w:rFonts w:hint="eastAsia"/>
          <w:sz w:val="24"/>
        </w:rPr>
        <w:t>中自带的集合</w:t>
      </w:r>
      <w:r w:rsidRPr="00D30AAD">
        <w:rPr>
          <w:rFonts w:hint="eastAsia"/>
          <w:sz w:val="24"/>
        </w:rPr>
        <w:t>set</w:t>
      </w:r>
      <w:r w:rsidRPr="00D30AAD">
        <w:rPr>
          <w:rFonts w:hint="eastAsia"/>
          <w:sz w:val="24"/>
        </w:rPr>
        <w:t>来查看白葡萄酒中总共的品质等级</w:t>
      </w:r>
      <w:r>
        <w:rPr>
          <w:rFonts w:hint="eastAsia"/>
          <w:sz w:val="24"/>
        </w:rPr>
        <w:t>。</w:t>
      </w:r>
      <w:r w:rsidRPr="00D30AAD">
        <w:rPr>
          <w:rFonts w:hint="eastAsia"/>
          <w:sz w:val="24"/>
        </w:rPr>
        <w:t>使用集合</w:t>
      </w:r>
      <w:r w:rsidRPr="00D30AAD">
        <w:rPr>
          <w:rFonts w:hint="eastAsia"/>
          <w:sz w:val="24"/>
        </w:rPr>
        <w:t>set</w:t>
      </w:r>
      <w:r w:rsidRPr="00D30AAD">
        <w:rPr>
          <w:rFonts w:hint="eastAsia"/>
          <w:sz w:val="24"/>
        </w:rPr>
        <w:t>查看白葡萄酒总共分为几个品质，并将所有品质等级保存在集合</w:t>
      </w:r>
      <w:r w:rsidRPr="00D30AAD">
        <w:rPr>
          <w:rFonts w:hint="eastAsia"/>
          <w:sz w:val="24"/>
        </w:rPr>
        <w:t>unity_quality</w:t>
      </w:r>
      <w:r w:rsidRPr="00D30AAD">
        <w:rPr>
          <w:rFonts w:hint="eastAsia"/>
          <w:sz w:val="24"/>
        </w:rPr>
        <w:t>中</w:t>
      </w:r>
      <w:r>
        <w:rPr>
          <w:rFonts w:hint="eastAsia"/>
          <w:sz w:val="24"/>
        </w:rPr>
        <w:t>。</w:t>
      </w:r>
      <w:r w:rsidRPr="00D30AAD">
        <w:rPr>
          <w:rFonts w:hint="eastAsia"/>
          <w:sz w:val="24"/>
        </w:rPr>
        <w:t>其中，品质等级数据在最后一列</w:t>
      </w:r>
      <w:r w:rsidR="005B1BFC">
        <w:rPr>
          <w:rFonts w:hint="eastAsia"/>
          <w:sz w:val="24"/>
        </w:rPr>
        <w:t>。</w:t>
      </w:r>
    </w:p>
    <w:p w:rsidR="005B1BFC" w:rsidRPr="005B1BFC" w:rsidRDefault="005133C0" w:rsidP="005133C0">
      <w:pPr>
        <w:spacing w:line="360" w:lineRule="auto"/>
        <w:jc w:val="center"/>
        <w:rPr>
          <w:rFonts w:hint="eastAsia"/>
          <w:sz w:val="24"/>
        </w:rPr>
      </w:pPr>
      <w:r w:rsidRPr="005133C0">
        <w:rPr>
          <w:sz w:val="24"/>
        </w:rPr>
        <w:drawing>
          <wp:inline distT="0" distB="0" distL="0" distR="0" wp14:anchorId="2B26DA40" wp14:editId="7C9324FB">
            <wp:extent cx="1723292" cy="260595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0309" cy="2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D4" w:rsidRPr="00115BD4" w:rsidRDefault="00115BD4" w:rsidP="00115BD4">
      <w:pPr>
        <w:pStyle w:val="a8"/>
        <w:numPr>
          <w:ilvl w:val="0"/>
          <w:numId w:val="15"/>
        </w:numPr>
        <w:spacing w:line="360" w:lineRule="auto"/>
        <w:ind w:firstLineChars="0"/>
        <w:rPr>
          <w:b/>
          <w:sz w:val="24"/>
        </w:rPr>
      </w:pPr>
      <w:r w:rsidRPr="00115BD4">
        <w:rPr>
          <w:rFonts w:hint="eastAsia"/>
          <w:b/>
          <w:sz w:val="24"/>
        </w:rPr>
        <w:t>按白葡萄酒等级将数据集划分为</w:t>
      </w:r>
      <w:r w:rsidRPr="00115BD4">
        <w:rPr>
          <w:rFonts w:hint="eastAsia"/>
          <w:b/>
          <w:sz w:val="24"/>
        </w:rPr>
        <w:t>7</w:t>
      </w:r>
      <w:r w:rsidRPr="00115BD4">
        <w:rPr>
          <w:rFonts w:hint="eastAsia"/>
          <w:b/>
          <w:sz w:val="24"/>
        </w:rPr>
        <w:t>个子集</w:t>
      </w:r>
    </w:p>
    <w:p w:rsidR="000E0078" w:rsidRDefault="000E0078" w:rsidP="000E0078">
      <w:pPr>
        <w:spacing w:line="360" w:lineRule="auto"/>
        <w:ind w:firstLine="420"/>
        <w:rPr>
          <w:rFonts w:hint="eastAsia"/>
          <w:sz w:val="24"/>
        </w:rPr>
      </w:pPr>
      <w:r w:rsidRPr="000E0078">
        <w:rPr>
          <w:rFonts w:hint="eastAsia"/>
          <w:sz w:val="24"/>
        </w:rPr>
        <w:t>将数据按白葡萄酒等级</w:t>
      </w:r>
      <w:r w:rsidRPr="000E0078">
        <w:rPr>
          <w:rFonts w:hint="eastAsia"/>
          <w:sz w:val="24"/>
        </w:rPr>
        <w:t>quality</w:t>
      </w:r>
      <w:r w:rsidRPr="000E0078">
        <w:rPr>
          <w:rFonts w:hint="eastAsia"/>
          <w:sz w:val="24"/>
        </w:rPr>
        <w:t>进行切分为</w:t>
      </w:r>
      <w:r w:rsidRPr="000E0078">
        <w:rPr>
          <w:rFonts w:hint="eastAsia"/>
          <w:sz w:val="24"/>
        </w:rPr>
        <w:t>7</w:t>
      </w:r>
      <w:r w:rsidRPr="000E0078">
        <w:rPr>
          <w:rFonts w:hint="eastAsia"/>
          <w:sz w:val="24"/>
        </w:rPr>
        <w:t>个子集，保存到一个字典中，字典的键为</w:t>
      </w:r>
      <w:r w:rsidRPr="000E0078">
        <w:rPr>
          <w:rFonts w:hint="eastAsia"/>
          <w:sz w:val="24"/>
        </w:rPr>
        <w:t>quality</w:t>
      </w:r>
      <w:r w:rsidRPr="000E0078">
        <w:rPr>
          <w:rFonts w:hint="eastAsia"/>
          <w:sz w:val="24"/>
        </w:rPr>
        <w:t>具体数值，值为归属于该</w:t>
      </w:r>
      <w:r w:rsidRPr="000E0078">
        <w:rPr>
          <w:rFonts w:hint="eastAsia"/>
          <w:sz w:val="24"/>
        </w:rPr>
        <w:t>quality</w:t>
      </w:r>
      <w:r w:rsidRPr="000E0078">
        <w:rPr>
          <w:rFonts w:hint="eastAsia"/>
          <w:sz w:val="24"/>
        </w:rPr>
        <w:t>的样本列表</w:t>
      </w:r>
      <w:r>
        <w:rPr>
          <w:rFonts w:hint="eastAsia"/>
          <w:sz w:val="24"/>
        </w:rPr>
        <w:t>.</w:t>
      </w:r>
      <w:r w:rsidRPr="000E0078">
        <w:rPr>
          <w:rFonts w:hint="eastAsia"/>
          <w:sz w:val="24"/>
        </w:rPr>
        <w:t>按白葡萄酒等级将数据集划分为</w:t>
      </w:r>
      <w:r w:rsidRPr="000E0078">
        <w:rPr>
          <w:rFonts w:hint="eastAsia"/>
          <w:sz w:val="24"/>
        </w:rPr>
        <w:t>7</w:t>
      </w:r>
      <w:r w:rsidRPr="000E0078">
        <w:rPr>
          <w:rFonts w:hint="eastAsia"/>
          <w:sz w:val="24"/>
        </w:rPr>
        <w:t>个子集，用字典保存每个子集，字典变量名为</w:t>
      </w:r>
      <w:r w:rsidRPr="000E0078">
        <w:rPr>
          <w:rFonts w:hint="eastAsia"/>
          <w:sz w:val="24"/>
        </w:rPr>
        <w:t>content_dict</w:t>
      </w:r>
      <w:r w:rsidRPr="000E0078">
        <w:rPr>
          <w:rFonts w:hint="eastAsia"/>
          <w:sz w:val="24"/>
        </w:rPr>
        <w:t>，变量的关键词</w:t>
      </w:r>
      <w:r w:rsidRPr="000E0078">
        <w:rPr>
          <w:rFonts w:hint="eastAsia"/>
          <w:sz w:val="24"/>
        </w:rPr>
        <w:t>key</w:t>
      </w:r>
      <w:r w:rsidRPr="000E0078">
        <w:rPr>
          <w:rFonts w:hint="eastAsia"/>
          <w:sz w:val="24"/>
        </w:rPr>
        <w:t>为品质，值</w:t>
      </w:r>
      <w:r w:rsidRPr="000E0078">
        <w:rPr>
          <w:rFonts w:hint="eastAsia"/>
          <w:sz w:val="24"/>
        </w:rPr>
        <w:t>value</w:t>
      </w:r>
      <w:r w:rsidRPr="000E0078">
        <w:rPr>
          <w:rFonts w:hint="eastAsia"/>
          <w:sz w:val="24"/>
        </w:rPr>
        <w:t>为每个品质子集的数据列表</w:t>
      </w:r>
      <w:r w:rsidR="006B3F37">
        <w:rPr>
          <w:rFonts w:hint="eastAsia"/>
          <w:sz w:val="24"/>
        </w:rPr>
        <w:t>。</w:t>
      </w:r>
    </w:p>
    <w:p w:rsidR="008A52FE" w:rsidRPr="008A52FE" w:rsidRDefault="00251767" w:rsidP="00251767">
      <w:pPr>
        <w:spacing w:line="360" w:lineRule="auto"/>
        <w:jc w:val="center"/>
        <w:rPr>
          <w:rFonts w:hint="eastAsia"/>
          <w:sz w:val="24"/>
        </w:rPr>
      </w:pPr>
      <w:r w:rsidRPr="00251767">
        <w:rPr>
          <w:sz w:val="24"/>
        </w:rPr>
        <w:drawing>
          <wp:inline distT="0" distB="0" distL="0" distR="0" wp14:anchorId="3D90C50D" wp14:editId="52DB0685">
            <wp:extent cx="2634060" cy="2895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720" cy="30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5B" w:rsidRPr="0035075B" w:rsidRDefault="0035075B" w:rsidP="0035075B">
      <w:pPr>
        <w:pStyle w:val="a8"/>
        <w:numPr>
          <w:ilvl w:val="0"/>
          <w:numId w:val="15"/>
        </w:numPr>
        <w:spacing w:line="360" w:lineRule="auto"/>
        <w:ind w:firstLineChars="0"/>
        <w:rPr>
          <w:b/>
          <w:sz w:val="24"/>
        </w:rPr>
      </w:pPr>
      <w:r w:rsidRPr="0035075B">
        <w:rPr>
          <w:rFonts w:hint="eastAsia"/>
          <w:b/>
          <w:sz w:val="24"/>
        </w:rPr>
        <w:t>统计在每个品质的样本量</w:t>
      </w:r>
    </w:p>
    <w:p w:rsidR="00E4313A" w:rsidRDefault="00E4313A" w:rsidP="00E4313A">
      <w:pPr>
        <w:spacing w:line="360" w:lineRule="auto"/>
        <w:ind w:firstLine="420"/>
        <w:rPr>
          <w:sz w:val="24"/>
        </w:rPr>
      </w:pPr>
      <w:r w:rsidRPr="00E4313A">
        <w:rPr>
          <w:rFonts w:hint="eastAsia"/>
          <w:sz w:val="24"/>
        </w:rPr>
        <w:t>统计每个品质下的样本数，保存为</w:t>
      </w:r>
      <w:r w:rsidRPr="00E4313A">
        <w:rPr>
          <w:rFonts w:hint="eastAsia"/>
          <w:sz w:val="24"/>
        </w:rPr>
        <w:t>number_tuple</w:t>
      </w:r>
      <w:r w:rsidRPr="00E4313A">
        <w:rPr>
          <w:rFonts w:hint="eastAsia"/>
          <w:sz w:val="24"/>
        </w:rPr>
        <w:t>，该变量为一个列表，每个</w:t>
      </w:r>
      <w:r w:rsidRPr="00E4313A">
        <w:rPr>
          <w:rFonts w:hint="eastAsia"/>
          <w:sz w:val="24"/>
        </w:rPr>
        <w:lastRenderedPageBreak/>
        <w:t>元素是一个二元元组，元组第一个元素是品质，第二个元素是样本数</w:t>
      </w:r>
      <w:r>
        <w:rPr>
          <w:rFonts w:hint="eastAsia"/>
          <w:sz w:val="24"/>
        </w:rPr>
        <w:t>.</w:t>
      </w:r>
    </w:p>
    <w:p w:rsidR="00E4313A" w:rsidRPr="00E4313A" w:rsidRDefault="002A2F80" w:rsidP="002A2F80">
      <w:pPr>
        <w:spacing w:line="360" w:lineRule="auto"/>
        <w:jc w:val="center"/>
        <w:rPr>
          <w:rFonts w:hint="eastAsia"/>
          <w:sz w:val="24"/>
        </w:rPr>
      </w:pPr>
      <w:r w:rsidRPr="002A2F80">
        <w:rPr>
          <w:sz w:val="24"/>
        </w:rPr>
        <w:drawing>
          <wp:inline distT="0" distB="0" distL="0" distR="0" wp14:anchorId="7AF69651" wp14:editId="5EA4E02D">
            <wp:extent cx="5274310" cy="2616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2A" w:rsidRDefault="00E8292A" w:rsidP="00E8292A">
      <w:pPr>
        <w:pStyle w:val="a8"/>
        <w:numPr>
          <w:ilvl w:val="0"/>
          <w:numId w:val="15"/>
        </w:numPr>
        <w:spacing w:line="360" w:lineRule="auto"/>
        <w:ind w:firstLineChars="0"/>
        <w:rPr>
          <w:b/>
          <w:sz w:val="24"/>
        </w:rPr>
      </w:pPr>
      <w:r w:rsidRPr="00E8292A">
        <w:rPr>
          <w:rFonts w:hint="eastAsia"/>
          <w:b/>
          <w:sz w:val="24"/>
        </w:rPr>
        <w:t>求每个数据集中</w:t>
      </w:r>
      <w:r w:rsidRPr="00E8292A">
        <w:rPr>
          <w:rFonts w:hint="eastAsia"/>
          <w:b/>
          <w:sz w:val="24"/>
        </w:rPr>
        <w:t>fixed acidity</w:t>
      </w:r>
      <w:r w:rsidRPr="00E8292A">
        <w:rPr>
          <w:rFonts w:hint="eastAsia"/>
          <w:b/>
          <w:sz w:val="24"/>
        </w:rPr>
        <w:t>的均值</w:t>
      </w:r>
    </w:p>
    <w:p w:rsidR="001A0054" w:rsidRDefault="001A0054" w:rsidP="001A0054">
      <w:pPr>
        <w:spacing w:line="360" w:lineRule="auto"/>
        <w:ind w:firstLine="420"/>
        <w:rPr>
          <w:sz w:val="24"/>
        </w:rPr>
      </w:pPr>
      <w:r w:rsidRPr="001A0054">
        <w:rPr>
          <w:rFonts w:hint="eastAsia"/>
          <w:sz w:val="24"/>
        </w:rPr>
        <w:t>计算每个品质下变量</w:t>
      </w:r>
      <w:r w:rsidRPr="001A0054">
        <w:rPr>
          <w:rFonts w:hint="eastAsia"/>
          <w:sz w:val="24"/>
        </w:rPr>
        <w:t>fixed acidity</w:t>
      </w:r>
      <w:r w:rsidRPr="001A0054">
        <w:rPr>
          <w:rFonts w:hint="eastAsia"/>
          <w:sz w:val="24"/>
        </w:rPr>
        <w:t>的均值，并保存于列表</w:t>
      </w:r>
      <w:r w:rsidRPr="001A0054">
        <w:rPr>
          <w:rFonts w:hint="eastAsia"/>
          <w:sz w:val="24"/>
        </w:rPr>
        <w:t>mean_tuple</w:t>
      </w:r>
      <w:r w:rsidRPr="001A0054">
        <w:rPr>
          <w:rFonts w:hint="eastAsia"/>
          <w:sz w:val="24"/>
        </w:rPr>
        <w:t>中</w:t>
      </w:r>
      <w:r w:rsidR="00AC0749">
        <w:rPr>
          <w:rFonts w:hint="eastAsia"/>
          <w:sz w:val="24"/>
        </w:rPr>
        <w:t>。</w:t>
      </w:r>
      <w:r w:rsidRPr="001A0054">
        <w:rPr>
          <w:rFonts w:hint="eastAsia"/>
          <w:sz w:val="24"/>
        </w:rPr>
        <w:t>要求列表中每一个元组的第一个元素为</w:t>
      </w:r>
      <w:r w:rsidRPr="001A0054">
        <w:rPr>
          <w:rFonts w:hint="eastAsia"/>
          <w:sz w:val="24"/>
        </w:rPr>
        <w:t>quality</w:t>
      </w:r>
      <w:r w:rsidRPr="001A0054">
        <w:rPr>
          <w:rFonts w:hint="eastAsia"/>
          <w:sz w:val="24"/>
        </w:rPr>
        <w:t>，第二个元素为该品质下</w:t>
      </w:r>
      <w:r w:rsidRPr="001A0054">
        <w:rPr>
          <w:rFonts w:hint="eastAsia"/>
          <w:sz w:val="24"/>
        </w:rPr>
        <w:t>fix acidity</w:t>
      </w:r>
      <w:r w:rsidRPr="001A0054">
        <w:rPr>
          <w:rFonts w:hint="eastAsia"/>
          <w:sz w:val="24"/>
        </w:rPr>
        <w:t>的均值</w:t>
      </w:r>
      <w:r w:rsidR="00AC0749">
        <w:rPr>
          <w:rFonts w:hint="eastAsia"/>
          <w:sz w:val="24"/>
        </w:rPr>
        <w:t>。</w:t>
      </w:r>
    </w:p>
    <w:p w:rsidR="0018419A" w:rsidRPr="00E408C2" w:rsidRDefault="00294181" w:rsidP="00623435">
      <w:pPr>
        <w:spacing w:line="360" w:lineRule="auto"/>
        <w:jc w:val="center"/>
        <w:rPr>
          <w:rFonts w:hint="eastAsia"/>
          <w:sz w:val="24"/>
        </w:rPr>
      </w:pPr>
      <w:r w:rsidRPr="00294181">
        <w:rPr>
          <w:sz w:val="24"/>
        </w:rPr>
        <w:drawing>
          <wp:inline distT="0" distB="0" distL="0" distR="0" wp14:anchorId="3DF462FC" wp14:editId="68BCB90E">
            <wp:extent cx="5274310" cy="4197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2B" w:rsidRPr="0037791C" w:rsidRDefault="006B39E7" w:rsidP="00793D2B">
      <w:pPr>
        <w:pStyle w:val="a8"/>
        <w:numPr>
          <w:ilvl w:val="1"/>
          <w:numId w:val="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补充：</w:t>
      </w:r>
      <w:r w:rsidR="00793D2B">
        <w:rPr>
          <w:rFonts w:hint="eastAsia"/>
          <w:b/>
          <w:sz w:val="24"/>
        </w:rPr>
        <w:t>预测品质</w:t>
      </w:r>
      <w:r w:rsidR="001772E4">
        <w:rPr>
          <w:rFonts w:hint="eastAsia"/>
          <w:b/>
          <w:sz w:val="24"/>
        </w:rPr>
        <w:t>（随机森林）</w:t>
      </w:r>
    </w:p>
    <w:p w:rsidR="00E148DD" w:rsidRDefault="00E148DD" w:rsidP="006725D1">
      <w:pPr>
        <w:pStyle w:val="a8"/>
        <w:spacing w:line="360" w:lineRule="auto"/>
        <w:ind w:firstLineChars="0"/>
        <w:rPr>
          <w:sz w:val="24"/>
        </w:rPr>
      </w:pPr>
      <w:r w:rsidRPr="00AF77D3">
        <w:rPr>
          <w:rFonts w:hint="eastAsia"/>
          <w:sz w:val="24"/>
        </w:rPr>
        <w:t>每种葡萄酒的</w:t>
      </w:r>
      <w:r>
        <w:rPr>
          <w:rFonts w:hint="eastAsia"/>
          <w:sz w:val="24"/>
        </w:rPr>
        <w:t>品质</w:t>
      </w:r>
      <w:r w:rsidRPr="00AF77D3">
        <w:rPr>
          <w:rFonts w:hint="eastAsia"/>
          <w:sz w:val="24"/>
        </w:rPr>
        <w:t>得分从</w:t>
      </w:r>
      <w:r w:rsidRPr="00AF77D3">
        <w:rPr>
          <w:rFonts w:hint="eastAsia"/>
          <w:sz w:val="24"/>
        </w:rPr>
        <w:t xml:space="preserve"> 0 </w:t>
      </w:r>
      <w:r w:rsidRPr="00AF77D3">
        <w:rPr>
          <w:rFonts w:hint="eastAsia"/>
          <w:sz w:val="24"/>
        </w:rPr>
        <w:t>到</w:t>
      </w:r>
      <w:r w:rsidRPr="00AF77D3">
        <w:rPr>
          <w:rFonts w:hint="eastAsia"/>
          <w:sz w:val="24"/>
        </w:rPr>
        <w:t xml:space="preserve"> 10 </w:t>
      </w:r>
      <w:r w:rsidRPr="00AF77D3">
        <w:rPr>
          <w:rFonts w:hint="eastAsia"/>
          <w:sz w:val="24"/>
        </w:rPr>
        <w:t>不等，</w:t>
      </w:r>
      <w:r>
        <w:rPr>
          <w:rFonts w:hint="eastAsia"/>
          <w:sz w:val="24"/>
        </w:rPr>
        <w:t>这里</w:t>
      </w:r>
      <w:r w:rsidRPr="00646B7B">
        <w:rPr>
          <w:rFonts w:hint="eastAsia"/>
          <w:sz w:val="24"/>
        </w:rPr>
        <w:t>考虑一个二元分类问题，我们根据</w:t>
      </w:r>
      <w:r w:rsidRPr="00646B7B">
        <w:rPr>
          <w:rFonts w:hint="eastAsia"/>
          <w:sz w:val="24"/>
        </w:rPr>
        <w:t xml:space="preserve"> 11 </w:t>
      </w:r>
      <w:r w:rsidRPr="00646B7B">
        <w:rPr>
          <w:rFonts w:hint="eastAsia"/>
          <w:sz w:val="24"/>
        </w:rPr>
        <w:t>个特征来预测葡萄酒的</w:t>
      </w:r>
      <w:r w:rsidR="00830DAE">
        <w:rPr>
          <w:rFonts w:hint="eastAsia"/>
          <w:sz w:val="24"/>
        </w:rPr>
        <w:t>品质</w:t>
      </w:r>
      <w:r w:rsidRPr="00646B7B">
        <w:rPr>
          <w:rFonts w:hint="eastAsia"/>
          <w:sz w:val="24"/>
        </w:rPr>
        <w:t>是高</w:t>
      </w:r>
      <w:r>
        <w:rPr>
          <w:rFonts w:hint="eastAsia"/>
          <w:sz w:val="24"/>
        </w:rPr>
        <w:t>品质</w:t>
      </w:r>
      <w:r w:rsidRPr="00646B7B">
        <w:rPr>
          <w:rFonts w:hint="eastAsia"/>
          <w:sz w:val="24"/>
        </w:rPr>
        <w:t>（葡萄酒</w:t>
      </w:r>
      <w:r>
        <w:rPr>
          <w:rFonts w:hint="eastAsia"/>
          <w:sz w:val="24"/>
        </w:rPr>
        <w:t>品质</w:t>
      </w:r>
      <w:r w:rsidRPr="00646B7B">
        <w:rPr>
          <w:rFonts w:hint="eastAsia"/>
          <w:sz w:val="24"/>
        </w:rPr>
        <w:t xml:space="preserve">6 </w:t>
      </w:r>
      <w:r w:rsidRPr="00646B7B">
        <w:rPr>
          <w:rFonts w:hint="eastAsia"/>
          <w:sz w:val="24"/>
        </w:rPr>
        <w:t>分或以上）还是低</w:t>
      </w:r>
      <w:r>
        <w:rPr>
          <w:rFonts w:hint="eastAsia"/>
          <w:sz w:val="24"/>
        </w:rPr>
        <w:t>品质</w:t>
      </w:r>
      <w:r w:rsidRPr="00646B7B">
        <w:rPr>
          <w:rFonts w:hint="eastAsia"/>
          <w:sz w:val="24"/>
        </w:rPr>
        <w:t>（葡萄酒</w:t>
      </w:r>
      <w:r>
        <w:rPr>
          <w:rFonts w:hint="eastAsia"/>
          <w:sz w:val="24"/>
        </w:rPr>
        <w:t>品质</w:t>
      </w:r>
      <w:r w:rsidRPr="00646B7B">
        <w:rPr>
          <w:rFonts w:hint="eastAsia"/>
          <w:sz w:val="24"/>
        </w:rPr>
        <w:t>低于</w:t>
      </w:r>
      <w:r w:rsidRPr="00646B7B">
        <w:rPr>
          <w:rFonts w:hint="eastAsia"/>
          <w:sz w:val="24"/>
        </w:rPr>
        <w:t xml:space="preserve"> 6 </w:t>
      </w:r>
      <w:r w:rsidRPr="00646B7B">
        <w:rPr>
          <w:rFonts w:hint="eastAsia"/>
          <w:sz w:val="24"/>
        </w:rPr>
        <w:t>分）。</w:t>
      </w:r>
    </w:p>
    <w:p w:rsidR="0051150E" w:rsidRPr="00EA5280" w:rsidRDefault="00E148DD" w:rsidP="00EA5280">
      <w:pPr>
        <w:pStyle w:val="a8"/>
        <w:numPr>
          <w:ilvl w:val="1"/>
          <w:numId w:val="10"/>
        </w:numPr>
        <w:spacing w:line="360" w:lineRule="auto"/>
        <w:ind w:firstLineChars="0"/>
        <w:rPr>
          <w:b/>
          <w:sz w:val="24"/>
        </w:rPr>
      </w:pPr>
      <w:r w:rsidRPr="00112ECB">
        <w:rPr>
          <w:rFonts w:hint="eastAsia"/>
          <w:b/>
          <w:sz w:val="24"/>
        </w:rPr>
        <w:t>读取数据</w:t>
      </w:r>
    </w:p>
    <w:p w:rsidR="00A86622" w:rsidRPr="00EA5280" w:rsidRDefault="00660FE6" w:rsidP="00EA5280">
      <w:pPr>
        <w:pStyle w:val="a8"/>
        <w:numPr>
          <w:ilvl w:val="1"/>
          <w:numId w:val="10"/>
        </w:numPr>
        <w:spacing w:line="360" w:lineRule="auto"/>
        <w:ind w:firstLineChars="0"/>
        <w:rPr>
          <w:b/>
          <w:sz w:val="24"/>
        </w:rPr>
      </w:pPr>
      <w:r w:rsidRPr="00112ECB">
        <w:rPr>
          <w:rFonts w:hint="eastAsia"/>
          <w:b/>
          <w:sz w:val="24"/>
        </w:rPr>
        <w:t>描述特征分布</w:t>
      </w:r>
      <w:r w:rsidR="009D1357">
        <w:rPr>
          <w:rFonts w:hint="eastAsia"/>
          <w:b/>
          <w:sz w:val="24"/>
        </w:rPr>
        <w:t>及</w:t>
      </w:r>
      <w:r w:rsidR="00BF190B">
        <w:rPr>
          <w:rFonts w:hint="eastAsia"/>
          <w:b/>
          <w:sz w:val="24"/>
        </w:rPr>
        <w:t>各特征</w:t>
      </w:r>
      <w:r w:rsidR="009D1357">
        <w:rPr>
          <w:rFonts w:hint="eastAsia"/>
          <w:b/>
          <w:sz w:val="24"/>
        </w:rPr>
        <w:t>相关性</w:t>
      </w:r>
    </w:p>
    <w:p w:rsidR="00112ECB" w:rsidRPr="00660FE6" w:rsidRDefault="00757DF1" w:rsidP="008E2ACC">
      <w:pPr>
        <w:pStyle w:val="a8"/>
        <w:spacing w:line="360" w:lineRule="auto"/>
        <w:ind w:left="846" w:firstLineChars="0" w:firstLine="0"/>
        <w:rPr>
          <w:sz w:val="24"/>
        </w:rPr>
      </w:pPr>
      <w:r>
        <w:rPr>
          <w:rFonts w:hint="eastAsia"/>
          <w:sz w:val="24"/>
        </w:rPr>
        <w:t>描述特征分布，</w:t>
      </w:r>
      <w:r w:rsidR="003826E9">
        <w:rPr>
          <w:rFonts w:hint="eastAsia"/>
          <w:sz w:val="24"/>
        </w:rPr>
        <w:t>输出结果为：</w:t>
      </w:r>
    </w:p>
    <w:p w:rsidR="00660FE6" w:rsidRPr="00660FE6" w:rsidRDefault="004730C4" w:rsidP="00724948">
      <w:pPr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522091" cy="341141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623" cy="34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67" w:rsidRPr="0060354C" w:rsidRDefault="0060354C" w:rsidP="0060354C">
      <w:pPr>
        <w:spacing w:line="360" w:lineRule="auto"/>
        <w:ind w:left="420" w:firstLine="420"/>
        <w:rPr>
          <w:sz w:val="24"/>
        </w:rPr>
      </w:pPr>
      <w:r w:rsidRPr="0060354C">
        <w:rPr>
          <w:rFonts w:hint="eastAsia"/>
          <w:sz w:val="24"/>
        </w:rPr>
        <w:t>描述</w:t>
      </w:r>
      <w:r>
        <w:rPr>
          <w:rFonts w:hint="eastAsia"/>
          <w:sz w:val="24"/>
        </w:rPr>
        <w:t>特征相关性，</w:t>
      </w:r>
      <w:r w:rsidR="00806967" w:rsidRPr="0060354C">
        <w:rPr>
          <w:rFonts w:hint="eastAsia"/>
          <w:sz w:val="24"/>
        </w:rPr>
        <w:t>输出结果</w:t>
      </w:r>
      <w:r w:rsidR="00D65F6B" w:rsidRPr="0060354C">
        <w:rPr>
          <w:rFonts w:hint="eastAsia"/>
          <w:sz w:val="24"/>
        </w:rPr>
        <w:t>如下，</w:t>
      </w:r>
      <w:r w:rsidR="004B0B06" w:rsidRPr="0060354C">
        <w:rPr>
          <w:rFonts w:hint="eastAsia"/>
          <w:sz w:val="24"/>
        </w:rPr>
        <w:t>即</w:t>
      </w:r>
      <w:r w:rsidR="002C5097" w:rsidRPr="0060354C">
        <w:rPr>
          <w:rFonts w:hint="eastAsia"/>
          <w:sz w:val="24"/>
        </w:rPr>
        <w:t>酒精度数、密度</w:t>
      </w:r>
      <w:r w:rsidR="004B0B06" w:rsidRPr="0060354C">
        <w:rPr>
          <w:rFonts w:hint="eastAsia"/>
          <w:sz w:val="24"/>
        </w:rPr>
        <w:t>、氯化物与葡萄酒品质的相关性更强</w:t>
      </w:r>
      <w:r w:rsidR="00093FCB" w:rsidRPr="0060354C">
        <w:rPr>
          <w:rFonts w:hint="eastAsia"/>
          <w:sz w:val="24"/>
        </w:rPr>
        <w:t>。</w:t>
      </w:r>
    </w:p>
    <w:p w:rsidR="001E7368" w:rsidRPr="00724948" w:rsidRDefault="00305C3C" w:rsidP="00724948">
      <w:pPr>
        <w:jc w:val="center"/>
        <w:rPr>
          <w:b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50931" cy="27714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776" cy="28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6E" w:rsidRDefault="0040606E" w:rsidP="0040606E">
      <w:pPr>
        <w:pStyle w:val="a8"/>
        <w:numPr>
          <w:ilvl w:val="1"/>
          <w:numId w:val="10"/>
        </w:numPr>
        <w:ind w:firstLineChars="0"/>
        <w:rPr>
          <w:b/>
          <w:sz w:val="24"/>
        </w:rPr>
      </w:pPr>
      <w:r w:rsidRPr="00F10552">
        <w:rPr>
          <w:rFonts w:hint="eastAsia"/>
          <w:b/>
          <w:sz w:val="24"/>
        </w:rPr>
        <w:t>模型</w:t>
      </w:r>
      <w:r w:rsidR="00F40378">
        <w:rPr>
          <w:rFonts w:hint="eastAsia"/>
          <w:b/>
          <w:sz w:val="24"/>
        </w:rPr>
        <w:t>选择</w:t>
      </w:r>
      <w:r w:rsidRPr="00F10552">
        <w:rPr>
          <w:rFonts w:hint="eastAsia"/>
          <w:b/>
          <w:sz w:val="24"/>
        </w:rPr>
        <w:t>之</w:t>
      </w:r>
      <w:r w:rsidRPr="00F10552">
        <w:rPr>
          <w:rFonts w:hint="eastAsia"/>
          <w:b/>
          <w:sz w:val="24"/>
        </w:rPr>
        <w:t>5</w:t>
      </w:r>
      <w:r w:rsidRPr="00F10552">
        <w:rPr>
          <w:rFonts w:hint="eastAsia"/>
          <w:b/>
          <w:sz w:val="24"/>
        </w:rPr>
        <w:t>折交叉验证</w:t>
      </w:r>
    </w:p>
    <w:p w:rsidR="00BC3330" w:rsidRPr="00BA6E8D" w:rsidRDefault="00592B38" w:rsidP="00035B79">
      <w:pPr>
        <w:spacing w:line="360" w:lineRule="auto"/>
        <w:ind w:left="421" w:firstLineChars="174" w:firstLine="418"/>
        <w:rPr>
          <w:sz w:val="24"/>
        </w:rPr>
      </w:pPr>
      <w:r w:rsidRPr="00592B38">
        <w:rPr>
          <w:rFonts w:hint="eastAsia"/>
          <w:sz w:val="24"/>
        </w:rPr>
        <w:t>这里采用</w:t>
      </w:r>
      <w:r>
        <w:rPr>
          <w:rFonts w:hint="eastAsia"/>
          <w:sz w:val="24"/>
        </w:rPr>
        <w:t>了</w:t>
      </w:r>
      <w:r w:rsidRPr="00592B38">
        <w:rPr>
          <w:sz w:val="24"/>
        </w:rPr>
        <w:t>Logistic regression</w:t>
      </w:r>
      <w:r>
        <w:rPr>
          <w:rFonts w:hint="eastAsia"/>
          <w:sz w:val="24"/>
        </w:rPr>
        <w:t>、</w:t>
      </w:r>
      <w:r w:rsidRPr="00592B38">
        <w:rPr>
          <w:sz w:val="24"/>
        </w:rPr>
        <w:t>LinearSVC</w:t>
      </w:r>
      <w:r>
        <w:rPr>
          <w:rFonts w:hint="eastAsia"/>
          <w:sz w:val="24"/>
        </w:rPr>
        <w:t>、</w:t>
      </w:r>
      <w:r w:rsidRPr="00592B38">
        <w:rPr>
          <w:sz w:val="24"/>
        </w:rPr>
        <w:t>Decision tree</w:t>
      </w:r>
      <w:r>
        <w:rPr>
          <w:rFonts w:hint="eastAsia"/>
          <w:sz w:val="24"/>
        </w:rPr>
        <w:t>、</w:t>
      </w:r>
      <w:r w:rsidRPr="00592B38">
        <w:rPr>
          <w:sz w:val="24"/>
        </w:rPr>
        <w:t>Randomforest</w:t>
      </w:r>
      <w:r>
        <w:rPr>
          <w:rFonts w:hint="eastAsia"/>
          <w:sz w:val="24"/>
        </w:rPr>
        <w:t>、</w:t>
      </w:r>
      <w:r w:rsidRPr="00592B38">
        <w:rPr>
          <w:sz w:val="24"/>
        </w:rPr>
        <w:t>XGBClassifier</w:t>
      </w:r>
      <w:r w:rsidR="00576F98">
        <w:rPr>
          <w:rFonts w:hint="eastAsia"/>
          <w:sz w:val="24"/>
        </w:rPr>
        <w:t>五</w:t>
      </w:r>
      <w:r w:rsidR="003B148D">
        <w:rPr>
          <w:rFonts w:hint="eastAsia"/>
          <w:sz w:val="24"/>
        </w:rPr>
        <w:t>种分类器</w:t>
      </w:r>
      <w:r w:rsidR="00576F98">
        <w:rPr>
          <w:rFonts w:hint="eastAsia"/>
          <w:sz w:val="24"/>
        </w:rPr>
        <w:t>去进行五折交叉验证。</w:t>
      </w:r>
      <w:r w:rsidR="001E6836" w:rsidRPr="00BA6E8D">
        <w:rPr>
          <w:rFonts w:hint="eastAsia"/>
          <w:sz w:val="24"/>
        </w:rPr>
        <w:t>输出结果为</w:t>
      </w:r>
      <w:r w:rsidR="006C6CE8" w:rsidRPr="00BA6E8D">
        <w:rPr>
          <w:rFonts w:hint="eastAsia"/>
          <w:sz w:val="24"/>
        </w:rPr>
        <w:t>：</w:t>
      </w:r>
      <w:r w:rsidR="00F57C7D" w:rsidRPr="00BA6E8D">
        <w:rPr>
          <w:rFonts w:hint="eastAsia"/>
          <w:sz w:val="24"/>
        </w:rPr>
        <w:t>这</w:t>
      </w:r>
      <w:r w:rsidR="00F57C7D" w:rsidRPr="00BA6E8D">
        <w:rPr>
          <w:rFonts w:hint="eastAsia"/>
          <w:sz w:val="24"/>
        </w:rPr>
        <w:t>5</w:t>
      </w:r>
      <w:r w:rsidR="00F57C7D" w:rsidRPr="00BA6E8D">
        <w:rPr>
          <w:rFonts w:hint="eastAsia"/>
          <w:sz w:val="24"/>
        </w:rPr>
        <w:t>种模型的平均准确度分别为</w:t>
      </w:r>
      <w:r w:rsidR="007965B2" w:rsidRPr="00BA6E8D">
        <w:rPr>
          <w:sz w:val="24"/>
        </w:rPr>
        <w:t>0.75</w:t>
      </w:r>
      <w:r w:rsidR="00B92B66" w:rsidRPr="00BA6E8D">
        <w:rPr>
          <w:sz w:val="24"/>
        </w:rPr>
        <w:t>34</w:t>
      </w:r>
      <w:r w:rsidR="007965B2" w:rsidRPr="00BA6E8D">
        <w:rPr>
          <w:rFonts w:hint="eastAsia"/>
          <w:sz w:val="24"/>
        </w:rPr>
        <w:t>、</w:t>
      </w:r>
      <w:r w:rsidR="00B92B66" w:rsidRPr="00BA6E8D">
        <w:rPr>
          <w:rFonts w:hint="eastAsia"/>
          <w:sz w:val="24"/>
        </w:rPr>
        <w:t>0</w:t>
      </w:r>
      <w:r w:rsidR="00B92B66" w:rsidRPr="00BA6E8D">
        <w:rPr>
          <w:sz w:val="24"/>
        </w:rPr>
        <w:t>.754</w:t>
      </w:r>
      <w:r w:rsidR="00613A4B" w:rsidRPr="00BA6E8D">
        <w:rPr>
          <w:sz w:val="24"/>
        </w:rPr>
        <w:t>9</w:t>
      </w:r>
      <w:r w:rsidR="00B92B66" w:rsidRPr="00BA6E8D">
        <w:rPr>
          <w:rFonts w:hint="eastAsia"/>
          <w:sz w:val="24"/>
        </w:rPr>
        <w:t>、</w:t>
      </w:r>
      <w:r w:rsidR="00E17E8B" w:rsidRPr="00BA6E8D">
        <w:rPr>
          <w:rFonts w:hint="eastAsia"/>
          <w:sz w:val="24"/>
        </w:rPr>
        <w:t>0</w:t>
      </w:r>
      <w:r w:rsidR="00E17E8B" w:rsidRPr="00BA6E8D">
        <w:rPr>
          <w:sz w:val="24"/>
        </w:rPr>
        <w:t>.7566</w:t>
      </w:r>
      <w:r w:rsidR="00E17E8B" w:rsidRPr="00BA6E8D">
        <w:rPr>
          <w:rFonts w:hint="eastAsia"/>
          <w:sz w:val="24"/>
        </w:rPr>
        <w:t>、</w:t>
      </w:r>
      <w:r w:rsidR="00AC4571" w:rsidRPr="00BA6E8D">
        <w:rPr>
          <w:rFonts w:hint="eastAsia"/>
          <w:sz w:val="24"/>
        </w:rPr>
        <w:t>0</w:t>
      </w:r>
      <w:r w:rsidR="00AC4571" w:rsidRPr="00BA6E8D">
        <w:rPr>
          <w:sz w:val="24"/>
        </w:rPr>
        <w:t>.8263</w:t>
      </w:r>
      <w:r w:rsidR="00AC4571" w:rsidRPr="00BA6E8D">
        <w:rPr>
          <w:rFonts w:hint="eastAsia"/>
          <w:sz w:val="24"/>
        </w:rPr>
        <w:t>、</w:t>
      </w:r>
      <w:r w:rsidR="001A2B84" w:rsidRPr="00BA6E8D">
        <w:rPr>
          <w:rFonts w:hint="eastAsia"/>
          <w:sz w:val="24"/>
        </w:rPr>
        <w:t>0</w:t>
      </w:r>
      <w:r w:rsidR="001A2B84" w:rsidRPr="00BA6E8D">
        <w:rPr>
          <w:sz w:val="24"/>
        </w:rPr>
        <w:t>.8196</w:t>
      </w:r>
      <w:r w:rsidR="001B7A43" w:rsidRPr="00BA6E8D">
        <w:rPr>
          <w:rFonts w:hint="eastAsia"/>
          <w:sz w:val="24"/>
        </w:rPr>
        <w:t>。</w:t>
      </w:r>
      <w:r w:rsidR="00462AE2" w:rsidRPr="00BA6E8D">
        <w:rPr>
          <w:rFonts w:hint="eastAsia"/>
          <w:sz w:val="24"/>
        </w:rPr>
        <w:t>因此确认采用随机森林去进行</w:t>
      </w:r>
      <w:r w:rsidR="00E801CD" w:rsidRPr="00BA6E8D">
        <w:rPr>
          <w:rFonts w:hint="eastAsia"/>
          <w:sz w:val="24"/>
        </w:rPr>
        <w:t>训练。</w:t>
      </w:r>
    </w:p>
    <w:p w:rsidR="00ED5A22" w:rsidRDefault="00ED5A22" w:rsidP="00ED5A22">
      <w:pPr>
        <w:pStyle w:val="a8"/>
        <w:numPr>
          <w:ilvl w:val="1"/>
          <w:numId w:val="10"/>
        </w:numPr>
        <w:spacing w:line="360" w:lineRule="auto"/>
        <w:ind w:firstLineChars="0"/>
        <w:rPr>
          <w:b/>
          <w:sz w:val="24"/>
        </w:rPr>
      </w:pPr>
      <w:r w:rsidRPr="00ED5A22">
        <w:rPr>
          <w:rFonts w:hint="eastAsia"/>
          <w:b/>
          <w:sz w:val="24"/>
        </w:rPr>
        <w:t>随机森林</w:t>
      </w:r>
    </w:p>
    <w:p w:rsidR="005914F8" w:rsidRPr="005914F8" w:rsidRDefault="00591C3F" w:rsidP="005914F8">
      <w:pPr>
        <w:spacing w:line="360" w:lineRule="auto"/>
        <w:ind w:left="421" w:firstLineChars="174" w:firstLine="418"/>
        <w:rPr>
          <w:sz w:val="24"/>
        </w:rPr>
      </w:pPr>
      <w:r w:rsidRPr="00591C3F">
        <w:rPr>
          <w:rFonts w:hint="eastAsia"/>
          <w:sz w:val="24"/>
        </w:rPr>
        <w:t>这里</w:t>
      </w:r>
      <w:r w:rsidR="00C5075C">
        <w:rPr>
          <w:rFonts w:hint="eastAsia"/>
          <w:sz w:val="24"/>
        </w:rPr>
        <w:t>用来</w:t>
      </w:r>
      <w:r w:rsidR="00C5075C" w:rsidRPr="005914F8">
        <w:rPr>
          <w:sz w:val="24"/>
        </w:rPr>
        <w:t>评估随机森林模型中各个特征的重要性</w:t>
      </w:r>
      <w:r w:rsidR="00C5075C">
        <w:rPr>
          <w:rFonts w:hint="eastAsia"/>
          <w:sz w:val="24"/>
        </w:rPr>
        <w:t>，</w:t>
      </w:r>
      <w:r w:rsidR="005914F8" w:rsidRPr="005914F8">
        <w:rPr>
          <w:sz w:val="24"/>
        </w:rPr>
        <w:t>使用</w:t>
      </w:r>
      <w:r w:rsidR="00211B95" w:rsidRPr="00E83D04">
        <w:rPr>
          <w:sz w:val="24"/>
        </w:rPr>
        <w:t>平均减少不纯度</w:t>
      </w:r>
      <w:r w:rsidR="00211B95">
        <w:rPr>
          <w:rFonts w:hint="eastAsia"/>
          <w:sz w:val="24"/>
        </w:rPr>
        <w:t>和</w:t>
      </w:r>
      <w:r w:rsidR="00211B95" w:rsidRPr="00C64EB2">
        <w:rPr>
          <w:rFonts w:hint="eastAsia"/>
          <w:sz w:val="24"/>
        </w:rPr>
        <w:t>基</w:t>
      </w:r>
      <w:r w:rsidR="00211B95" w:rsidRPr="00C64EB2">
        <w:rPr>
          <w:sz w:val="24"/>
        </w:rPr>
        <w:t>于排列重要性</w:t>
      </w:r>
      <w:r w:rsidR="005914F8" w:rsidRPr="005914F8">
        <w:rPr>
          <w:sz w:val="24"/>
        </w:rPr>
        <w:t>两种不同的方法来可视化这些特征的重要性</w:t>
      </w:r>
      <w:r w:rsidR="00AA142F">
        <w:rPr>
          <w:rFonts w:hint="eastAsia"/>
          <w:sz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6"/>
        <w:gridCol w:w="4220"/>
      </w:tblGrid>
      <w:tr w:rsidR="00E2428A" w:rsidTr="006D595C">
        <w:tc>
          <w:tcPr>
            <w:tcW w:w="4148" w:type="dxa"/>
          </w:tcPr>
          <w:p w:rsidR="00E2428A" w:rsidRDefault="00E2428A" w:rsidP="00E2428A">
            <w:pPr>
              <w:spacing w:line="360" w:lineRule="auto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480673" cy="1661746"/>
                  <wp:effectExtent l="0" t="0" r="0" b="254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050" cy="1696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E2428A" w:rsidRDefault="00E2428A" w:rsidP="00E2428A">
            <w:pPr>
              <w:spacing w:line="360" w:lineRule="auto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66279" cy="169468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769" cy="1707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4FA5" w:rsidRDefault="004E4FA5" w:rsidP="004E4FA5">
      <w:pPr>
        <w:spacing w:line="360" w:lineRule="auto"/>
        <w:ind w:left="420" w:firstLine="420"/>
        <w:rPr>
          <w:sz w:val="24"/>
        </w:rPr>
      </w:pPr>
      <w:r w:rsidRPr="004E4FA5">
        <w:rPr>
          <w:sz w:val="24"/>
        </w:rPr>
        <w:t>从特征重要性分析中筛选出重要性大于某个阈值的特征，并输出这些特征的数量和名称。</w:t>
      </w:r>
    </w:p>
    <w:p w:rsidR="00C64EB2" w:rsidRPr="00341854" w:rsidRDefault="00451064" w:rsidP="005415A6">
      <w:pPr>
        <w:spacing w:line="360" w:lineRule="auto"/>
        <w:ind w:left="420" w:firstLine="420"/>
        <w:jc w:val="center"/>
        <w:rPr>
          <w:sz w:val="24"/>
        </w:rPr>
      </w:pPr>
      <w:r w:rsidRPr="00451064">
        <w:rPr>
          <w:noProof/>
          <w:sz w:val="24"/>
        </w:rPr>
        <w:lastRenderedPageBreak/>
        <w:drawing>
          <wp:inline distT="0" distB="0" distL="0" distR="0" wp14:anchorId="5B6168A9" wp14:editId="64D365BC">
            <wp:extent cx="2066192" cy="1747406"/>
            <wp:effectExtent l="0" t="0" r="444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192" cy="174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2B" w:rsidRPr="005D701A" w:rsidRDefault="005D701A" w:rsidP="00583A8D">
      <w:pPr>
        <w:spacing w:line="360" w:lineRule="auto"/>
        <w:ind w:left="421" w:firstLineChars="174" w:firstLine="418"/>
        <w:rPr>
          <w:sz w:val="24"/>
        </w:rPr>
      </w:pPr>
      <w:r w:rsidRPr="005D701A">
        <w:rPr>
          <w:sz w:val="24"/>
        </w:rPr>
        <w:t>使用</w:t>
      </w:r>
      <w:bookmarkStart w:id="0" w:name="OLE_LINK1"/>
      <w:bookmarkStart w:id="1" w:name="OLE_LINK2"/>
      <w:r w:rsidRPr="005D701A">
        <w:rPr>
          <w:sz w:val="24"/>
        </w:rPr>
        <w:t>筛选出的重要特征</w:t>
      </w:r>
      <w:bookmarkEnd w:id="0"/>
      <w:bookmarkEnd w:id="1"/>
      <w:r w:rsidRPr="005D701A">
        <w:rPr>
          <w:sz w:val="24"/>
        </w:rPr>
        <w:t>重新训练随机森林模型，并评估模型的性能提升。</w:t>
      </w:r>
      <w:r w:rsidR="000244D3">
        <w:rPr>
          <w:rFonts w:hint="eastAsia"/>
          <w:sz w:val="24"/>
        </w:rPr>
        <w:t>结果表示：</w:t>
      </w:r>
      <w:r w:rsidR="00F815F4">
        <w:rPr>
          <w:rFonts w:hint="eastAsia"/>
          <w:sz w:val="24"/>
        </w:rPr>
        <w:t>采用</w:t>
      </w:r>
      <w:r w:rsidR="00F815F4" w:rsidRPr="005D701A">
        <w:rPr>
          <w:sz w:val="24"/>
        </w:rPr>
        <w:t>筛选出的重要特征</w:t>
      </w:r>
      <w:r w:rsidR="00F815F4">
        <w:rPr>
          <w:rFonts w:hint="eastAsia"/>
          <w:sz w:val="24"/>
        </w:rPr>
        <w:t>训练出的随机森林模型精确度达到了</w:t>
      </w:r>
      <w:r w:rsidR="007B53BC">
        <w:rPr>
          <w:rFonts w:hint="eastAsia"/>
          <w:sz w:val="24"/>
        </w:rPr>
        <w:t>0</w:t>
      </w:r>
      <w:r w:rsidR="007B53BC">
        <w:rPr>
          <w:sz w:val="24"/>
        </w:rPr>
        <w:t>.8265</w:t>
      </w:r>
      <w:r w:rsidR="007B53BC">
        <w:rPr>
          <w:rFonts w:hint="eastAsia"/>
          <w:sz w:val="24"/>
        </w:rPr>
        <w:t>，</w:t>
      </w:r>
      <w:r w:rsidR="00B61372">
        <w:rPr>
          <w:rFonts w:hint="eastAsia"/>
          <w:sz w:val="24"/>
        </w:rPr>
        <w:t>提升了</w:t>
      </w:r>
      <w:r w:rsidR="00B61372">
        <w:rPr>
          <w:rFonts w:hint="eastAsia"/>
          <w:sz w:val="24"/>
        </w:rPr>
        <w:t>0</w:t>
      </w:r>
      <w:r w:rsidR="00B61372">
        <w:rPr>
          <w:sz w:val="24"/>
        </w:rPr>
        <w:t>.02%</w:t>
      </w:r>
      <w:r w:rsidR="00B61372">
        <w:rPr>
          <w:rFonts w:hint="eastAsia"/>
          <w:sz w:val="24"/>
        </w:rPr>
        <w:t>。</w:t>
      </w:r>
    </w:p>
    <w:p w:rsidR="00583A8D" w:rsidRDefault="007A522F" w:rsidP="001442D4">
      <w:pPr>
        <w:tabs>
          <w:tab w:val="left" w:pos="2880"/>
        </w:tabs>
        <w:rPr>
          <w:rFonts w:hint="eastAsia"/>
          <w:sz w:val="24"/>
        </w:rPr>
      </w:pPr>
      <w:r>
        <w:rPr>
          <w:sz w:val="24"/>
        </w:rPr>
        <w:tab/>
      </w:r>
    </w:p>
    <w:p w:rsidR="00583A8D" w:rsidRDefault="00583A8D" w:rsidP="00C82301">
      <w:pPr>
        <w:pStyle w:val="a8"/>
        <w:numPr>
          <w:ilvl w:val="0"/>
          <w:numId w:val="9"/>
        </w:numPr>
        <w:spacing w:line="360" w:lineRule="auto"/>
        <w:ind w:firstLineChars="0"/>
        <w:rPr>
          <w:b/>
          <w:sz w:val="24"/>
        </w:rPr>
      </w:pPr>
      <w:r w:rsidRPr="0037791C">
        <w:rPr>
          <w:rFonts w:hint="eastAsia"/>
          <w:b/>
          <w:sz w:val="24"/>
        </w:rPr>
        <w:t>案例</w:t>
      </w:r>
      <w:r>
        <w:rPr>
          <w:b/>
          <w:sz w:val="24"/>
        </w:rPr>
        <w:t>2</w:t>
      </w:r>
      <w:r w:rsidRPr="0037791C">
        <w:rPr>
          <w:rFonts w:hint="eastAsia"/>
          <w:b/>
          <w:sz w:val="24"/>
        </w:rPr>
        <w:t>：</w:t>
      </w:r>
      <w:r w:rsidR="00302DD5">
        <w:rPr>
          <w:rFonts w:hint="eastAsia"/>
          <w:b/>
          <w:sz w:val="24"/>
        </w:rPr>
        <w:t>青年失业率</w:t>
      </w:r>
      <w:r w:rsidRPr="0037791C">
        <w:rPr>
          <w:rFonts w:hint="eastAsia"/>
          <w:b/>
          <w:sz w:val="24"/>
        </w:rPr>
        <w:t>探索</w:t>
      </w:r>
    </w:p>
    <w:p w:rsidR="00E84D31" w:rsidRDefault="0067347A" w:rsidP="00E84D31">
      <w:pPr>
        <w:pStyle w:val="a8"/>
        <w:numPr>
          <w:ilvl w:val="1"/>
          <w:numId w:val="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将数据集读入内存</w:t>
      </w:r>
    </w:p>
    <w:p w:rsidR="00DC7D7B" w:rsidRPr="00DC7D7B" w:rsidRDefault="00DC7D7B" w:rsidP="00CC66C1">
      <w:pPr>
        <w:spacing w:line="360" w:lineRule="auto"/>
        <w:ind w:firstLineChars="174" w:firstLine="418"/>
        <w:rPr>
          <w:sz w:val="24"/>
        </w:rPr>
      </w:pPr>
      <w:r w:rsidRPr="00DC7D7B">
        <w:rPr>
          <w:rFonts w:hint="eastAsia"/>
          <w:sz w:val="24"/>
        </w:rPr>
        <w:t>引入模块</w:t>
      </w:r>
      <w:r w:rsidRPr="00DC7D7B">
        <w:rPr>
          <w:rFonts w:hint="eastAsia"/>
          <w:sz w:val="24"/>
        </w:rPr>
        <w:t xml:space="preserve"> csv</w:t>
      </w:r>
      <w:r>
        <w:rPr>
          <w:rFonts w:hint="eastAsia"/>
          <w:sz w:val="24"/>
        </w:rPr>
        <w:t>，</w:t>
      </w:r>
      <w:r w:rsidRPr="00DC7D7B">
        <w:rPr>
          <w:rFonts w:hint="eastAsia"/>
          <w:sz w:val="24"/>
        </w:rPr>
        <w:t>创建函数</w:t>
      </w:r>
      <w:r w:rsidRPr="00DC7D7B">
        <w:rPr>
          <w:rFonts w:hint="eastAsia"/>
          <w:sz w:val="24"/>
        </w:rPr>
        <w:t xml:space="preserve"> read_csv() </w:t>
      </w:r>
      <w:r w:rsidRPr="00DC7D7B">
        <w:rPr>
          <w:rFonts w:hint="eastAsia"/>
          <w:sz w:val="24"/>
        </w:rPr>
        <w:t>，用于读取数据，其中函数的参数为</w:t>
      </w:r>
      <w:r w:rsidRPr="00DC7D7B">
        <w:rPr>
          <w:rFonts w:hint="eastAsia"/>
          <w:sz w:val="24"/>
        </w:rPr>
        <w:t xml:space="preserve"> path</w:t>
      </w:r>
      <w:r>
        <w:rPr>
          <w:rFonts w:hint="eastAsia"/>
          <w:sz w:val="24"/>
        </w:rPr>
        <w:t>，</w:t>
      </w:r>
      <w:r w:rsidRPr="00DC7D7B">
        <w:rPr>
          <w:rFonts w:hint="eastAsia"/>
          <w:sz w:val="24"/>
        </w:rPr>
        <w:t>使用函数</w:t>
      </w:r>
      <w:r w:rsidRPr="00DC7D7B">
        <w:rPr>
          <w:rFonts w:hint="eastAsia"/>
          <w:sz w:val="24"/>
        </w:rPr>
        <w:t xml:space="preserve"> read_csv() </w:t>
      </w:r>
      <w:r w:rsidRPr="00DC7D7B">
        <w:rPr>
          <w:rFonts w:hint="eastAsia"/>
          <w:sz w:val="24"/>
        </w:rPr>
        <w:t>，将数据读入内存，分别将两个数据集保存到列表</w:t>
      </w:r>
      <w:r w:rsidRPr="00DC7D7B">
        <w:rPr>
          <w:rFonts w:hint="eastAsia"/>
          <w:sz w:val="24"/>
        </w:rPr>
        <w:t xml:space="preserve"> unemploy_male </w:t>
      </w:r>
      <w:r w:rsidRPr="00DC7D7B">
        <w:rPr>
          <w:rFonts w:hint="eastAsia"/>
          <w:sz w:val="24"/>
        </w:rPr>
        <w:t>及</w:t>
      </w:r>
      <w:r w:rsidRPr="00DC7D7B">
        <w:rPr>
          <w:rFonts w:hint="eastAsia"/>
          <w:sz w:val="24"/>
        </w:rPr>
        <w:t xml:space="preserve"> unemploy_female </w:t>
      </w:r>
      <w:r w:rsidRPr="00DC7D7B">
        <w:rPr>
          <w:rFonts w:hint="eastAsia"/>
          <w:sz w:val="24"/>
        </w:rPr>
        <w:t>中</w:t>
      </w:r>
      <w:r>
        <w:rPr>
          <w:rFonts w:hint="eastAsia"/>
          <w:sz w:val="24"/>
        </w:rPr>
        <w:t>，</w:t>
      </w:r>
      <w:r w:rsidRPr="00DC7D7B">
        <w:rPr>
          <w:rFonts w:hint="eastAsia"/>
          <w:sz w:val="24"/>
        </w:rPr>
        <w:t>打印前两行数据</w:t>
      </w:r>
      <w:r>
        <w:rPr>
          <w:rFonts w:hint="eastAsia"/>
          <w:sz w:val="24"/>
        </w:rPr>
        <w:t>。</w:t>
      </w:r>
    </w:p>
    <w:p w:rsidR="00A44C21" w:rsidRDefault="00CA31CC" w:rsidP="00CA31CC">
      <w:pPr>
        <w:spacing w:line="360" w:lineRule="auto"/>
        <w:jc w:val="center"/>
        <w:rPr>
          <w:b/>
          <w:sz w:val="24"/>
        </w:rPr>
      </w:pPr>
      <w:r w:rsidRPr="00CA31CC">
        <w:rPr>
          <w:b/>
          <w:sz w:val="24"/>
        </w:rPr>
        <w:drawing>
          <wp:inline distT="0" distB="0" distL="0" distR="0" wp14:anchorId="31011E05" wp14:editId="49ADFAB6">
            <wp:extent cx="5274310" cy="15227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68" w:rsidRDefault="001F5068" w:rsidP="001F5068">
      <w:pPr>
        <w:pStyle w:val="a8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 w:rsidRPr="001F5068">
        <w:rPr>
          <w:rFonts w:hint="eastAsia"/>
          <w:b/>
          <w:sz w:val="24"/>
        </w:rPr>
        <w:t>定义青年失业率类</w:t>
      </w:r>
    </w:p>
    <w:p w:rsidR="007E0977" w:rsidRPr="007E0977" w:rsidRDefault="0025726F" w:rsidP="00407624">
      <w:pPr>
        <w:spacing w:line="360" w:lineRule="auto"/>
        <w:ind w:firstLineChars="174" w:firstLine="418"/>
        <w:rPr>
          <w:rFonts w:hint="eastAsia"/>
          <w:sz w:val="24"/>
        </w:rPr>
      </w:pPr>
      <w:r w:rsidRPr="0025726F">
        <w:rPr>
          <w:rFonts w:hint="eastAsia"/>
          <w:sz w:val="24"/>
        </w:rPr>
        <w:t>新建类</w:t>
      </w:r>
      <w:r>
        <w:rPr>
          <w:rFonts w:hint="eastAsia"/>
          <w:sz w:val="24"/>
        </w:rPr>
        <w:t>，</w:t>
      </w:r>
      <w:r w:rsidRPr="0025726F">
        <w:rPr>
          <w:rFonts w:hint="eastAsia"/>
          <w:sz w:val="24"/>
        </w:rPr>
        <w:t>类名为</w:t>
      </w:r>
      <w:r w:rsidRPr="0025726F">
        <w:rPr>
          <w:sz w:val="24"/>
        </w:rPr>
        <w:t xml:space="preserve"> Youth</w:t>
      </w:r>
      <w:r>
        <w:rPr>
          <w:rFonts w:hint="eastAsia"/>
          <w:sz w:val="24"/>
        </w:rPr>
        <w:t>。</w:t>
      </w:r>
      <w:r w:rsidRPr="0025726F">
        <w:rPr>
          <w:rFonts w:hint="eastAsia"/>
          <w:sz w:val="24"/>
        </w:rPr>
        <w:t>类内新建初始化函数</w:t>
      </w:r>
      <w:r w:rsidRPr="0025726F">
        <w:rPr>
          <w:sz w:val="24"/>
        </w:rPr>
        <w:t xml:space="preserve"> __init__</w:t>
      </w:r>
      <w:r w:rsidRPr="0025726F">
        <w:rPr>
          <w:rFonts w:hint="eastAsia"/>
          <w:sz w:val="24"/>
        </w:rPr>
        <w:t>，传入参数为</w:t>
      </w:r>
      <w:r w:rsidRPr="0025726F">
        <w:rPr>
          <w:sz w:val="24"/>
        </w:rPr>
        <w:t xml:space="preserve"> dataset </w:t>
      </w:r>
      <w:r w:rsidRPr="0025726F">
        <w:rPr>
          <w:rFonts w:hint="eastAsia"/>
          <w:sz w:val="24"/>
        </w:rPr>
        <w:t>，指传入的数据集</w:t>
      </w:r>
      <w:r w:rsidR="001554F8">
        <w:rPr>
          <w:rFonts w:hint="eastAsia"/>
          <w:sz w:val="24"/>
        </w:rPr>
        <w:t>。</w:t>
      </w:r>
      <w:r w:rsidRPr="0025726F">
        <w:rPr>
          <w:rFonts w:hint="eastAsia"/>
          <w:sz w:val="24"/>
        </w:rPr>
        <w:t>添加类实例对象</w:t>
      </w:r>
      <w:r w:rsidRPr="0025726F">
        <w:rPr>
          <w:sz w:val="24"/>
        </w:rPr>
        <w:t>self.dataset</w:t>
      </w:r>
      <w:r w:rsidR="00172361">
        <w:rPr>
          <w:rFonts w:hint="eastAsia"/>
          <w:sz w:val="24"/>
        </w:rPr>
        <w:t>，</w:t>
      </w:r>
      <w:r w:rsidRPr="0025726F">
        <w:rPr>
          <w:rFonts w:hint="eastAsia"/>
          <w:sz w:val="24"/>
        </w:rPr>
        <w:t>并赋值</w:t>
      </w:r>
      <w:r w:rsidRPr="0025726F">
        <w:rPr>
          <w:sz w:val="24"/>
        </w:rPr>
        <w:t>dataset</w:t>
      </w:r>
      <w:r w:rsidR="00B900A8">
        <w:rPr>
          <w:rFonts w:hint="eastAsia"/>
          <w:sz w:val="24"/>
        </w:rPr>
        <w:t>。</w:t>
      </w:r>
    </w:p>
    <w:p w:rsidR="00407624" w:rsidRPr="00407624" w:rsidRDefault="00407624" w:rsidP="00407624">
      <w:pPr>
        <w:pStyle w:val="a8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 w:rsidRPr="00407624">
        <w:rPr>
          <w:rFonts w:hint="eastAsia"/>
          <w:b/>
          <w:sz w:val="24"/>
        </w:rPr>
        <w:t>按名字选取数据</w:t>
      </w:r>
    </w:p>
    <w:p w:rsidR="009808C1" w:rsidRDefault="009808C1" w:rsidP="000F0ABF">
      <w:pPr>
        <w:spacing w:line="360" w:lineRule="auto"/>
        <w:ind w:firstLineChars="174" w:firstLine="418"/>
        <w:rPr>
          <w:sz w:val="24"/>
        </w:rPr>
      </w:pPr>
      <w:r w:rsidRPr="009808C1">
        <w:rPr>
          <w:sz w:val="24"/>
        </w:rPr>
        <w:t>在类</w:t>
      </w:r>
      <w:r w:rsidRPr="009808C1">
        <w:rPr>
          <w:sz w:val="24"/>
        </w:rPr>
        <w:t>Youth</w:t>
      </w:r>
      <w:r w:rsidRPr="009808C1">
        <w:rPr>
          <w:sz w:val="24"/>
        </w:rPr>
        <w:t>中添加函数，用于抽取该国家对应的数据</w:t>
      </w:r>
      <w:r>
        <w:rPr>
          <w:rFonts w:hint="eastAsia"/>
          <w:sz w:val="24"/>
        </w:rPr>
        <w:t>。</w:t>
      </w:r>
    </w:p>
    <w:p w:rsidR="000F0ABF" w:rsidRPr="009808C1" w:rsidRDefault="000F0ABF" w:rsidP="000F0ABF">
      <w:pPr>
        <w:spacing w:line="360" w:lineRule="auto"/>
        <w:jc w:val="center"/>
        <w:rPr>
          <w:rFonts w:hint="eastAsia"/>
          <w:sz w:val="24"/>
        </w:rPr>
      </w:pPr>
      <w:r w:rsidRPr="000F0ABF">
        <w:rPr>
          <w:sz w:val="24"/>
        </w:rPr>
        <w:drawing>
          <wp:inline distT="0" distB="0" distL="0" distR="0" wp14:anchorId="3D1F7C8C" wp14:editId="4EBB5BE0">
            <wp:extent cx="4519246" cy="1278077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7792" cy="128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A9" w:rsidRPr="00407624" w:rsidRDefault="00EE55A9" w:rsidP="00EE55A9">
      <w:pPr>
        <w:pStyle w:val="a8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 w:rsidRPr="00407624">
        <w:rPr>
          <w:rFonts w:hint="eastAsia"/>
          <w:b/>
          <w:sz w:val="24"/>
        </w:rPr>
        <w:lastRenderedPageBreak/>
        <w:t>按</w:t>
      </w:r>
      <w:r>
        <w:rPr>
          <w:rFonts w:hint="eastAsia"/>
          <w:b/>
          <w:sz w:val="24"/>
        </w:rPr>
        <w:t>时间</w:t>
      </w:r>
      <w:r w:rsidRPr="00407624">
        <w:rPr>
          <w:rFonts w:hint="eastAsia"/>
          <w:b/>
          <w:sz w:val="24"/>
        </w:rPr>
        <w:t>选取数据</w:t>
      </w:r>
    </w:p>
    <w:p w:rsidR="0095434E" w:rsidRPr="0095434E" w:rsidRDefault="0095434E" w:rsidP="0095434E">
      <w:pPr>
        <w:spacing w:line="360" w:lineRule="auto"/>
        <w:ind w:firstLineChars="174" w:firstLine="418"/>
        <w:rPr>
          <w:sz w:val="24"/>
        </w:rPr>
      </w:pPr>
      <w:r w:rsidRPr="0095434E">
        <w:rPr>
          <w:sz w:val="24"/>
        </w:rPr>
        <w:t>在</w:t>
      </w:r>
      <w:r w:rsidRPr="0095434E">
        <w:rPr>
          <w:sz w:val="24"/>
        </w:rPr>
        <w:t>Youth</w:t>
      </w:r>
      <w:r w:rsidRPr="0095434E">
        <w:rPr>
          <w:sz w:val="24"/>
        </w:rPr>
        <w:t>类中添加按时间选择数据的函数。</w:t>
      </w:r>
    </w:p>
    <w:p w:rsidR="0095434E" w:rsidRPr="0095434E" w:rsidRDefault="00883A59" w:rsidP="00883A59">
      <w:pPr>
        <w:spacing w:line="360" w:lineRule="auto"/>
        <w:jc w:val="center"/>
        <w:rPr>
          <w:sz w:val="24"/>
        </w:rPr>
      </w:pPr>
      <w:r w:rsidRPr="00883A59">
        <w:rPr>
          <w:sz w:val="24"/>
        </w:rPr>
        <w:drawing>
          <wp:inline distT="0" distB="0" distL="0" distR="0" wp14:anchorId="3349182D" wp14:editId="41D88C3D">
            <wp:extent cx="5274310" cy="2164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57" w:rsidRPr="00A16657" w:rsidRDefault="00A16657" w:rsidP="00A16657">
      <w:pPr>
        <w:pStyle w:val="a8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 w:rsidRPr="00A16657">
        <w:rPr>
          <w:rFonts w:hint="eastAsia"/>
          <w:b/>
          <w:sz w:val="24"/>
        </w:rPr>
        <w:t>比较不同国家不同性别的青年失业率</w:t>
      </w:r>
    </w:p>
    <w:p w:rsidR="00EE55A9" w:rsidRDefault="00A36754" w:rsidP="00A36754">
      <w:pPr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963140" cy="207498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274" cy="20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54" w:rsidRDefault="0035301C" w:rsidP="0035301C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889041" cy="19606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532" cy="198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CC" w:rsidRPr="0035301C" w:rsidRDefault="00FF10AA" w:rsidP="00CA31CC">
      <w:pPr>
        <w:pStyle w:val="a8"/>
        <w:numPr>
          <w:ilvl w:val="0"/>
          <w:numId w:val="16"/>
        </w:numPr>
        <w:spacing w:line="360" w:lineRule="auto"/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补充</w:t>
      </w:r>
      <w:r w:rsidR="00AC3FB6">
        <w:rPr>
          <w:rFonts w:hint="eastAsia"/>
          <w:b/>
          <w:sz w:val="24"/>
        </w:rPr>
        <w:t>分析</w:t>
      </w:r>
    </w:p>
    <w:p w:rsidR="00007B44" w:rsidRDefault="00F634D8" w:rsidP="00F634D8">
      <w:pPr>
        <w:pStyle w:val="a8"/>
        <w:numPr>
          <w:ilvl w:val="0"/>
          <w:numId w:val="1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数据分析</w:t>
      </w:r>
    </w:p>
    <w:p w:rsidR="009A7ED9" w:rsidRDefault="009A7ED9" w:rsidP="00013E14">
      <w:pPr>
        <w:spacing w:line="360" w:lineRule="auto"/>
        <w:ind w:left="360" w:firstLine="420"/>
        <w:rPr>
          <w:sz w:val="24"/>
        </w:rPr>
      </w:pPr>
      <w:r w:rsidRPr="009A7ED9">
        <w:rPr>
          <w:sz w:val="24"/>
        </w:rPr>
        <w:t>选择特定国家，查看其</w:t>
      </w:r>
      <w:r w:rsidRPr="009A7ED9">
        <w:rPr>
          <w:rFonts w:hint="eastAsia"/>
          <w:sz w:val="24"/>
        </w:rPr>
        <w:t>失</w:t>
      </w:r>
      <w:r w:rsidRPr="009A7ED9">
        <w:rPr>
          <w:sz w:val="24"/>
        </w:rPr>
        <w:t>业率</w:t>
      </w:r>
      <w:r w:rsidR="0030335A">
        <w:rPr>
          <w:rFonts w:hint="eastAsia"/>
          <w:sz w:val="24"/>
        </w:rPr>
        <w:t>数据，</w:t>
      </w:r>
      <w:r w:rsidR="00E72D11">
        <w:rPr>
          <w:rFonts w:hint="eastAsia"/>
          <w:sz w:val="24"/>
        </w:rPr>
        <w:t>并</w:t>
      </w:r>
      <w:r w:rsidR="0030335A">
        <w:rPr>
          <w:rFonts w:hint="eastAsia"/>
          <w:sz w:val="24"/>
        </w:rPr>
        <w:t>描述其</w:t>
      </w:r>
      <w:r w:rsidRPr="009A7ED9">
        <w:rPr>
          <w:sz w:val="24"/>
        </w:rPr>
        <w:t>变化</w:t>
      </w:r>
      <w:r>
        <w:rPr>
          <w:rFonts w:hint="eastAsia"/>
          <w:sz w:val="24"/>
        </w:rPr>
        <w:t>。这里以美国为例</w:t>
      </w:r>
      <w:r w:rsidR="00754507">
        <w:rPr>
          <w:rFonts w:hint="eastAsia"/>
          <w:sz w:val="24"/>
        </w:rPr>
        <w:t>，如图所示，可以</w:t>
      </w:r>
      <w:r w:rsidR="00FD7013">
        <w:rPr>
          <w:rFonts w:hint="eastAsia"/>
          <w:sz w:val="24"/>
        </w:rPr>
        <w:t>得知在</w:t>
      </w:r>
      <w:r w:rsidR="00FD7013">
        <w:rPr>
          <w:rFonts w:hint="eastAsia"/>
          <w:sz w:val="24"/>
        </w:rPr>
        <w:t>1</w:t>
      </w:r>
      <w:r w:rsidR="00FD7013">
        <w:rPr>
          <w:sz w:val="24"/>
        </w:rPr>
        <w:t>991</w:t>
      </w:r>
      <w:r w:rsidR="00F27492">
        <w:rPr>
          <w:rFonts w:hint="eastAsia"/>
          <w:sz w:val="24"/>
        </w:rPr>
        <w:t>-</w:t>
      </w:r>
      <w:r w:rsidR="00FD7013">
        <w:rPr>
          <w:rFonts w:hint="eastAsia"/>
          <w:sz w:val="24"/>
        </w:rPr>
        <w:t>2</w:t>
      </w:r>
      <w:r w:rsidR="00FD7013">
        <w:rPr>
          <w:sz w:val="24"/>
        </w:rPr>
        <w:t>014</w:t>
      </w:r>
      <w:r w:rsidR="00FD7013">
        <w:rPr>
          <w:rFonts w:hint="eastAsia"/>
          <w:sz w:val="24"/>
        </w:rPr>
        <w:t>年，于</w:t>
      </w:r>
      <w:bookmarkStart w:id="2" w:name="_GoBack"/>
      <w:bookmarkEnd w:id="2"/>
      <w:r w:rsidR="00FD7013">
        <w:rPr>
          <w:rFonts w:hint="eastAsia"/>
          <w:sz w:val="24"/>
        </w:rPr>
        <w:t>2</w:t>
      </w:r>
      <w:r w:rsidR="00FD7013">
        <w:rPr>
          <w:sz w:val="24"/>
        </w:rPr>
        <w:t>000</w:t>
      </w:r>
      <w:r w:rsidR="00FD7013">
        <w:rPr>
          <w:rFonts w:hint="eastAsia"/>
          <w:sz w:val="24"/>
        </w:rPr>
        <w:t>年达到了最低的失业率。</w:t>
      </w:r>
    </w:p>
    <w:p w:rsidR="001414D1" w:rsidRPr="001414D1" w:rsidRDefault="00A402E6" w:rsidP="00CB33E1">
      <w:pPr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3868615" cy="2470398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766" cy="25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5F" w:rsidRPr="006E5C15" w:rsidRDefault="00B63C3F" w:rsidP="0076466C">
      <w:pPr>
        <w:pStyle w:val="a8"/>
        <w:spacing w:line="360" w:lineRule="auto"/>
        <w:ind w:left="420" w:firstLineChars="0"/>
      </w:pPr>
      <w:r>
        <w:rPr>
          <w:rFonts w:hint="eastAsia"/>
          <w:sz w:val="24"/>
        </w:rPr>
        <w:t>也可</w:t>
      </w:r>
      <w:r w:rsidR="00511712">
        <w:rPr>
          <w:rFonts w:hint="eastAsia"/>
          <w:sz w:val="24"/>
        </w:rPr>
        <w:t>比较不同国家的失业率差异</w:t>
      </w:r>
      <w:r w:rsidR="0065766E" w:rsidRPr="0065766E">
        <w:rPr>
          <w:rFonts w:hint="eastAsia"/>
          <w:sz w:val="24"/>
        </w:rPr>
        <w:t>，</w:t>
      </w:r>
      <w:r w:rsidR="00511712">
        <w:rPr>
          <w:rFonts w:hint="eastAsia"/>
          <w:sz w:val="24"/>
        </w:rPr>
        <w:t>这里选取</w:t>
      </w:r>
      <w:r w:rsidR="006E5C15" w:rsidRPr="00704665">
        <w:rPr>
          <w:sz w:val="24"/>
        </w:rPr>
        <w:t>'United States', 'Germany', 'Japan', 'India'</w:t>
      </w:r>
      <w:r w:rsidR="006E5C15" w:rsidRPr="00704665">
        <w:rPr>
          <w:rFonts w:hint="eastAsia"/>
          <w:sz w:val="24"/>
        </w:rPr>
        <w:t>四个国家进行比较，</w:t>
      </w:r>
      <w:r w:rsidR="0065766E" w:rsidRPr="006E5C15">
        <w:rPr>
          <w:rFonts w:hint="eastAsia"/>
          <w:sz w:val="24"/>
        </w:rPr>
        <w:t>并进行可视化</w:t>
      </w:r>
      <w:r w:rsidR="00602E53">
        <w:rPr>
          <w:rFonts w:hint="eastAsia"/>
          <w:sz w:val="24"/>
        </w:rPr>
        <w:t>。</w:t>
      </w:r>
      <w:bookmarkStart w:id="3" w:name="OLE_LINK3"/>
      <w:bookmarkStart w:id="4" w:name="OLE_LINK4"/>
      <w:r w:rsidR="006B165F">
        <w:rPr>
          <w:rFonts w:hint="eastAsia"/>
          <w:sz w:val="24"/>
        </w:rPr>
        <w:t>如图所示</w:t>
      </w:r>
      <w:r w:rsidR="006B165F" w:rsidRPr="00040BCD">
        <w:rPr>
          <w:rFonts w:hint="eastAsia"/>
          <w:sz w:val="24"/>
        </w:rPr>
        <w:t>，</w:t>
      </w:r>
      <w:bookmarkEnd w:id="3"/>
      <w:bookmarkEnd w:id="4"/>
      <w:r w:rsidR="005B443E">
        <w:rPr>
          <w:rFonts w:hint="eastAsia"/>
          <w:sz w:val="24"/>
        </w:rPr>
        <w:t>这四个国家相</w:t>
      </w:r>
      <w:r w:rsidR="006B165F">
        <w:rPr>
          <w:rFonts w:hint="eastAsia"/>
          <w:sz w:val="24"/>
        </w:rPr>
        <w:t>比较</w:t>
      </w:r>
      <w:r w:rsidR="006B165F" w:rsidRPr="00040BCD">
        <w:rPr>
          <w:rFonts w:hint="eastAsia"/>
          <w:sz w:val="24"/>
        </w:rPr>
        <w:t>而言，日本保持着一个较低的失业率</w:t>
      </w:r>
      <w:r w:rsidR="00024586">
        <w:rPr>
          <w:rFonts w:hint="eastAsia"/>
          <w:sz w:val="24"/>
        </w:rPr>
        <w:t>，而美国的失业率相对较高。</w:t>
      </w:r>
      <w:r w:rsidR="00001148">
        <w:rPr>
          <w:rFonts w:hint="eastAsia"/>
          <w:sz w:val="24"/>
        </w:rPr>
        <w:t>德国和印度位于中间位置。</w:t>
      </w:r>
    </w:p>
    <w:p w:rsidR="00A36ABC" w:rsidRDefault="001C10A4" w:rsidP="00CB33E1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4053086" cy="27692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506" cy="28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89" w:rsidRPr="00442233" w:rsidRDefault="00A200E6" w:rsidP="00442233">
      <w:pPr>
        <w:spacing w:line="360" w:lineRule="auto"/>
        <w:ind w:left="360" w:firstLineChars="175" w:firstLine="420"/>
        <w:rPr>
          <w:sz w:val="24"/>
        </w:rPr>
      </w:pPr>
      <w:r>
        <w:rPr>
          <w:rFonts w:hint="eastAsia"/>
          <w:sz w:val="24"/>
        </w:rPr>
        <w:t>再</w:t>
      </w:r>
      <w:r w:rsidR="00B72A89" w:rsidRPr="00442233">
        <w:rPr>
          <w:sz w:val="24"/>
        </w:rPr>
        <w:t>计算每年的平均失业率，并进行可视化：</w:t>
      </w:r>
    </w:p>
    <w:p w:rsidR="00B72A89" w:rsidRPr="00D225F0" w:rsidRDefault="004C17AE" w:rsidP="00D225F0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82231" cy="2506034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096" cy="25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AE" w:rsidRPr="00D5551C" w:rsidRDefault="004D1A6B" w:rsidP="00D5551C">
      <w:pPr>
        <w:spacing w:line="360" w:lineRule="auto"/>
        <w:ind w:left="360" w:firstLineChars="175" w:firstLine="420"/>
        <w:rPr>
          <w:sz w:val="24"/>
        </w:rPr>
      </w:pPr>
      <w:r w:rsidRPr="00D5551C">
        <w:rPr>
          <w:rFonts w:hint="eastAsia"/>
          <w:sz w:val="24"/>
        </w:rPr>
        <w:t>由图可得，各国的平均失业率在</w:t>
      </w:r>
      <w:r w:rsidRPr="00D5551C">
        <w:rPr>
          <w:rFonts w:hint="eastAsia"/>
          <w:sz w:val="24"/>
        </w:rPr>
        <w:t>2</w:t>
      </w:r>
      <w:r w:rsidRPr="00D5551C">
        <w:rPr>
          <w:sz w:val="24"/>
        </w:rPr>
        <w:t>008</w:t>
      </w:r>
      <w:r w:rsidRPr="00D5551C">
        <w:rPr>
          <w:rFonts w:hint="eastAsia"/>
          <w:sz w:val="24"/>
        </w:rPr>
        <w:t>年达到最低。</w:t>
      </w:r>
    </w:p>
    <w:p w:rsidR="002006D0" w:rsidRPr="002006D0" w:rsidRDefault="009A08A9" w:rsidP="002006D0">
      <w:pPr>
        <w:pStyle w:val="a8"/>
        <w:numPr>
          <w:ilvl w:val="0"/>
          <w:numId w:val="1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时间序列分析和</w:t>
      </w:r>
      <w:r w:rsidR="002006D0" w:rsidRPr="002006D0">
        <w:rPr>
          <w:rFonts w:hint="eastAsia"/>
          <w:b/>
          <w:sz w:val="24"/>
        </w:rPr>
        <w:t>预测</w:t>
      </w:r>
    </w:p>
    <w:p w:rsidR="0065766E" w:rsidRDefault="00D9708F" w:rsidP="009E6DC2">
      <w:pPr>
        <w:pStyle w:val="a8"/>
        <w:spacing w:line="360" w:lineRule="auto"/>
        <w:ind w:left="420" w:firstLineChars="0" w:firstLine="360"/>
        <w:rPr>
          <w:sz w:val="24"/>
        </w:rPr>
      </w:pPr>
      <w:r>
        <w:rPr>
          <w:rFonts w:hint="eastAsia"/>
          <w:sz w:val="24"/>
        </w:rPr>
        <w:t>这里使用</w:t>
      </w:r>
      <w:r>
        <w:rPr>
          <w:rFonts w:hint="eastAsia"/>
          <w:sz w:val="24"/>
        </w:rPr>
        <w:t>ARIMA</w:t>
      </w:r>
      <w:r>
        <w:rPr>
          <w:rFonts w:hint="eastAsia"/>
          <w:sz w:val="24"/>
        </w:rPr>
        <w:t>模型预测下一年各国的失业率</w:t>
      </w:r>
      <w:r w:rsidR="00907C94">
        <w:rPr>
          <w:rFonts w:hint="eastAsia"/>
          <w:sz w:val="24"/>
        </w:rPr>
        <w:t>，这里以美国为例，</w:t>
      </w:r>
      <w:r w:rsidR="009E6DC2">
        <w:rPr>
          <w:rFonts w:hint="eastAsia"/>
          <w:sz w:val="24"/>
        </w:rPr>
        <w:t>使用</w:t>
      </w:r>
      <w:r w:rsidR="00613EFF">
        <w:rPr>
          <w:rFonts w:hint="eastAsia"/>
          <w:sz w:val="24"/>
        </w:rPr>
        <w:t>其</w:t>
      </w:r>
      <w:r w:rsidR="009E6DC2">
        <w:rPr>
          <w:rFonts w:hint="eastAsia"/>
          <w:sz w:val="24"/>
        </w:rPr>
        <w:t>1</w:t>
      </w:r>
      <w:r w:rsidR="009E6DC2">
        <w:rPr>
          <w:sz w:val="24"/>
        </w:rPr>
        <w:t>991</w:t>
      </w:r>
      <w:r w:rsidR="009E6DC2">
        <w:rPr>
          <w:rFonts w:hint="eastAsia"/>
          <w:sz w:val="24"/>
        </w:rPr>
        <w:t>-2</w:t>
      </w:r>
      <w:r w:rsidR="009E6DC2">
        <w:rPr>
          <w:sz w:val="24"/>
        </w:rPr>
        <w:t>014</w:t>
      </w:r>
      <w:r w:rsidR="009E6DC2">
        <w:rPr>
          <w:rFonts w:hint="eastAsia"/>
          <w:sz w:val="24"/>
        </w:rPr>
        <w:t>年</w:t>
      </w:r>
      <w:r w:rsidR="00613EFF">
        <w:rPr>
          <w:rFonts w:hint="eastAsia"/>
          <w:sz w:val="24"/>
        </w:rPr>
        <w:t>共</w:t>
      </w:r>
      <w:r w:rsidR="00613EFF">
        <w:rPr>
          <w:rFonts w:hint="eastAsia"/>
          <w:sz w:val="24"/>
        </w:rPr>
        <w:t>2</w:t>
      </w:r>
      <w:r w:rsidR="00613EFF">
        <w:rPr>
          <w:sz w:val="24"/>
        </w:rPr>
        <w:t>4</w:t>
      </w:r>
      <w:r w:rsidR="00613EFF">
        <w:rPr>
          <w:rFonts w:hint="eastAsia"/>
          <w:sz w:val="24"/>
        </w:rPr>
        <w:t>年的</w:t>
      </w:r>
      <w:r w:rsidR="009712E7">
        <w:rPr>
          <w:rFonts w:hint="eastAsia"/>
          <w:sz w:val="24"/>
        </w:rPr>
        <w:t>失业率数据来预测</w:t>
      </w:r>
      <w:r w:rsidR="009712E7">
        <w:rPr>
          <w:rFonts w:hint="eastAsia"/>
          <w:sz w:val="24"/>
        </w:rPr>
        <w:t>2</w:t>
      </w:r>
      <w:r w:rsidR="009712E7">
        <w:rPr>
          <w:sz w:val="24"/>
        </w:rPr>
        <w:t>015</w:t>
      </w:r>
      <w:r w:rsidR="009712E7">
        <w:rPr>
          <w:rFonts w:hint="eastAsia"/>
          <w:sz w:val="24"/>
        </w:rPr>
        <w:t>年的失业率。</w:t>
      </w:r>
      <w:r w:rsidR="007872ED">
        <w:rPr>
          <w:rFonts w:hint="eastAsia"/>
          <w:sz w:val="24"/>
        </w:rPr>
        <w:t>如图所示，</w:t>
      </w:r>
      <w:r w:rsidR="001C31C5">
        <w:rPr>
          <w:rFonts w:hint="eastAsia"/>
          <w:sz w:val="24"/>
        </w:rPr>
        <w:t>预测出的</w:t>
      </w:r>
      <w:r w:rsidR="001C31C5">
        <w:rPr>
          <w:rFonts w:hint="eastAsia"/>
          <w:sz w:val="24"/>
        </w:rPr>
        <w:t>2</w:t>
      </w:r>
      <w:r w:rsidR="001C31C5">
        <w:rPr>
          <w:sz w:val="24"/>
        </w:rPr>
        <w:t>015</w:t>
      </w:r>
      <w:r w:rsidR="001C31C5">
        <w:rPr>
          <w:rFonts w:hint="eastAsia"/>
          <w:sz w:val="24"/>
        </w:rPr>
        <w:t>年美国的失业率为</w:t>
      </w:r>
      <w:r w:rsidR="00BD1BE2" w:rsidRPr="00BD1BE2">
        <w:rPr>
          <w:sz w:val="24"/>
        </w:rPr>
        <w:t>11.14301024315765</w:t>
      </w:r>
      <w:r w:rsidR="00BD1BE2">
        <w:rPr>
          <w:rFonts w:hint="eastAsia"/>
          <w:sz w:val="24"/>
        </w:rPr>
        <w:t>。</w:t>
      </w:r>
    </w:p>
    <w:p w:rsidR="00487D8F" w:rsidRPr="00D20F3E" w:rsidRDefault="007A00BA" w:rsidP="007A00BA">
      <w:pPr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185670" cy="2672862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55" cy="26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8F" w:rsidRPr="00B72A89" w:rsidRDefault="00D9708F" w:rsidP="00F634D8">
      <w:pPr>
        <w:pStyle w:val="a8"/>
        <w:spacing w:line="360" w:lineRule="auto"/>
        <w:ind w:left="780" w:firstLineChars="0" w:firstLine="0"/>
        <w:rPr>
          <w:sz w:val="24"/>
        </w:rPr>
      </w:pPr>
    </w:p>
    <w:sectPr w:rsidR="00D9708F" w:rsidRPr="00B72A89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29D" w:rsidRDefault="006E429D" w:rsidP="00D42A6F">
      <w:r>
        <w:separator/>
      </w:r>
    </w:p>
  </w:endnote>
  <w:endnote w:type="continuationSeparator" w:id="0">
    <w:p w:rsidR="006E429D" w:rsidRDefault="006E429D" w:rsidP="00D4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EFF" w:rsidRDefault="00613EFF" w:rsidP="00D42A6F">
    <w:pPr>
      <w:pStyle w:val="a6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613EFF" w:rsidRDefault="00613E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29D" w:rsidRDefault="006E429D" w:rsidP="00D42A6F">
      <w:r>
        <w:separator/>
      </w:r>
    </w:p>
  </w:footnote>
  <w:footnote w:type="continuationSeparator" w:id="0">
    <w:p w:rsidR="006E429D" w:rsidRDefault="006E429D" w:rsidP="00D42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8.3pt;height:8.3pt" o:bullet="t">
        <v:imagedata r:id="rId1" o:title="msoCFA4E1E0"/>
      </v:shape>
    </w:pict>
  </w:numPicBullet>
  <w:abstractNum w:abstractNumId="0" w15:restartNumberingAfterBreak="0">
    <w:nsid w:val="05C50368"/>
    <w:multiLevelType w:val="hybridMultilevel"/>
    <w:tmpl w:val="993658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 w15:restartNumberingAfterBreak="0">
    <w:nsid w:val="0A965F5A"/>
    <w:multiLevelType w:val="hybridMultilevel"/>
    <w:tmpl w:val="60EC95DA"/>
    <w:lvl w:ilvl="0" w:tplc="04090003">
      <w:start w:val="1"/>
      <w:numFmt w:val="bullet"/>
      <w:lvlText w:val="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" w15:restartNumberingAfterBreak="0">
    <w:nsid w:val="105F301D"/>
    <w:multiLevelType w:val="hybridMultilevel"/>
    <w:tmpl w:val="22101B7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39B4C64"/>
    <w:multiLevelType w:val="hybridMultilevel"/>
    <w:tmpl w:val="4A9CB030"/>
    <w:lvl w:ilvl="0" w:tplc="B4CC7D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5A4ACA"/>
    <w:multiLevelType w:val="multilevel"/>
    <w:tmpl w:val="EBB0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16526A"/>
    <w:multiLevelType w:val="hybridMultilevel"/>
    <w:tmpl w:val="17BCF08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1">
      <w:start w:val="1"/>
      <w:numFmt w:val="decimal"/>
      <w:lvlText w:val="%3)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1A4BCD"/>
    <w:multiLevelType w:val="hybridMultilevel"/>
    <w:tmpl w:val="5658F604"/>
    <w:lvl w:ilvl="0" w:tplc="3AFE71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F010153"/>
    <w:multiLevelType w:val="multilevel"/>
    <w:tmpl w:val="F6780A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8" w15:restartNumberingAfterBreak="0">
    <w:nsid w:val="39ED69E4"/>
    <w:multiLevelType w:val="multilevel"/>
    <w:tmpl w:val="1E6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74B0E"/>
    <w:multiLevelType w:val="hybridMultilevel"/>
    <w:tmpl w:val="F3606CF2"/>
    <w:lvl w:ilvl="0" w:tplc="B19A17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8753A60"/>
    <w:multiLevelType w:val="hybridMultilevel"/>
    <w:tmpl w:val="04EC10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1">
      <w:start w:val="1"/>
      <w:numFmt w:val="decimal"/>
      <w:lvlText w:val="%3)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9EB46E8"/>
    <w:multiLevelType w:val="hybridMultilevel"/>
    <w:tmpl w:val="DF3C971C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8BEC66F4">
      <w:start w:val="6"/>
      <w:numFmt w:val="decimal"/>
      <w:lvlText w:val="%3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5B6F06B0"/>
    <w:multiLevelType w:val="hybridMultilevel"/>
    <w:tmpl w:val="8AFA3C0C"/>
    <w:lvl w:ilvl="0" w:tplc="04090011">
      <w:start w:val="1"/>
      <w:numFmt w:val="decimal"/>
      <w:lvlText w:val="%1)"/>
      <w:lvlJc w:val="left"/>
      <w:pPr>
        <w:ind w:left="896" w:hanging="420"/>
      </w:pPr>
    </w:lvl>
    <w:lvl w:ilvl="1" w:tplc="04090019" w:tentative="1">
      <w:start w:val="1"/>
      <w:numFmt w:val="lowerLetter"/>
      <w:lvlText w:val="%2)"/>
      <w:lvlJc w:val="left"/>
      <w:pPr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ind w:left="4256" w:hanging="420"/>
      </w:pPr>
    </w:lvl>
  </w:abstractNum>
  <w:abstractNum w:abstractNumId="13" w15:restartNumberingAfterBreak="0">
    <w:nsid w:val="5DC6372F"/>
    <w:multiLevelType w:val="hybridMultilevel"/>
    <w:tmpl w:val="648CD1D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14E2D4B"/>
    <w:multiLevelType w:val="hybridMultilevel"/>
    <w:tmpl w:val="0F14F658"/>
    <w:lvl w:ilvl="0" w:tplc="039EFB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C961405"/>
    <w:multiLevelType w:val="hybridMultilevel"/>
    <w:tmpl w:val="E3B435FA"/>
    <w:lvl w:ilvl="0" w:tplc="3AFE71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6"/>
  </w:num>
  <w:num w:numId="5">
    <w:abstractNumId w:val="12"/>
  </w:num>
  <w:num w:numId="6">
    <w:abstractNumId w:val="2"/>
  </w:num>
  <w:num w:numId="7">
    <w:abstractNumId w:val="5"/>
  </w:num>
  <w:num w:numId="8">
    <w:abstractNumId w:val="10"/>
  </w:num>
  <w:num w:numId="9">
    <w:abstractNumId w:val="13"/>
  </w:num>
  <w:num w:numId="10">
    <w:abstractNumId w:val="7"/>
  </w:num>
  <w:num w:numId="11">
    <w:abstractNumId w:val="8"/>
  </w:num>
  <w:num w:numId="12">
    <w:abstractNumId w:val="4"/>
  </w:num>
  <w:num w:numId="13">
    <w:abstractNumId w:val="3"/>
  </w:num>
  <w:num w:numId="14">
    <w:abstractNumId w:val="14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46"/>
    <w:rsid w:val="00001148"/>
    <w:rsid w:val="000031C4"/>
    <w:rsid w:val="000041AA"/>
    <w:rsid w:val="000072D2"/>
    <w:rsid w:val="00007B44"/>
    <w:rsid w:val="00013E14"/>
    <w:rsid w:val="00014BEB"/>
    <w:rsid w:val="0002081B"/>
    <w:rsid w:val="000244D3"/>
    <w:rsid w:val="00024586"/>
    <w:rsid w:val="00035B79"/>
    <w:rsid w:val="00040BCD"/>
    <w:rsid w:val="00051D0F"/>
    <w:rsid w:val="00056507"/>
    <w:rsid w:val="000574FB"/>
    <w:rsid w:val="000608EC"/>
    <w:rsid w:val="0007052A"/>
    <w:rsid w:val="00071541"/>
    <w:rsid w:val="00085DDF"/>
    <w:rsid w:val="000907F9"/>
    <w:rsid w:val="00091C5E"/>
    <w:rsid w:val="00093FCB"/>
    <w:rsid w:val="000958A1"/>
    <w:rsid w:val="00095BED"/>
    <w:rsid w:val="0009658B"/>
    <w:rsid w:val="00096B09"/>
    <w:rsid w:val="0009768F"/>
    <w:rsid w:val="000A0012"/>
    <w:rsid w:val="000A4F71"/>
    <w:rsid w:val="000A7CA8"/>
    <w:rsid w:val="000B5267"/>
    <w:rsid w:val="000B7750"/>
    <w:rsid w:val="000C46C8"/>
    <w:rsid w:val="000C5AB6"/>
    <w:rsid w:val="000D0604"/>
    <w:rsid w:val="000D5F80"/>
    <w:rsid w:val="000D7470"/>
    <w:rsid w:val="000D77B6"/>
    <w:rsid w:val="000E0078"/>
    <w:rsid w:val="000E4A04"/>
    <w:rsid w:val="000E584A"/>
    <w:rsid w:val="000F0ABF"/>
    <w:rsid w:val="000F23F9"/>
    <w:rsid w:val="000F2CBB"/>
    <w:rsid w:val="000F3511"/>
    <w:rsid w:val="00106C61"/>
    <w:rsid w:val="00110E22"/>
    <w:rsid w:val="00112BF1"/>
    <w:rsid w:val="00112C78"/>
    <w:rsid w:val="00112ECB"/>
    <w:rsid w:val="001157F0"/>
    <w:rsid w:val="00115BD4"/>
    <w:rsid w:val="00122556"/>
    <w:rsid w:val="00125761"/>
    <w:rsid w:val="00140BC5"/>
    <w:rsid w:val="001414D1"/>
    <w:rsid w:val="001442D4"/>
    <w:rsid w:val="001554F8"/>
    <w:rsid w:val="00164748"/>
    <w:rsid w:val="00165672"/>
    <w:rsid w:val="001707D2"/>
    <w:rsid w:val="00172361"/>
    <w:rsid w:val="001772E4"/>
    <w:rsid w:val="0018419A"/>
    <w:rsid w:val="00185C00"/>
    <w:rsid w:val="001A0054"/>
    <w:rsid w:val="001A2B84"/>
    <w:rsid w:val="001B7492"/>
    <w:rsid w:val="001B7A43"/>
    <w:rsid w:val="001C10A4"/>
    <w:rsid w:val="001C31C5"/>
    <w:rsid w:val="001C340B"/>
    <w:rsid w:val="001E01BC"/>
    <w:rsid w:val="001E46B3"/>
    <w:rsid w:val="001E6836"/>
    <w:rsid w:val="001E7368"/>
    <w:rsid w:val="001F0B13"/>
    <w:rsid w:val="001F5068"/>
    <w:rsid w:val="001F69E7"/>
    <w:rsid w:val="002006D0"/>
    <w:rsid w:val="00200A32"/>
    <w:rsid w:val="00202CA2"/>
    <w:rsid w:val="00211B95"/>
    <w:rsid w:val="00214F06"/>
    <w:rsid w:val="00231336"/>
    <w:rsid w:val="002371D5"/>
    <w:rsid w:val="00243E02"/>
    <w:rsid w:val="00251767"/>
    <w:rsid w:val="00256857"/>
    <w:rsid w:val="0025726F"/>
    <w:rsid w:val="00263CCA"/>
    <w:rsid w:val="002910E9"/>
    <w:rsid w:val="00294181"/>
    <w:rsid w:val="002A070B"/>
    <w:rsid w:val="002A2F80"/>
    <w:rsid w:val="002B075A"/>
    <w:rsid w:val="002B1C34"/>
    <w:rsid w:val="002B7785"/>
    <w:rsid w:val="002C14AA"/>
    <w:rsid w:val="002C5097"/>
    <w:rsid w:val="002C51F6"/>
    <w:rsid w:val="002E178F"/>
    <w:rsid w:val="002E37A5"/>
    <w:rsid w:val="002F0397"/>
    <w:rsid w:val="0030109E"/>
    <w:rsid w:val="00301219"/>
    <w:rsid w:val="00302DD5"/>
    <w:rsid w:val="0030335A"/>
    <w:rsid w:val="00304DA5"/>
    <w:rsid w:val="00305C3C"/>
    <w:rsid w:val="00307608"/>
    <w:rsid w:val="003116B7"/>
    <w:rsid w:val="003346AE"/>
    <w:rsid w:val="0033794A"/>
    <w:rsid w:val="00341854"/>
    <w:rsid w:val="00342A0D"/>
    <w:rsid w:val="00347965"/>
    <w:rsid w:val="0035075B"/>
    <w:rsid w:val="0035301C"/>
    <w:rsid w:val="0037791C"/>
    <w:rsid w:val="003826E9"/>
    <w:rsid w:val="0039298D"/>
    <w:rsid w:val="003935CE"/>
    <w:rsid w:val="003A6FE6"/>
    <w:rsid w:val="003B1288"/>
    <w:rsid w:val="003B148D"/>
    <w:rsid w:val="003B2058"/>
    <w:rsid w:val="003C6A20"/>
    <w:rsid w:val="003E3B58"/>
    <w:rsid w:val="003F1103"/>
    <w:rsid w:val="003F1603"/>
    <w:rsid w:val="004029A6"/>
    <w:rsid w:val="00403992"/>
    <w:rsid w:val="0040606E"/>
    <w:rsid w:val="00407624"/>
    <w:rsid w:val="00407BC6"/>
    <w:rsid w:val="00407E74"/>
    <w:rsid w:val="00410151"/>
    <w:rsid w:val="00412B4B"/>
    <w:rsid w:val="00413764"/>
    <w:rsid w:val="00413CA0"/>
    <w:rsid w:val="00415AF8"/>
    <w:rsid w:val="0043698B"/>
    <w:rsid w:val="004418CA"/>
    <w:rsid w:val="00442233"/>
    <w:rsid w:val="00442992"/>
    <w:rsid w:val="00442C4A"/>
    <w:rsid w:val="00445281"/>
    <w:rsid w:val="00447266"/>
    <w:rsid w:val="00451064"/>
    <w:rsid w:val="00462AE2"/>
    <w:rsid w:val="004631E5"/>
    <w:rsid w:val="004650AC"/>
    <w:rsid w:val="00465A12"/>
    <w:rsid w:val="004672C9"/>
    <w:rsid w:val="004710EB"/>
    <w:rsid w:val="004730C4"/>
    <w:rsid w:val="00473485"/>
    <w:rsid w:val="004822DB"/>
    <w:rsid w:val="00487D8F"/>
    <w:rsid w:val="00491067"/>
    <w:rsid w:val="004A55E1"/>
    <w:rsid w:val="004B0B06"/>
    <w:rsid w:val="004C17AE"/>
    <w:rsid w:val="004C2B99"/>
    <w:rsid w:val="004C49C6"/>
    <w:rsid w:val="004C73B6"/>
    <w:rsid w:val="004D091A"/>
    <w:rsid w:val="004D1A6B"/>
    <w:rsid w:val="004D523C"/>
    <w:rsid w:val="004D6594"/>
    <w:rsid w:val="004E4FA5"/>
    <w:rsid w:val="004E4FFA"/>
    <w:rsid w:val="004F131B"/>
    <w:rsid w:val="004F3B98"/>
    <w:rsid w:val="004F6C6D"/>
    <w:rsid w:val="00502385"/>
    <w:rsid w:val="00507367"/>
    <w:rsid w:val="00510304"/>
    <w:rsid w:val="0051150E"/>
    <w:rsid w:val="00511712"/>
    <w:rsid w:val="005133C0"/>
    <w:rsid w:val="00514222"/>
    <w:rsid w:val="00514D59"/>
    <w:rsid w:val="005171BA"/>
    <w:rsid w:val="00526F5E"/>
    <w:rsid w:val="005304E5"/>
    <w:rsid w:val="00534C5B"/>
    <w:rsid w:val="005379BF"/>
    <w:rsid w:val="005415A6"/>
    <w:rsid w:val="00543238"/>
    <w:rsid w:val="00554096"/>
    <w:rsid w:val="005619A2"/>
    <w:rsid w:val="00565361"/>
    <w:rsid w:val="00567925"/>
    <w:rsid w:val="00574F52"/>
    <w:rsid w:val="00576DAD"/>
    <w:rsid w:val="00576F98"/>
    <w:rsid w:val="005774EE"/>
    <w:rsid w:val="00583A8D"/>
    <w:rsid w:val="00584A03"/>
    <w:rsid w:val="00585A3C"/>
    <w:rsid w:val="005914F8"/>
    <w:rsid w:val="00591C3F"/>
    <w:rsid w:val="00592B38"/>
    <w:rsid w:val="00594099"/>
    <w:rsid w:val="005952ED"/>
    <w:rsid w:val="00597766"/>
    <w:rsid w:val="005B1BFC"/>
    <w:rsid w:val="005B443E"/>
    <w:rsid w:val="005C17D8"/>
    <w:rsid w:val="005C5E2E"/>
    <w:rsid w:val="005D701A"/>
    <w:rsid w:val="00602E53"/>
    <w:rsid w:val="0060354C"/>
    <w:rsid w:val="00613A4B"/>
    <w:rsid w:val="00613EFF"/>
    <w:rsid w:val="00623435"/>
    <w:rsid w:val="006442FD"/>
    <w:rsid w:val="00646B7B"/>
    <w:rsid w:val="00647141"/>
    <w:rsid w:val="0065766E"/>
    <w:rsid w:val="00660FE6"/>
    <w:rsid w:val="006725D1"/>
    <w:rsid w:val="0067347A"/>
    <w:rsid w:val="00677931"/>
    <w:rsid w:val="00681F6F"/>
    <w:rsid w:val="00687008"/>
    <w:rsid w:val="00690265"/>
    <w:rsid w:val="00695CDB"/>
    <w:rsid w:val="00697267"/>
    <w:rsid w:val="00697B36"/>
    <w:rsid w:val="006B09BD"/>
    <w:rsid w:val="006B165F"/>
    <w:rsid w:val="006B39E7"/>
    <w:rsid w:val="006B3F37"/>
    <w:rsid w:val="006C24A3"/>
    <w:rsid w:val="006C6CE8"/>
    <w:rsid w:val="006C797D"/>
    <w:rsid w:val="006D595C"/>
    <w:rsid w:val="006E429D"/>
    <w:rsid w:val="006E5C15"/>
    <w:rsid w:val="006E6FBF"/>
    <w:rsid w:val="006F09FB"/>
    <w:rsid w:val="006F4098"/>
    <w:rsid w:val="006F7AF7"/>
    <w:rsid w:val="00700862"/>
    <w:rsid w:val="00704665"/>
    <w:rsid w:val="00711DE9"/>
    <w:rsid w:val="00714354"/>
    <w:rsid w:val="00724948"/>
    <w:rsid w:val="00731F81"/>
    <w:rsid w:val="00741529"/>
    <w:rsid w:val="00745A82"/>
    <w:rsid w:val="00747648"/>
    <w:rsid w:val="00754507"/>
    <w:rsid w:val="00754EA7"/>
    <w:rsid w:val="007550D7"/>
    <w:rsid w:val="00756132"/>
    <w:rsid w:val="00757DF1"/>
    <w:rsid w:val="0076466C"/>
    <w:rsid w:val="00772E45"/>
    <w:rsid w:val="007738CF"/>
    <w:rsid w:val="0077505E"/>
    <w:rsid w:val="00783F47"/>
    <w:rsid w:val="0078469B"/>
    <w:rsid w:val="007872ED"/>
    <w:rsid w:val="00790938"/>
    <w:rsid w:val="00793D2B"/>
    <w:rsid w:val="007965B2"/>
    <w:rsid w:val="007A00BA"/>
    <w:rsid w:val="007A0A95"/>
    <w:rsid w:val="007A12CF"/>
    <w:rsid w:val="007A522F"/>
    <w:rsid w:val="007B53BC"/>
    <w:rsid w:val="007C0A01"/>
    <w:rsid w:val="007C103C"/>
    <w:rsid w:val="007C567B"/>
    <w:rsid w:val="007E0977"/>
    <w:rsid w:val="007E0C76"/>
    <w:rsid w:val="007E3C46"/>
    <w:rsid w:val="007E779F"/>
    <w:rsid w:val="007F23D1"/>
    <w:rsid w:val="008019CB"/>
    <w:rsid w:val="00804562"/>
    <w:rsid w:val="00806967"/>
    <w:rsid w:val="00807724"/>
    <w:rsid w:val="00811493"/>
    <w:rsid w:val="00815965"/>
    <w:rsid w:val="00816275"/>
    <w:rsid w:val="0082603C"/>
    <w:rsid w:val="00830DAE"/>
    <w:rsid w:val="00843580"/>
    <w:rsid w:val="00846E04"/>
    <w:rsid w:val="00854705"/>
    <w:rsid w:val="00856B74"/>
    <w:rsid w:val="00857F3F"/>
    <w:rsid w:val="00863321"/>
    <w:rsid w:val="00867F1E"/>
    <w:rsid w:val="008816CA"/>
    <w:rsid w:val="00883497"/>
    <w:rsid w:val="00883A59"/>
    <w:rsid w:val="00891718"/>
    <w:rsid w:val="0089303A"/>
    <w:rsid w:val="00894BC1"/>
    <w:rsid w:val="008A0759"/>
    <w:rsid w:val="008A0FBB"/>
    <w:rsid w:val="008A52FE"/>
    <w:rsid w:val="008A5323"/>
    <w:rsid w:val="008B08D6"/>
    <w:rsid w:val="008B337F"/>
    <w:rsid w:val="008C4655"/>
    <w:rsid w:val="008D5794"/>
    <w:rsid w:val="008E2ACC"/>
    <w:rsid w:val="008E5AA2"/>
    <w:rsid w:val="008E5E25"/>
    <w:rsid w:val="00903B14"/>
    <w:rsid w:val="00907C94"/>
    <w:rsid w:val="00912A7D"/>
    <w:rsid w:val="009205A1"/>
    <w:rsid w:val="00921064"/>
    <w:rsid w:val="00930E63"/>
    <w:rsid w:val="00934538"/>
    <w:rsid w:val="00935463"/>
    <w:rsid w:val="00942D42"/>
    <w:rsid w:val="009479F8"/>
    <w:rsid w:val="0095434E"/>
    <w:rsid w:val="009609F8"/>
    <w:rsid w:val="009712E7"/>
    <w:rsid w:val="00980778"/>
    <w:rsid w:val="009808C1"/>
    <w:rsid w:val="009813E4"/>
    <w:rsid w:val="009A08A9"/>
    <w:rsid w:val="009A395C"/>
    <w:rsid w:val="009A526F"/>
    <w:rsid w:val="009A7ED9"/>
    <w:rsid w:val="009B5BCB"/>
    <w:rsid w:val="009C7ADB"/>
    <w:rsid w:val="009D1357"/>
    <w:rsid w:val="009D1CB6"/>
    <w:rsid w:val="009D4065"/>
    <w:rsid w:val="009D58A7"/>
    <w:rsid w:val="009E1D1B"/>
    <w:rsid w:val="009E5521"/>
    <w:rsid w:val="009E6DC2"/>
    <w:rsid w:val="009E74C4"/>
    <w:rsid w:val="009F38AA"/>
    <w:rsid w:val="00A034E7"/>
    <w:rsid w:val="00A16657"/>
    <w:rsid w:val="00A200E6"/>
    <w:rsid w:val="00A23D85"/>
    <w:rsid w:val="00A25E12"/>
    <w:rsid w:val="00A309AE"/>
    <w:rsid w:val="00A33CF6"/>
    <w:rsid w:val="00A33FA4"/>
    <w:rsid w:val="00A3430A"/>
    <w:rsid w:val="00A36754"/>
    <w:rsid w:val="00A36ABC"/>
    <w:rsid w:val="00A36C16"/>
    <w:rsid w:val="00A402E6"/>
    <w:rsid w:val="00A404E6"/>
    <w:rsid w:val="00A43424"/>
    <w:rsid w:val="00A44C21"/>
    <w:rsid w:val="00A44F34"/>
    <w:rsid w:val="00A6778E"/>
    <w:rsid w:val="00A86622"/>
    <w:rsid w:val="00A87B93"/>
    <w:rsid w:val="00A9210F"/>
    <w:rsid w:val="00A92895"/>
    <w:rsid w:val="00A96645"/>
    <w:rsid w:val="00A977B8"/>
    <w:rsid w:val="00AA0C28"/>
    <w:rsid w:val="00AA12E7"/>
    <w:rsid w:val="00AA142F"/>
    <w:rsid w:val="00AB16A6"/>
    <w:rsid w:val="00AC0749"/>
    <w:rsid w:val="00AC3FB6"/>
    <w:rsid w:val="00AC42E5"/>
    <w:rsid w:val="00AC4571"/>
    <w:rsid w:val="00AC54DE"/>
    <w:rsid w:val="00AC69F1"/>
    <w:rsid w:val="00AD2A90"/>
    <w:rsid w:val="00AF77D3"/>
    <w:rsid w:val="00B0448C"/>
    <w:rsid w:val="00B15E38"/>
    <w:rsid w:val="00B272BD"/>
    <w:rsid w:val="00B31E4E"/>
    <w:rsid w:val="00B34BF4"/>
    <w:rsid w:val="00B41885"/>
    <w:rsid w:val="00B424A6"/>
    <w:rsid w:val="00B47C41"/>
    <w:rsid w:val="00B51C85"/>
    <w:rsid w:val="00B601A7"/>
    <w:rsid w:val="00B604BB"/>
    <w:rsid w:val="00B61372"/>
    <w:rsid w:val="00B6180C"/>
    <w:rsid w:val="00B62182"/>
    <w:rsid w:val="00B639AB"/>
    <w:rsid w:val="00B63C3F"/>
    <w:rsid w:val="00B64FFA"/>
    <w:rsid w:val="00B72A89"/>
    <w:rsid w:val="00B76515"/>
    <w:rsid w:val="00B839D6"/>
    <w:rsid w:val="00B872F5"/>
    <w:rsid w:val="00B900A8"/>
    <w:rsid w:val="00B92B66"/>
    <w:rsid w:val="00B93E01"/>
    <w:rsid w:val="00BA438A"/>
    <w:rsid w:val="00BA56CD"/>
    <w:rsid w:val="00BA62B4"/>
    <w:rsid w:val="00BA6E8D"/>
    <w:rsid w:val="00BA790B"/>
    <w:rsid w:val="00BB4A37"/>
    <w:rsid w:val="00BC2D11"/>
    <w:rsid w:val="00BC3330"/>
    <w:rsid w:val="00BC4436"/>
    <w:rsid w:val="00BC531A"/>
    <w:rsid w:val="00BC69E4"/>
    <w:rsid w:val="00BD1BE2"/>
    <w:rsid w:val="00BF190B"/>
    <w:rsid w:val="00BF2C1B"/>
    <w:rsid w:val="00C03435"/>
    <w:rsid w:val="00C0547B"/>
    <w:rsid w:val="00C054B2"/>
    <w:rsid w:val="00C11E3A"/>
    <w:rsid w:val="00C13141"/>
    <w:rsid w:val="00C3207E"/>
    <w:rsid w:val="00C341F5"/>
    <w:rsid w:val="00C5075C"/>
    <w:rsid w:val="00C6029E"/>
    <w:rsid w:val="00C60B94"/>
    <w:rsid w:val="00C6150A"/>
    <w:rsid w:val="00C64EB2"/>
    <w:rsid w:val="00C70195"/>
    <w:rsid w:val="00C719BC"/>
    <w:rsid w:val="00C72092"/>
    <w:rsid w:val="00C82301"/>
    <w:rsid w:val="00C829CD"/>
    <w:rsid w:val="00C85000"/>
    <w:rsid w:val="00C948D1"/>
    <w:rsid w:val="00C94DE2"/>
    <w:rsid w:val="00CA1EBB"/>
    <w:rsid w:val="00CA2C58"/>
    <w:rsid w:val="00CA31CC"/>
    <w:rsid w:val="00CA541D"/>
    <w:rsid w:val="00CB33E1"/>
    <w:rsid w:val="00CB3E9E"/>
    <w:rsid w:val="00CB72EC"/>
    <w:rsid w:val="00CC1FE3"/>
    <w:rsid w:val="00CC2850"/>
    <w:rsid w:val="00CC66C1"/>
    <w:rsid w:val="00CD67CF"/>
    <w:rsid w:val="00CE5DA9"/>
    <w:rsid w:val="00CF56DB"/>
    <w:rsid w:val="00D06BC3"/>
    <w:rsid w:val="00D20F3E"/>
    <w:rsid w:val="00D225F0"/>
    <w:rsid w:val="00D271F4"/>
    <w:rsid w:val="00D30AAD"/>
    <w:rsid w:val="00D42A6F"/>
    <w:rsid w:val="00D5551C"/>
    <w:rsid w:val="00D60422"/>
    <w:rsid w:val="00D63991"/>
    <w:rsid w:val="00D65F6B"/>
    <w:rsid w:val="00D8202E"/>
    <w:rsid w:val="00D83176"/>
    <w:rsid w:val="00D85FEF"/>
    <w:rsid w:val="00D9708F"/>
    <w:rsid w:val="00DB3611"/>
    <w:rsid w:val="00DB6005"/>
    <w:rsid w:val="00DC2BAB"/>
    <w:rsid w:val="00DC7D7B"/>
    <w:rsid w:val="00DD3327"/>
    <w:rsid w:val="00DE0F60"/>
    <w:rsid w:val="00DF1A7A"/>
    <w:rsid w:val="00E0029E"/>
    <w:rsid w:val="00E00D29"/>
    <w:rsid w:val="00E01605"/>
    <w:rsid w:val="00E148DD"/>
    <w:rsid w:val="00E16154"/>
    <w:rsid w:val="00E17E8B"/>
    <w:rsid w:val="00E2428A"/>
    <w:rsid w:val="00E25EF3"/>
    <w:rsid w:val="00E40542"/>
    <w:rsid w:val="00E408C2"/>
    <w:rsid w:val="00E4313A"/>
    <w:rsid w:val="00E46D63"/>
    <w:rsid w:val="00E5317F"/>
    <w:rsid w:val="00E55305"/>
    <w:rsid w:val="00E55505"/>
    <w:rsid w:val="00E64159"/>
    <w:rsid w:val="00E66E18"/>
    <w:rsid w:val="00E72D11"/>
    <w:rsid w:val="00E801CD"/>
    <w:rsid w:val="00E810AA"/>
    <w:rsid w:val="00E8292A"/>
    <w:rsid w:val="00E83D04"/>
    <w:rsid w:val="00E84D31"/>
    <w:rsid w:val="00E87657"/>
    <w:rsid w:val="00EA2803"/>
    <w:rsid w:val="00EA36EB"/>
    <w:rsid w:val="00EA5280"/>
    <w:rsid w:val="00EC168C"/>
    <w:rsid w:val="00EC315E"/>
    <w:rsid w:val="00ED5A22"/>
    <w:rsid w:val="00ED6530"/>
    <w:rsid w:val="00EE55A9"/>
    <w:rsid w:val="00EE7AA9"/>
    <w:rsid w:val="00EF21FD"/>
    <w:rsid w:val="00F06064"/>
    <w:rsid w:val="00F1003F"/>
    <w:rsid w:val="00F10552"/>
    <w:rsid w:val="00F17D54"/>
    <w:rsid w:val="00F27492"/>
    <w:rsid w:val="00F40378"/>
    <w:rsid w:val="00F532F7"/>
    <w:rsid w:val="00F57C7D"/>
    <w:rsid w:val="00F634D8"/>
    <w:rsid w:val="00F71A13"/>
    <w:rsid w:val="00F758E4"/>
    <w:rsid w:val="00F815F4"/>
    <w:rsid w:val="00F85277"/>
    <w:rsid w:val="00F87A4D"/>
    <w:rsid w:val="00F90D5C"/>
    <w:rsid w:val="00FA0D75"/>
    <w:rsid w:val="00FB23F8"/>
    <w:rsid w:val="00FB3359"/>
    <w:rsid w:val="00FC10AF"/>
    <w:rsid w:val="00FC5A02"/>
    <w:rsid w:val="00FD5AFE"/>
    <w:rsid w:val="00FD7013"/>
    <w:rsid w:val="00FD7F97"/>
    <w:rsid w:val="00FE0A7F"/>
    <w:rsid w:val="00FE7ADA"/>
    <w:rsid w:val="00FF10AA"/>
    <w:rsid w:val="00FF1171"/>
    <w:rsid w:val="00FF2950"/>
    <w:rsid w:val="00FF4448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7AB2DC"/>
  <w15:chartTrackingRefBased/>
  <w15:docId w15:val="{F3041CA5-0EFE-E240-88C1-1B231627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B1C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117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42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D42A6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D42A6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D42A6F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C17D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615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6150A"/>
    <w:rPr>
      <w:rFonts w:ascii="宋体" w:hAnsi="宋体" w:cs="宋体"/>
      <w:sz w:val="24"/>
      <w:szCs w:val="24"/>
    </w:rPr>
  </w:style>
  <w:style w:type="paragraph" w:styleId="a9">
    <w:name w:val="Normal (Web)"/>
    <w:basedOn w:val="a"/>
    <w:rsid w:val="00FD5AF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nhongyue/&#26700;&#38754;%20-%20&#33539;&#40511;&#29605;&#30340;MacBook%20Air/&#25968;&#25454;&#25366;&#25496;/&#23454;&#39564;&#25253;&#21578;1/&#12298;&#25968;&#25454;&#25366;&#25496;&#12299;&#23454;&#39564;&#25253;&#21578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《数据挖掘》实验报告1.dotx</Template>
  <TotalTime>54</TotalTime>
  <Pages>9</Pages>
  <Words>408</Words>
  <Characters>2327</Characters>
  <Application>Microsoft Office Word</Application>
  <DocSecurity>0</DocSecurity>
  <Lines>19</Lines>
  <Paragraphs>5</Paragraphs>
  <ScaleCrop>false</ScaleCrop>
  <Company>IBM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《程序设计基础》实验报告一</dc:title>
  <dc:subject/>
  <dc:creator>Microsoft Office User</dc:creator>
  <cp:keywords/>
  <dc:description/>
  <cp:lastModifiedBy>Microsoft Office User</cp:lastModifiedBy>
  <cp:revision>151</cp:revision>
  <cp:lastPrinted>2018-02-21T06:59:00Z</cp:lastPrinted>
  <dcterms:created xsi:type="dcterms:W3CDTF">2024-09-28T00:55:00Z</dcterms:created>
  <dcterms:modified xsi:type="dcterms:W3CDTF">2024-09-28T03:29:00Z</dcterms:modified>
</cp:coreProperties>
</file>