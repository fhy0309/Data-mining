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908" w:rsidRPr="000B5267" w:rsidRDefault="00456908" w:rsidP="00456908">
      <w:pPr>
        <w:jc w:val="center"/>
        <w:rPr>
          <w:rFonts w:eastAsia="华文楷体"/>
          <w:b/>
          <w:sz w:val="72"/>
          <w:szCs w:val="72"/>
        </w:rPr>
      </w:pPr>
      <w:r w:rsidRPr="000B5267">
        <w:rPr>
          <w:rFonts w:eastAsia="华文楷体" w:hAnsi="华文楷体" w:hint="eastAsia"/>
          <w:b/>
          <w:sz w:val="72"/>
          <w:szCs w:val="72"/>
        </w:rPr>
        <w:t>《数据挖掘》</w:t>
      </w:r>
    </w:p>
    <w:p w:rsidR="00456908" w:rsidRPr="000B5267" w:rsidRDefault="00456908" w:rsidP="00456908">
      <w:pPr>
        <w:jc w:val="center"/>
        <w:rPr>
          <w:rFonts w:eastAsia="华文楷体"/>
          <w:b/>
          <w:sz w:val="72"/>
          <w:szCs w:val="72"/>
        </w:rPr>
      </w:pPr>
      <w:r w:rsidRPr="000B5267">
        <w:rPr>
          <w:rFonts w:eastAsia="华文楷体" w:hAnsi="华文楷体"/>
          <w:b/>
          <w:sz w:val="72"/>
          <w:szCs w:val="72"/>
        </w:rPr>
        <w:t>实验报告</w:t>
      </w:r>
      <w:r>
        <w:rPr>
          <w:rFonts w:eastAsia="华文楷体" w:hAnsi="华文楷体"/>
          <w:b/>
          <w:sz w:val="72"/>
          <w:szCs w:val="72"/>
        </w:rPr>
        <w:t>3</w:t>
      </w:r>
    </w:p>
    <w:p w:rsidR="00456908" w:rsidRPr="005B79BF" w:rsidRDefault="00456908" w:rsidP="00456908">
      <w:pPr>
        <w:jc w:val="center"/>
        <w:rPr>
          <w:b/>
          <w:sz w:val="48"/>
          <w:szCs w:val="48"/>
        </w:rPr>
      </w:pPr>
    </w:p>
    <w:p w:rsidR="00456908" w:rsidRPr="00F44FB7" w:rsidRDefault="00456908" w:rsidP="00456908">
      <w:pPr>
        <w:ind w:firstLineChars="250" w:firstLine="1205"/>
        <w:jc w:val="left"/>
        <w:rPr>
          <w:b/>
          <w:sz w:val="48"/>
          <w:szCs w:val="48"/>
          <w:u w:val="single"/>
        </w:rPr>
      </w:pPr>
      <w:r w:rsidRPr="005B79BF">
        <w:rPr>
          <w:rFonts w:hint="eastAsia"/>
          <w:b/>
          <w:sz w:val="48"/>
          <w:szCs w:val="48"/>
        </w:rPr>
        <w:t>班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级</w:t>
      </w:r>
      <w:r>
        <w:rPr>
          <w:rFonts w:hint="eastAsia"/>
          <w:b/>
          <w:sz w:val="48"/>
          <w:szCs w:val="48"/>
          <w:u w:val="single"/>
        </w:rPr>
        <w:t xml:space="preserve">   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>数</w:t>
      </w:r>
      <w:r>
        <w:rPr>
          <w:rFonts w:hint="eastAsia"/>
          <w:b/>
          <w:sz w:val="48"/>
          <w:szCs w:val="48"/>
          <w:u w:val="single"/>
        </w:rPr>
        <w:t>2</w:t>
      </w:r>
      <w:r>
        <w:rPr>
          <w:b/>
          <w:sz w:val="48"/>
          <w:szCs w:val="48"/>
          <w:u w:val="single"/>
        </w:rPr>
        <w:t>12</w:t>
      </w:r>
      <w:r>
        <w:rPr>
          <w:rFonts w:hint="eastAsia"/>
          <w:b/>
          <w:sz w:val="48"/>
          <w:szCs w:val="48"/>
          <w:u w:val="single"/>
        </w:rPr>
        <w:t xml:space="preserve">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 xml:space="preserve">    </w:t>
      </w:r>
    </w:p>
    <w:p w:rsidR="00456908" w:rsidRPr="005B79BF" w:rsidRDefault="00456908" w:rsidP="00456908">
      <w:pPr>
        <w:jc w:val="center"/>
        <w:rPr>
          <w:b/>
          <w:sz w:val="48"/>
          <w:szCs w:val="48"/>
        </w:rPr>
      </w:pPr>
    </w:p>
    <w:p w:rsidR="00456908" w:rsidRPr="005B79BF" w:rsidRDefault="00456908" w:rsidP="00456908">
      <w:pPr>
        <w:ind w:firstLineChars="250" w:firstLine="1205"/>
        <w:rPr>
          <w:b/>
          <w:sz w:val="48"/>
          <w:szCs w:val="48"/>
        </w:rPr>
      </w:pPr>
      <w:r w:rsidRPr="005B79BF">
        <w:rPr>
          <w:rFonts w:hint="eastAsia"/>
          <w:b/>
          <w:sz w:val="48"/>
          <w:szCs w:val="48"/>
        </w:rPr>
        <w:t>学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号</w:t>
      </w:r>
      <w:r>
        <w:rPr>
          <w:rFonts w:hint="eastAsia"/>
          <w:b/>
          <w:sz w:val="48"/>
          <w:szCs w:val="48"/>
          <w:u w:val="single"/>
        </w:rPr>
        <w:t xml:space="preserve">    </w:t>
      </w:r>
      <w:r>
        <w:rPr>
          <w:b/>
          <w:sz w:val="48"/>
          <w:szCs w:val="48"/>
          <w:u w:val="single"/>
        </w:rPr>
        <w:t>21011171</w:t>
      </w:r>
      <w:r>
        <w:rPr>
          <w:rFonts w:hint="eastAsia"/>
          <w:b/>
          <w:sz w:val="48"/>
          <w:szCs w:val="48"/>
          <w:u w:val="single"/>
        </w:rPr>
        <w:t xml:space="preserve">   </w:t>
      </w:r>
      <w:r>
        <w:rPr>
          <w:b/>
          <w:sz w:val="48"/>
          <w:szCs w:val="48"/>
          <w:u w:val="single"/>
        </w:rPr>
        <w:t xml:space="preserve"> </w:t>
      </w:r>
      <w:r>
        <w:rPr>
          <w:rFonts w:hint="eastAsia"/>
          <w:b/>
          <w:sz w:val="48"/>
          <w:szCs w:val="48"/>
          <w:u w:val="single"/>
        </w:rPr>
        <w:t xml:space="preserve"> </w:t>
      </w:r>
    </w:p>
    <w:p w:rsidR="00456908" w:rsidRPr="005B79BF" w:rsidRDefault="00456908" w:rsidP="00456908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 xml:space="preserve">  </w:t>
      </w:r>
    </w:p>
    <w:p w:rsidR="00456908" w:rsidRDefault="00456908" w:rsidP="00456908">
      <w:pPr>
        <w:ind w:firstLineChars="250" w:firstLine="1205"/>
        <w:rPr>
          <w:b/>
          <w:sz w:val="48"/>
          <w:szCs w:val="48"/>
          <w:u w:val="single"/>
        </w:rPr>
      </w:pPr>
      <w:r w:rsidRPr="005B79BF">
        <w:rPr>
          <w:rFonts w:hint="eastAsia"/>
          <w:b/>
          <w:sz w:val="48"/>
          <w:szCs w:val="48"/>
        </w:rPr>
        <w:t>姓</w:t>
      </w:r>
      <w:r>
        <w:rPr>
          <w:rFonts w:hint="eastAsia"/>
          <w:b/>
          <w:sz w:val="48"/>
          <w:szCs w:val="48"/>
        </w:rPr>
        <w:t xml:space="preserve">    </w:t>
      </w:r>
      <w:r w:rsidRPr="005B79BF">
        <w:rPr>
          <w:rFonts w:hint="eastAsia"/>
          <w:b/>
          <w:sz w:val="48"/>
          <w:szCs w:val="48"/>
        </w:rPr>
        <w:t>名</w:t>
      </w:r>
      <w:r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rFonts w:hint="eastAsia"/>
          <w:b/>
          <w:sz w:val="48"/>
          <w:szCs w:val="48"/>
          <w:u w:val="single"/>
        </w:rPr>
        <w:t>范鸿玥</w:t>
      </w:r>
      <w:r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b/>
          <w:sz w:val="48"/>
          <w:szCs w:val="48"/>
          <w:u w:val="single"/>
        </w:rPr>
        <w:t xml:space="preserve"> </w:t>
      </w:r>
    </w:p>
    <w:p w:rsidR="00456908" w:rsidRDefault="00456908" w:rsidP="00456908">
      <w:pPr>
        <w:jc w:val="center"/>
        <w:rPr>
          <w:b/>
          <w:sz w:val="48"/>
          <w:szCs w:val="48"/>
        </w:rPr>
      </w:pPr>
    </w:p>
    <w:p w:rsidR="00456908" w:rsidRPr="005B79BF" w:rsidRDefault="00456908" w:rsidP="00456908">
      <w:pPr>
        <w:ind w:firstLineChars="250" w:firstLine="1205"/>
        <w:jc w:val="left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批阅教师</w:t>
      </w:r>
      <w:r w:rsidRPr="00F44FB7">
        <w:rPr>
          <w:rFonts w:hint="eastAsia"/>
          <w:b/>
          <w:sz w:val="48"/>
          <w:szCs w:val="48"/>
          <w:u w:val="single"/>
        </w:rPr>
        <w:t xml:space="preserve">     </w:t>
      </w:r>
      <w:r>
        <w:rPr>
          <w:rFonts w:hint="eastAsia"/>
          <w:b/>
          <w:sz w:val="48"/>
          <w:szCs w:val="48"/>
          <w:u w:val="single"/>
        </w:rPr>
        <w:t>钱夕元</w:t>
      </w:r>
      <w:r w:rsidRPr="00F44FB7">
        <w:rPr>
          <w:rFonts w:hint="eastAsia"/>
          <w:b/>
          <w:sz w:val="48"/>
          <w:szCs w:val="48"/>
          <w:u w:val="single"/>
        </w:rPr>
        <w:t xml:space="preserve">      </w:t>
      </w:r>
    </w:p>
    <w:p w:rsidR="00456908" w:rsidRDefault="00456908" w:rsidP="00456908">
      <w:pPr>
        <w:rPr>
          <w:sz w:val="24"/>
        </w:rPr>
      </w:pPr>
    </w:p>
    <w:p w:rsidR="00456908" w:rsidRDefault="00456908" w:rsidP="00456908">
      <w:pPr>
        <w:rPr>
          <w:sz w:val="24"/>
        </w:rPr>
      </w:pPr>
      <w:r>
        <w:rPr>
          <w:rFonts w:hint="eastAsia"/>
          <w:sz w:val="24"/>
        </w:rPr>
        <w:t>*********************************************************************</w:t>
      </w:r>
    </w:p>
    <w:p w:rsidR="00456908" w:rsidRPr="00E0029E" w:rsidRDefault="00456908" w:rsidP="00456908">
      <w:pPr>
        <w:rPr>
          <w:b/>
          <w:sz w:val="24"/>
        </w:rPr>
      </w:pPr>
      <w:r>
        <w:rPr>
          <w:rFonts w:hint="eastAsia"/>
          <w:sz w:val="24"/>
        </w:rPr>
        <w:t xml:space="preserve"> </w:t>
      </w:r>
      <w:r w:rsidRPr="00E0029E">
        <w:rPr>
          <w:rFonts w:hint="eastAsia"/>
          <w:b/>
          <w:sz w:val="24"/>
        </w:rPr>
        <w:t>评分标准：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成绩分为</w:t>
      </w:r>
      <w:r>
        <w:rPr>
          <w:rFonts w:hint="eastAsia"/>
          <w:sz w:val="24"/>
        </w:rPr>
        <w:t>A/B/C/D</w:t>
      </w:r>
      <w:r>
        <w:rPr>
          <w:rFonts w:hint="eastAsia"/>
          <w:sz w:val="24"/>
        </w:rPr>
        <w:t>四个等级（</w:t>
      </w:r>
      <w:r>
        <w:rPr>
          <w:sz w:val="24"/>
        </w:rPr>
        <w:t>A</w:t>
      </w:r>
      <w:r>
        <w:rPr>
          <w:rFonts w:hint="eastAsia"/>
          <w:sz w:val="24"/>
        </w:rPr>
        <w:t>为最高）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A</w:t>
      </w:r>
      <w:r>
        <w:rPr>
          <w:rFonts w:hint="eastAsia"/>
          <w:sz w:val="24"/>
        </w:rPr>
        <w:t>：实验结果正确；过程进行了清晰的描述；作图清晰美观；对结果进行了详细的分析、讨论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B</w:t>
      </w:r>
      <w:r>
        <w:rPr>
          <w:rFonts w:hint="eastAsia"/>
          <w:sz w:val="24"/>
        </w:rPr>
        <w:t>：实验结果基本正确；过程进行了部分描述；作图基本正确；对结果进行了简单的分析、讨论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C</w:t>
      </w:r>
      <w:r>
        <w:rPr>
          <w:rFonts w:hint="eastAsia"/>
          <w:sz w:val="24"/>
        </w:rPr>
        <w:t>：实验结果部分正确；过程描述很少；作图不够正确；对结果的分析不够正确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D</w:t>
      </w:r>
      <w:r>
        <w:rPr>
          <w:rFonts w:hint="eastAsia"/>
          <w:sz w:val="24"/>
        </w:rPr>
        <w:t>：实验结果出现明显的错误；过程混乱；没有结果呈现；对结果没有分析或分析完全错误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没有按时提交作业、补交作业，成绩降一档</w:t>
      </w:r>
    </w:p>
    <w:p w:rsidR="00456908" w:rsidRDefault="00456908" w:rsidP="00456908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抄袭作业成绩为零分。</w:t>
      </w:r>
    </w:p>
    <w:p w:rsidR="00456908" w:rsidRDefault="00456908" w:rsidP="00456908">
      <w:pPr>
        <w:rPr>
          <w:b/>
          <w:sz w:val="24"/>
        </w:rPr>
      </w:pPr>
      <w:r w:rsidRPr="00E0029E">
        <w:rPr>
          <w:rFonts w:hint="eastAsia"/>
          <w:b/>
          <w:sz w:val="24"/>
        </w:rPr>
        <w:t>教师评语：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56908" w:rsidRPr="007E779F" w:rsidTr="00456908">
        <w:tc>
          <w:tcPr>
            <w:tcW w:w="8522" w:type="dxa"/>
            <w:shd w:val="clear" w:color="auto" w:fill="auto"/>
          </w:tcPr>
          <w:p w:rsidR="00456908" w:rsidRPr="007E779F" w:rsidRDefault="00456908" w:rsidP="00456908">
            <w:pPr>
              <w:rPr>
                <w:sz w:val="24"/>
              </w:rPr>
            </w:pPr>
          </w:p>
          <w:p w:rsidR="00456908" w:rsidRPr="007E779F" w:rsidRDefault="00456908" w:rsidP="00456908">
            <w:pPr>
              <w:rPr>
                <w:sz w:val="24"/>
              </w:rPr>
            </w:pPr>
          </w:p>
          <w:p w:rsidR="00456908" w:rsidRPr="007E779F" w:rsidRDefault="00456908" w:rsidP="00456908">
            <w:pPr>
              <w:rPr>
                <w:sz w:val="24"/>
              </w:rPr>
            </w:pPr>
          </w:p>
        </w:tc>
      </w:tr>
    </w:tbl>
    <w:p w:rsidR="00456908" w:rsidRDefault="00456908" w:rsidP="00456908">
      <w:pPr>
        <w:rPr>
          <w:b/>
          <w:sz w:val="24"/>
        </w:rPr>
      </w:pPr>
    </w:p>
    <w:p w:rsidR="003F1603" w:rsidRPr="00E0029E" w:rsidRDefault="00456908" w:rsidP="00FF1171">
      <w:pPr>
        <w:rPr>
          <w:b/>
          <w:sz w:val="24"/>
        </w:rPr>
      </w:pPr>
      <w:r w:rsidRPr="00E0029E">
        <w:rPr>
          <w:rFonts w:hint="eastAsia"/>
          <w:b/>
          <w:sz w:val="24"/>
        </w:rPr>
        <w:t>实验成绩：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52"/>
        <w:gridCol w:w="4144"/>
      </w:tblGrid>
      <w:tr w:rsidR="003F1603" w:rsidRPr="004D211B" w:rsidTr="009205A1">
        <w:tc>
          <w:tcPr>
            <w:tcW w:w="4261" w:type="dxa"/>
          </w:tcPr>
          <w:p w:rsidR="003F1603" w:rsidRPr="004D211B" w:rsidRDefault="003F1603" w:rsidP="00F440C6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lastRenderedPageBreak/>
              <w:t>实验名称：</w:t>
            </w:r>
            <w:r w:rsidR="00F440C6">
              <w:rPr>
                <w:rFonts w:hint="eastAsia"/>
                <w:sz w:val="24"/>
              </w:rPr>
              <w:t>数据挖掘</w:t>
            </w:r>
            <w:r w:rsidR="00F440C6">
              <w:rPr>
                <w:sz w:val="24"/>
              </w:rPr>
              <w:t>—</w:t>
            </w:r>
            <w:r w:rsidR="00D92503">
              <w:rPr>
                <w:rFonts w:hint="eastAsia"/>
                <w:sz w:val="24"/>
              </w:rPr>
              <w:t>聚类</w:t>
            </w:r>
          </w:p>
        </w:tc>
        <w:tc>
          <w:tcPr>
            <w:tcW w:w="4261" w:type="dxa"/>
          </w:tcPr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实验地点：八教</w:t>
            </w:r>
            <w:r w:rsidRPr="004D211B">
              <w:rPr>
                <w:rFonts w:hint="eastAsia"/>
                <w:sz w:val="24"/>
              </w:rPr>
              <w:t>611</w:t>
            </w:r>
          </w:p>
        </w:tc>
      </w:tr>
      <w:tr w:rsidR="003F1603" w:rsidRPr="004D211B" w:rsidTr="009205A1">
        <w:trPr>
          <w:cantSplit/>
        </w:trPr>
        <w:tc>
          <w:tcPr>
            <w:tcW w:w="8522" w:type="dxa"/>
            <w:gridSpan w:val="2"/>
          </w:tcPr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所使用的工具软件及环境：</w:t>
            </w:r>
            <w:r w:rsidR="00447266">
              <w:rPr>
                <w:rFonts w:hint="eastAsia"/>
                <w:sz w:val="24"/>
              </w:rPr>
              <w:t>A</w:t>
            </w:r>
            <w:r>
              <w:rPr>
                <w:rFonts w:hint="eastAsia"/>
                <w:sz w:val="24"/>
              </w:rPr>
              <w:t>naconda</w:t>
            </w:r>
          </w:p>
        </w:tc>
      </w:tr>
      <w:tr w:rsidR="003F1603" w:rsidRPr="004D211B" w:rsidTr="009205A1">
        <w:trPr>
          <w:trHeight w:val="1360"/>
        </w:trPr>
        <w:tc>
          <w:tcPr>
            <w:tcW w:w="8522" w:type="dxa"/>
            <w:gridSpan w:val="2"/>
          </w:tcPr>
          <w:p w:rsidR="00F440C6" w:rsidRDefault="003F1603" w:rsidP="00F440C6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实验目的：</w:t>
            </w:r>
          </w:p>
          <w:p w:rsidR="00346EBB" w:rsidRPr="00D92503" w:rsidRDefault="00D92503" w:rsidP="00D92503">
            <w:pPr>
              <w:spacing w:line="360" w:lineRule="auto"/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a)</w:t>
            </w:r>
            <w:r w:rsidR="00346EBB" w:rsidRPr="00D92503">
              <w:rPr>
                <w:rFonts w:hint="eastAsia"/>
                <w:sz w:val="24"/>
              </w:rPr>
              <w:t>了解</w:t>
            </w:r>
            <w:r w:rsidR="00346EBB" w:rsidRPr="00D92503">
              <w:rPr>
                <w:rFonts w:hint="eastAsia"/>
                <w:sz w:val="24"/>
              </w:rPr>
              <w:t>K-Means</w:t>
            </w:r>
            <w:r w:rsidR="00346EBB" w:rsidRPr="00D92503">
              <w:rPr>
                <w:rFonts w:hint="eastAsia"/>
                <w:sz w:val="24"/>
              </w:rPr>
              <w:t>聚类算法在客户价值分析实例中的应用。</w:t>
            </w:r>
            <w:r w:rsidR="00346EBB" w:rsidRPr="00D92503">
              <w:rPr>
                <w:rFonts w:hint="eastAsia"/>
                <w:sz w:val="24"/>
              </w:rPr>
              <w:t xml:space="preserve"> </w:t>
            </w:r>
          </w:p>
          <w:p w:rsidR="00533C44" w:rsidRPr="00D92503" w:rsidRDefault="00D92503" w:rsidP="00D92503">
            <w:pPr>
              <w:spacing w:line="360" w:lineRule="auto"/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b)</w:t>
            </w:r>
            <w:r w:rsidR="00346EBB" w:rsidRPr="00D92503">
              <w:rPr>
                <w:rFonts w:hint="eastAsia"/>
                <w:sz w:val="24"/>
              </w:rPr>
              <w:t>利用</w:t>
            </w:r>
            <w:r w:rsidR="00346EBB" w:rsidRPr="00D92503">
              <w:rPr>
                <w:rFonts w:hint="eastAsia"/>
                <w:sz w:val="24"/>
              </w:rPr>
              <w:t>Pandas</w:t>
            </w:r>
            <w:r w:rsidR="00346EBB" w:rsidRPr="00D92503">
              <w:rPr>
                <w:rFonts w:hint="eastAsia"/>
                <w:sz w:val="24"/>
              </w:rPr>
              <w:t>实现数据</w:t>
            </w:r>
            <w:r w:rsidR="00346EBB" w:rsidRPr="00D92503">
              <w:rPr>
                <w:rFonts w:hint="eastAsia"/>
                <w:sz w:val="24"/>
              </w:rPr>
              <w:t>z-score</w:t>
            </w:r>
            <w:r w:rsidR="00346EBB" w:rsidRPr="00D92503">
              <w:rPr>
                <w:rFonts w:hint="eastAsia"/>
                <w:sz w:val="24"/>
              </w:rPr>
              <w:t>（标准差）标准化以及模型的</w:t>
            </w:r>
            <w:r w:rsidR="00346EBB" w:rsidRPr="00D92503">
              <w:rPr>
                <w:rFonts w:hint="eastAsia"/>
                <w:sz w:val="24"/>
              </w:rPr>
              <w:t>K-Means</w:t>
            </w:r>
            <w:r w:rsidR="00346EBB" w:rsidRPr="00D92503">
              <w:rPr>
                <w:rFonts w:hint="eastAsia"/>
                <w:sz w:val="24"/>
              </w:rPr>
              <w:t>聚类过程。</w:t>
            </w:r>
          </w:p>
        </w:tc>
      </w:tr>
      <w:tr w:rsidR="003F1603" w:rsidRPr="004D211B" w:rsidTr="009205A1">
        <w:trPr>
          <w:trHeight w:val="304"/>
        </w:trPr>
        <w:tc>
          <w:tcPr>
            <w:tcW w:w="8522" w:type="dxa"/>
            <w:gridSpan w:val="2"/>
          </w:tcPr>
          <w:p w:rsidR="00F440C6" w:rsidRDefault="003F1603" w:rsidP="00F440C6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实验内容</w:t>
            </w:r>
          </w:p>
          <w:p w:rsidR="00346EBB" w:rsidRPr="00F4529F" w:rsidRDefault="00F4529F" w:rsidP="00F4529F">
            <w:pPr>
              <w:spacing w:line="360" w:lineRule="auto"/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a)</w:t>
            </w:r>
            <w:r w:rsidR="00346EBB" w:rsidRPr="00F4529F">
              <w:rPr>
                <w:rFonts w:hint="eastAsia"/>
                <w:sz w:val="24"/>
              </w:rPr>
              <w:t>利用</w:t>
            </w:r>
            <w:r w:rsidR="00346EBB" w:rsidRPr="00F4529F">
              <w:rPr>
                <w:rFonts w:hint="eastAsia"/>
                <w:sz w:val="24"/>
              </w:rPr>
              <w:t>Pandas</w:t>
            </w:r>
            <w:r w:rsidR="00346EBB" w:rsidRPr="00F4529F">
              <w:rPr>
                <w:rFonts w:hint="eastAsia"/>
                <w:sz w:val="24"/>
              </w:rPr>
              <w:t>程序，读入</w:t>
            </w:r>
            <w:r w:rsidR="00346EBB" w:rsidRPr="00F4529F">
              <w:rPr>
                <w:rFonts w:hint="eastAsia"/>
                <w:sz w:val="24"/>
              </w:rPr>
              <w:t>LRFMC</w:t>
            </w:r>
            <w:r w:rsidR="00346EBB" w:rsidRPr="00F4529F">
              <w:rPr>
                <w:rFonts w:hint="eastAsia"/>
                <w:sz w:val="24"/>
              </w:rPr>
              <w:t>指标文件，分别计算各个指标的均值与其标准差，使用标准差标准化公式完成</w:t>
            </w:r>
            <w:r w:rsidR="00346EBB" w:rsidRPr="00F4529F">
              <w:rPr>
                <w:rFonts w:hint="eastAsia"/>
                <w:sz w:val="24"/>
              </w:rPr>
              <w:t>LRFMC</w:t>
            </w:r>
            <w:r w:rsidR="00346EBB" w:rsidRPr="00F4529F">
              <w:rPr>
                <w:rFonts w:hint="eastAsia"/>
                <w:sz w:val="24"/>
              </w:rPr>
              <w:t>指标的标准化，并将标准化后的数据进行保存。</w:t>
            </w:r>
            <w:r w:rsidR="00346EBB" w:rsidRPr="00F4529F">
              <w:rPr>
                <w:rFonts w:hint="eastAsia"/>
                <w:sz w:val="24"/>
              </w:rPr>
              <w:t xml:space="preserve"> </w:t>
            </w:r>
          </w:p>
          <w:p w:rsidR="003F1603" w:rsidRPr="004D211B" w:rsidRDefault="00F4529F" w:rsidP="00F4529F">
            <w:pPr>
              <w:spacing w:line="360" w:lineRule="auto"/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b)</w:t>
            </w:r>
            <w:r w:rsidR="00346EBB" w:rsidRPr="00F4529F">
              <w:rPr>
                <w:rFonts w:hint="eastAsia"/>
                <w:sz w:val="24"/>
              </w:rPr>
              <w:t>编写</w:t>
            </w:r>
            <w:r w:rsidR="00346EBB" w:rsidRPr="00F4529F">
              <w:rPr>
                <w:rFonts w:hint="eastAsia"/>
                <w:sz w:val="24"/>
              </w:rPr>
              <w:t>Python</w:t>
            </w:r>
            <w:r w:rsidR="00346EBB" w:rsidRPr="00F4529F">
              <w:rPr>
                <w:rFonts w:hint="eastAsia"/>
                <w:sz w:val="24"/>
              </w:rPr>
              <w:t>程序，完成客户的</w:t>
            </w:r>
            <w:r w:rsidR="00346EBB" w:rsidRPr="00F4529F">
              <w:rPr>
                <w:rFonts w:hint="eastAsia"/>
                <w:sz w:val="24"/>
              </w:rPr>
              <w:t>K-Means</w:t>
            </w:r>
            <w:r w:rsidR="00346EBB" w:rsidRPr="00F4529F">
              <w:rPr>
                <w:rFonts w:hint="eastAsia"/>
                <w:sz w:val="24"/>
              </w:rPr>
              <w:t>聚类，获得聚类中心与类标号。输出聚类中心的特征图，并统计每个类别的客户数。</w:t>
            </w:r>
            <w:r w:rsidR="00346EBB" w:rsidRPr="00F4529F">
              <w:rPr>
                <w:rFonts w:hint="eastAsia"/>
                <w:sz w:val="24"/>
              </w:rPr>
              <w:t xml:space="preserve"> </w:t>
            </w:r>
          </w:p>
        </w:tc>
      </w:tr>
      <w:tr w:rsidR="003F1603" w:rsidRPr="004D211B" w:rsidTr="009205A1">
        <w:tc>
          <w:tcPr>
            <w:tcW w:w="8522" w:type="dxa"/>
            <w:gridSpan w:val="2"/>
          </w:tcPr>
          <w:p w:rsidR="003F1603" w:rsidRPr="004D211B" w:rsidRDefault="003F1603" w:rsidP="003F1603">
            <w:pPr>
              <w:numPr>
                <w:ilvl w:val="0"/>
                <w:numId w:val="7"/>
              </w:numPr>
              <w:spacing w:line="360" w:lineRule="auto"/>
              <w:rPr>
                <w:sz w:val="24"/>
              </w:rPr>
            </w:pPr>
            <w:r w:rsidRPr="004D211B">
              <w:rPr>
                <w:rFonts w:hint="eastAsia"/>
                <w:sz w:val="24"/>
              </w:rPr>
              <w:t>操作步骤</w:t>
            </w:r>
            <w:r w:rsidR="00F440C6">
              <w:rPr>
                <w:rFonts w:hint="eastAsia"/>
                <w:sz w:val="24"/>
              </w:rPr>
              <w:t xml:space="preserve"> </w:t>
            </w:r>
          </w:p>
          <w:p w:rsidR="00390CC2" w:rsidRPr="00390CC2" w:rsidRDefault="00390CC2" w:rsidP="00390CC2">
            <w:pPr>
              <w:spacing w:line="360" w:lineRule="auto"/>
              <w:ind w:firstLineChars="100" w:firstLine="240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>对</w:t>
            </w:r>
            <w:r w:rsidRPr="00390CC2">
              <w:rPr>
                <w:rFonts w:hint="eastAsia"/>
                <w:sz w:val="24"/>
              </w:rPr>
              <w:t>L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R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F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M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C</w:t>
            </w:r>
            <w:r w:rsidRPr="00390CC2">
              <w:rPr>
                <w:rFonts w:hint="eastAsia"/>
                <w:sz w:val="24"/>
              </w:rPr>
              <w:t>五个指标进行</w:t>
            </w:r>
            <w:r w:rsidRPr="00390CC2">
              <w:rPr>
                <w:rFonts w:hint="eastAsia"/>
                <w:sz w:val="24"/>
              </w:rPr>
              <w:t>z-score</w:t>
            </w:r>
            <w:r>
              <w:rPr>
                <w:rFonts w:hint="eastAsia"/>
                <w:sz w:val="24"/>
              </w:rPr>
              <w:t>（标准差）标准化：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1)</w:t>
            </w:r>
            <w:r w:rsidRPr="00390CC2">
              <w:rPr>
                <w:rFonts w:hint="eastAsia"/>
                <w:sz w:val="24"/>
              </w:rPr>
              <w:t>启动</w:t>
            </w:r>
            <w:r w:rsidRPr="00390CC2">
              <w:rPr>
                <w:rFonts w:hint="eastAsia"/>
                <w:sz w:val="24"/>
              </w:rPr>
              <w:t>Python</w:t>
            </w:r>
            <w:r w:rsidRPr="00390CC2">
              <w:rPr>
                <w:rFonts w:hint="eastAsia"/>
                <w:sz w:val="24"/>
              </w:rPr>
              <w:t>并导入</w:t>
            </w:r>
            <w:r w:rsidRPr="00390CC2">
              <w:rPr>
                <w:rFonts w:hint="eastAsia"/>
                <w:sz w:val="24"/>
              </w:rPr>
              <w:t>Pandas</w:t>
            </w:r>
            <w:r w:rsidRPr="00390CC2">
              <w:rPr>
                <w:rFonts w:hint="eastAsia"/>
                <w:sz w:val="24"/>
              </w:rPr>
              <w:t>，使用</w:t>
            </w:r>
            <w:proofErr w:type="spellStart"/>
            <w:r w:rsidRPr="00390CC2">
              <w:rPr>
                <w:rFonts w:hint="eastAsia"/>
                <w:sz w:val="24"/>
              </w:rPr>
              <w:t>read_excel</w:t>
            </w:r>
            <w:proofErr w:type="spellEnd"/>
            <w:r w:rsidRPr="00390CC2">
              <w:rPr>
                <w:rFonts w:hint="eastAsia"/>
                <w:sz w:val="24"/>
              </w:rPr>
              <w:t>()</w:t>
            </w:r>
            <w:r w:rsidRPr="00390CC2">
              <w:rPr>
                <w:rFonts w:hint="eastAsia"/>
                <w:sz w:val="24"/>
              </w:rPr>
              <w:t>函数将待标准差标准化的数据“上机实验</w:t>
            </w:r>
            <w:r w:rsidRPr="00390CC2">
              <w:rPr>
                <w:rFonts w:hint="eastAsia"/>
                <w:sz w:val="24"/>
              </w:rPr>
              <w:t>/data/zscoredata.xls</w:t>
            </w:r>
            <w:r w:rsidRPr="00390CC2">
              <w:rPr>
                <w:rFonts w:hint="eastAsia"/>
                <w:sz w:val="24"/>
              </w:rPr>
              <w:t>”读入到</w:t>
            </w:r>
            <w:r w:rsidRPr="00390CC2">
              <w:rPr>
                <w:rFonts w:hint="eastAsia"/>
                <w:sz w:val="24"/>
              </w:rPr>
              <w:t>Python</w:t>
            </w:r>
            <w:r w:rsidRPr="00390CC2">
              <w:rPr>
                <w:rFonts w:hint="eastAsia"/>
                <w:sz w:val="24"/>
              </w:rPr>
              <w:t>中。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2)</w:t>
            </w:r>
            <w:r w:rsidRPr="00390CC2">
              <w:rPr>
                <w:rFonts w:hint="eastAsia"/>
                <w:sz w:val="24"/>
              </w:rPr>
              <w:t>使用</w:t>
            </w:r>
            <w:r w:rsidRPr="00390CC2">
              <w:rPr>
                <w:rFonts w:hint="eastAsia"/>
                <w:sz w:val="24"/>
              </w:rPr>
              <w:t>mean()</w:t>
            </w:r>
            <w:r w:rsidRPr="00390CC2">
              <w:rPr>
                <w:rFonts w:hint="eastAsia"/>
                <w:sz w:val="24"/>
              </w:rPr>
              <w:t>与</w:t>
            </w:r>
            <w:r w:rsidRPr="00390CC2">
              <w:rPr>
                <w:rFonts w:hint="eastAsia"/>
                <w:sz w:val="24"/>
              </w:rPr>
              <w:t>std()</w:t>
            </w:r>
            <w:r w:rsidRPr="00390CC2">
              <w:rPr>
                <w:rFonts w:hint="eastAsia"/>
                <w:sz w:val="24"/>
              </w:rPr>
              <w:t>方法，获得</w:t>
            </w:r>
            <w:r w:rsidRPr="00390CC2">
              <w:rPr>
                <w:rFonts w:hint="eastAsia"/>
                <w:sz w:val="24"/>
              </w:rPr>
              <w:t>L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R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F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M</w:t>
            </w:r>
            <w:r w:rsidRPr="00390CC2">
              <w:rPr>
                <w:rFonts w:hint="eastAsia"/>
                <w:sz w:val="24"/>
              </w:rPr>
              <w:t>、</w:t>
            </w:r>
            <w:r w:rsidRPr="00390CC2">
              <w:rPr>
                <w:rFonts w:hint="eastAsia"/>
                <w:sz w:val="24"/>
              </w:rPr>
              <w:t>C</w:t>
            </w:r>
            <w:r w:rsidRPr="00390CC2">
              <w:rPr>
                <w:rFonts w:hint="eastAsia"/>
                <w:sz w:val="24"/>
              </w:rPr>
              <w:t>五个指标的平均值与标准差。</w:t>
            </w:r>
          </w:p>
          <w:p w:rsid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3)</w:t>
            </w:r>
            <w:r w:rsidRPr="00390CC2">
              <w:rPr>
                <w:rFonts w:hint="eastAsia"/>
                <w:sz w:val="24"/>
              </w:rPr>
              <w:t>根据</w:t>
            </w:r>
            <w:r w:rsidRPr="00390CC2">
              <w:rPr>
                <w:rFonts w:hint="eastAsia"/>
                <w:sz w:val="24"/>
              </w:rPr>
              <w:t>z-score</w:t>
            </w:r>
            <w:r w:rsidRPr="00390CC2">
              <w:rPr>
                <w:rFonts w:hint="eastAsia"/>
                <w:sz w:val="24"/>
              </w:rPr>
              <w:t>（标准差）标准化公式</w:t>
            </w:r>
            <w:r w:rsidRPr="00390CC2">
              <w:rPr>
                <w:rFonts w:hint="eastAsia"/>
                <w:sz w:val="24"/>
              </w:rPr>
              <w:t xml:space="preserve"> </w:t>
            </w:r>
            <w:r w:rsidRPr="00390CC2">
              <w:rPr>
                <w:rFonts w:hint="eastAsia"/>
                <w:sz w:val="24"/>
              </w:rPr>
              <w:t>，其中</w:t>
            </w:r>
            <w:r w:rsidRPr="00390CC2">
              <w:rPr>
                <w:rFonts w:hint="eastAsia"/>
                <w:sz w:val="24"/>
              </w:rPr>
              <w:t xml:space="preserve"> </w:t>
            </w:r>
            <w:r w:rsidRPr="00390CC2">
              <w:rPr>
                <w:rFonts w:hint="eastAsia"/>
                <w:sz w:val="24"/>
              </w:rPr>
              <w:t>是标准化后的变量值；</w:t>
            </w:r>
            <w:r w:rsidRPr="00390CC2">
              <w:rPr>
                <w:rFonts w:hint="eastAsia"/>
                <w:sz w:val="24"/>
              </w:rPr>
              <w:t xml:space="preserve"> </w:t>
            </w:r>
            <w:r w:rsidRPr="00390CC2">
              <w:rPr>
                <w:rFonts w:hint="eastAsia"/>
                <w:sz w:val="24"/>
              </w:rPr>
              <w:t>是实际变量值，</w:t>
            </w:r>
            <w:r w:rsidRPr="00390CC2">
              <w:rPr>
                <w:rFonts w:hint="eastAsia"/>
                <w:sz w:val="24"/>
              </w:rPr>
              <w:t xml:space="preserve"> </w:t>
            </w:r>
            <w:r w:rsidRPr="00390CC2">
              <w:rPr>
                <w:rFonts w:hint="eastAsia"/>
                <w:sz w:val="24"/>
              </w:rPr>
              <w:t>为变量的算术平均值，</w:t>
            </w:r>
            <w:r w:rsidRPr="00390CC2">
              <w:rPr>
                <w:rFonts w:hint="eastAsia"/>
                <w:sz w:val="24"/>
              </w:rPr>
              <w:t xml:space="preserve"> </w:t>
            </w:r>
            <w:r w:rsidRPr="00390CC2">
              <w:rPr>
                <w:rFonts w:hint="eastAsia"/>
                <w:sz w:val="24"/>
              </w:rPr>
              <w:t>是变量的标准差，进行标准差标准化</w:t>
            </w:r>
          </w:p>
          <w:p w:rsidR="00390CC2" w:rsidRDefault="00390CC2" w:rsidP="00390CC2">
            <w:pPr>
              <w:spacing w:line="360" w:lineRule="auto"/>
              <w:ind w:firstLineChars="100" w:firstLine="240"/>
              <w:rPr>
                <w:sz w:val="24"/>
              </w:rPr>
            </w:pPr>
          </w:p>
          <w:p w:rsidR="00390CC2" w:rsidRPr="00390CC2" w:rsidRDefault="00390CC2" w:rsidP="00390CC2">
            <w:pPr>
              <w:spacing w:line="360" w:lineRule="auto"/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对标准化后的数据进行聚类分析：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1)</w:t>
            </w:r>
            <w:r w:rsidRPr="00390CC2">
              <w:rPr>
                <w:rFonts w:hint="eastAsia"/>
                <w:sz w:val="24"/>
              </w:rPr>
              <w:t>使用</w:t>
            </w:r>
            <w:proofErr w:type="spellStart"/>
            <w:r w:rsidRPr="00390CC2">
              <w:rPr>
                <w:rFonts w:hint="eastAsia"/>
                <w:sz w:val="24"/>
              </w:rPr>
              <w:t>read_excel</w:t>
            </w:r>
            <w:proofErr w:type="spellEnd"/>
            <w:r w:rsidRPr="00390CC2">
              <w:rPr>
                <w:rFonts w:hint="eastAsia"/>
                <w:sz w:val="24"/>
              </w:rPr>
              <w:t>函数将航空数据预处理后的数据读入</w:t>
            </w:r>
            <w:r w:rsidRPr="00390CC2">
              <w:rPr>
                <w:rFonts w:hint="eastAsia"/>
                <w:sz w:val="24"/>
              </w:rPr>
              <w:t>Python</w:t>
            </w:r>
            <w:r w:rsidRPr="00390CC2">
              <w:rPr>
                <w:rFonts w:hint="eastAsia"/>
                <w:sz w:val="24"/>
              </w:rPr>
              <w:t>工作空间，截取最后</w:t>
            </w:r>
            <w:r w:rsidRPr="00390CC2">
              <w:rPr>
                <w:rFonts w:hint="eastAsia"/>
                <w:sz w:val="24"/>
              </w:rPr>
              <w:t>5</w:t>
            </w:r>
            <w:r w:rsidRPr="00390CC2">
              <w:rPr>
                <w:rFonts w:hint="eastAsia"/>
                <w:sz w:val="24"/>
              </w:rPr>
              <w:t>列数据作为</w:t>
            </w:r>
            <w:r w:rsidRPr="00390CC2">
              <w:rPr>
                <w:rFonts w:hint="eastAsia"/>
                <w:sz w:val="24"/>
              </w:rPr>
              <w:t>K-Means</w:t>
            </w:r>
            <w:r w:rsidRPr="00390CC2">
              <w:rPr>
                <w:rFonts w:hint="eastAsia"/>
                <w:sz w:val="24"/>
              </w:rPr>
              <w:t>算法的输入数据。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2)</w:t>
            </w:r>
            <w:r w:rsidRPr="00390CC2">
              <w:rPr>
                <w:rFonts w:hint="eastAsia"/>
                <w:sz w:val="24"/>
              </w:rPr>
              <w:t>调用</w:t>
            </w:r>
            <w:proofErr w:type="spellStart"/>
            <w:r w:rsidRPr="00390CC2">
              <w:rPr>
                <w:rFonts w:hint="eastAsia"/>
                <w:sz w:val="24"/>
              </w:rPr>
              <w:t>KMeans</w:t>
            </w:r>
            <w:proofErr w:type="spellEnd"/>
            <w:r w:rsidRPr="00390CC2">
              <w:rPr>
                <w:rFonts w:hint="eastAsia"/>
                <w:sz w:val="24"/>
              </w:rPr>
              <w:t>函数对</w:t>
            </w:r>
            <w:r w:rsidRPr="00390CC2">
              <w:rPr>
                <w:rFonts w:hint="eastAsia"/>
                <w:sz w:val="24"/>
              </w:rPr>
              <w:t>1</w:t>
            </w:r>
            <w:r w:rsidRPr="00390CC2">
              <w:rPr>
                <w:rFonts w:hint="eastAsia"/>
                <w:sz w:val="24"/>
              </w:rPr>
              <w:t>中的数据进行聚类，得到聚类标号和聚类中心点。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3)</w:t>
            </w:r>
            <w:r w:rsidRPr="00390CC2">
              <w:rPr>
                <w:rFonts w:hint="eastAsia"/>
                <w:sz w:val="24"/>
              </w:rPr>
              <w:t>根据聚类标号统计计算得到每个类别的客户数，同时根据聚类中心点向量画出客户聚类中心向量图并保存。</w:t>
            </w:r>
          </w:p>
          <w:p w:rsidR="003F1603" w:rsidRPr="00390CC2" w:rsidRDefault="003F1603" w:rsidP="009205A1">
            <w:pPr>
              <w:spacing w:line="360" w:lineRule="auto"/>
              <w:rPr>
                <w:sz w:val="24"/>
              </w:rPr>
            </w:pPr>
          </w:p>
          <w:p w:rsidR="00346EBB" w:rsidRPr="00390CC2" w:rsidRDefault="00346EBB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lastRenderedPageBreak/>
              <w:t>思考与实验总结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1)</w:t>
            </w:r>
            <w:proofErr w:type="spellStart"/>
            <w:r w:rsidRPr="00390CC2">
              <w:rPr>
                <w:rFonts w:hint="eastAsia"/>
                <w:sz w:val="24"/>
              </w:rPr>
              <w:t>Scikit</w:t>
            </w:r>
            <w:proofErr w:type="spellEnd"/>
            <w:r w:rsidRPr="00390CC2">
              <w:rPr>
                <w:rFonts w:hint="eastAsia"/>
                <w:sz w:val="24"/>
              </w:rPr>
              <w:t>-Learn</w:t>
            </w:r>
            <w:r w:rsidRPr="00390CC2">
              <w:rPr>
                <w:rFonts w:hint="eastAsia"/>
                <w:sz w:val="24"/>
              </w:rPr>
              <w:t>中</w:t>
            </w:r>
            <w:proofErr w:type="spellStart"/>
            <w:r w:rsidRPr="00390CC2">
              <w:rPr>
                <w:rFonts w:hint="eastAsia"/>
                <w:sz w:val="24"/>
              </w:rPr>
              <w:t>KMeans</w:t>
            </w:r>
            <w:proofErr w:type="spellEnd"/>
            <w:r w:rsidRPr="00390CC2">
              <w:rPr>
                <w:rFonts w:hint="eastAsia"/>
                <w:sz w:val="24"/>
              </w:rPr>
              <w:t>函数中的初始聚类中心可以使用什么算法得到？默认是什么算法？</w:t>
            </w:r>
          </w:p>
          <w:p w:rsidR="00390CC2" w:rsidRPr="00390CC2" w:rsidRDefault="00390CC2" w:rsidP="00390CC2">
            <w:pPr>
              <w:spacing w:line="360" w:lineRule="auto"/>
              <w:rPr>
                <w:sz w:val="24"/>
              </w:rPr>
            </w:pPr>
            <w:r w:rsidRPr="00390CC2">
              <w:rPr>
                <w:rFonts w:hint="eastAsia"/>
                <w:sz w:val="24"/>
              </w:rPr>
              <w:t xml:space="preserve">     2)</w:t>
            </w:r>
            <w:r w:rsidRPr="00390CC2">
              <w:rPr>
                <w:rFonts w:hint="eastAsia"/>
                <w:sz w:val="24"/>
              </w:rPr>
              <w:t>使用不同的预处理对原始数据进行变换，再使用</w:t>
            </w:r>
            <w:r w:rsidRPr="00390CC2">
              <w:rPr>
                <w:rFonts w:hint="eastAsia"/>
                <w:sz w:val="24"/>
              </w:rPr>
              <w:t>K-Means</w:t>
            </w:r>
            <w:r w:rsidRPr="00390CC2">
              <w:rPr>
                <w:rFonts w:hint="eastAsia"/>
                <w:sz w:val="24"/>
              </w:rPr>
              <w:t>算法进行聚类，对比聚类结果，分析不同数据预处理对</w:t>
            </w:r>
            <w:r w:rsidRPr="00390CC2">
              <w:rPr>
                <w:rFonts w:hint="eastAsia"/>
                <w:sz w:val="24"/>
              </w:rPr>
              <w:t>K-Means</w:t>
            </w:r>
            <w:r w:rsidRPr="00390CC2">
              <w:rPr>
                <w:rFonts w:hint="eastAsia"/>
                <w:sz w:val="24"/>
              </w:rPr>
              <w:t>算法的影响。</w:t>
            </w:r>
          </w:p>
          <w:p w:rsidR="003F1603" w:rsidRPr="00390CC2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874427" w:rsidP="00874427">
            <w:pPr>
              <w:spacing w:line="360" w:lineRule="auto"/>
              <w:jc w:val="center"/>
              <w:rPr>
                <w:sz w:val="24"/>
              </w:rPr>
            </w:pPr>
            <w:r w:rsidRPr="009C7ADB">
              <w:rPr>
                <w:rFonts w:hint="eastAsia"/>
                <w:b/>
                <w:sz w:val="24"/>
              </w:rPr>
              <w:t>注：内容从下页开始</w:t>
            </w:r>
            <w:r>
              <w:rPr>
                <w:rFonts w:hint="eastAsia"/>
                <w:b/>
                <w:sz w:val="24"/>
              </w:rPr>
              <w:t>。</w:t>
            </w: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  <w:p w:rsidR="003F1603" w:rsidRDefault="003F1603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390CC2" w:rsidRDefault="00390CC2" w:rsidP="009205A1">
            <w:pPr>
              <w:spacing w:line="360" w:lineRule="auto"/>
              <w:rPr>
                <w:sz w:val="24"/>
              </w:rPr>
            </w:pPr>
          </w:p>
          <w:p w:rsidR="00390CC2" w:rsidRDefault="00390CC2" w:rsidP="009205A1">
            <w:pPr>
              <w:spacing w:line="360" w:lineRule="auto"/>
              <w:rPr>
                <w:sz w:val="24"/>
              </w:rPr>
            </w:pPr>
          </w:p>
          <w:p w:rsidR="00390CC2" w:rsidRDefault="00390CC2" w:rsidP="009205A1">
            <w:pPr>
              <w:spacing w:line="360" w:lineRule="auto"/>
              <w:rPr>
                <w:sz w:val="24"/>
              </w:rPr>
            </w:pPr>
          </w:p>
          <w:p w:rsidR="007E3F3C" w:rsidRDefault="007E3F3C" w:rsidP="009205A1">
            <w:pPr>
              <w:spacing w:line="360" w:lineRule="auto"/>
              <w:rPr>
                <w:sz w:val="24"/>
              </w:rPr>
            </w:pPr>
          </w:p>
          <w:p w:rsidR="00874427" w:rsidRPr="004D211B" w:rsidRDefault="00874427" w:rsidP="009205A1">
            <w:pPr>
              <w:spacing w:line="360" w:lineRule="auto"/>
              <w:rPr>
                <w:rFonts w:hint="eastAsia"/>
                <w:sz w:val="24"/>
              </w:rPr>
            </w:pPr>
          </w:p>
          <w:p w:rsidR="003F1603" w:rsidRPr="004D211B" w:rsidRDefault="003F1603" w:rsidP="009205A1">
            <w:pPr>
              <w:spacing w:line="360" w:lineRule="auto"/>
              <w:rPr>
                <w:sz w:val="24"/>
              </w:rPr>
            </w:pPr>
          </w:p>
        </w:tc>
      </w:tr>
    </w:tbl>
    <w:p w:rsidR="00E0029E" w:rsidRDefault="00E0029E" w:rsidP="00FF1171">
      <w:pPr>
        <w:rPr>
          <w:b/>
          <w:sz w:val="24"/>
        </w:rPr>
      </w:pPr>
    </w:p>
    <w:p w:rsidR="00335EFC" w:rsidRPr="00F66296" w:rsidRDefault="001E5F61" w:rsidP="00F66296">
      <w:pPr>
        <w:pStyle w:val="a8"/>
        <w:numPr>
          <w:ilvl w:val="0"/>
          <w:numId w:val="16"/>
        </w:numPr>
        <w:tabs>
          <w:tab w:val="left" w:pos="762"/>
        </w:tabs>
        <w:ind w:firstLineChars="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lastRenderedPageBreak/>
        <w:t>客户价值分析实例</w:t>
      </w:r>
    </w:p>
    <w:p w:rsidR="002C6BCB" w:rsidRDefault="00BB0C2B" w:rsidP="002C6BCB">
      <w:pPr>
        <w:pStyle w:val="a8"/>
        <w:numPr>
          <w:ilvl w:val="1"/>
          <w:numId w:val="16"/>
        </w:numPr>
        <w:tabs>
          <w:tab w:val="left" w:pos="762"/>
        </w:tabs>
        <w:ind w:firstLineChars="0"/>
        <w:rPr>
          <w:b/>
          <w:sz w:val="24"/>
        </w:rPr>
      </w:pPr>
      <w:r>
        <w:rPr>
          <w:rFonts w:hint="eastAsia"/>
          <w:b/>
          <w:sz w:val="24"/>
        </w:rPr>
        <w:t>案例背景与目标</w:t>
      </w:r>
    </w:p>
    <w:p w:rsidR="00BB0C2B" w:rsidRDefault="00AB7D0D" w:rsidP="009406BD">
      <w:pPr>
        <w:spacing w:line="360" w:lineRule="auto"/>
        <w:ind w:firstLine="420"/>
        <w:rPr>
          <w:sz w:val="24"/>
        </w:rPr>
      </w:pPr>
      <w:r w:rsidRPr="00AB7D0D">
        <w:rPr>
          <w:sz w:val="24"/>
        </w:rPr>
        <w:t>通过对客户进行分类，区分无价值客户、高价值客户，企业针对不同价值的客户制定优化的个性化服务方案，采取不同营销策略，将有限营销资源集中于高价值用户，实现企业利润最大化目标。数据为某航空公司的用户档案信息与航班记录。</w:t>
      </w:r>
    </w:p>
    <w:p w:rsidR="009406BD" w:rsidRDefault="0000474E" w:rsidP="009406BD">
      <w:pPr>
        <w:pStyle w:val="a8"/>
        <w:numPr>
          <w:ilvl w:val="1"/>
          <w:numId w:val="16"/>
        </w:numPr>
        <w:tabs>
          <w:tab w:val="left" w:pos="762"/>
        </w:tabs>
        <w:ind w:firstLineChars="0"/>
        <w:rPr>
          <w:b/>
          <w:sz w:val="24"/>
        </w:rPr>
      </w:pPr>
      <w:r>
        <w:rPr>
          <w:rFonts w:hint="eastAsia"/>
          <w:b/>
          <w:sz w:val="24"/>
        </w:rPr>
        <w:t>分析方法</w:t>
      </w:r>
    </w:p>
    <w:p w:rsidR="00025DD5" w:rsidRPr="00025DD5" w:rsidRDefault="00025DD5" w:rsidP="00025DD5">
      <w:pPr>
        <w:spacing w:line="360" w:lineRule="auto"/>
        <w:ind w:firstLine="420"/>
        <w:rPr>
          <w:rFonts w:hint="eastAsia"/>
          <w:sz w:val="24"/>
        </w:rPr>
      </w:pPr>
      <w:r w:rsidRPr="00025DD5">
        <w:rPr>
          <w:rFonts w:hint="eastAsia"/>
          <w:sz w:val="24"/>
        </w:rPr>
        <w:t>首先，明确目标是客户价值识别。识别客户价值，应用最广泛的模型是三个指标（消费时间间隔（</w:t>
      </w:r>
      <w:r w:rsidRPr="00025DD5">
        <w:rPr>
          <w:rFonts w:hint="eastAsia"/>
          <w:sz w:val="24"/>
        </w:rPr>
        <w:t>Recency</w:t>
      </w:r>
      <w:r w:rsidRPr="00025DD5">
        <w:rPr>
          <w:rFonts w:hint="eastAsia"/>
          <w:sz w:val="24"/>
        </w:rPr>
        <w:t>）</w:t>
      </w:r>
      <w:r w:rsidRPr="00025DD5">
        <w:rPr>
          <w:rFonts w:hint="eastAsia"/>
          <w:sz w:val="24"/>
        </w:rPr>
        <w:t>,</w:t>
      </w:r>
      <w:r w:rsidRPr="00025DD5">
        <w:rPr>
          <w:rFonts w:hint="eastAsia"/>
          <w:sz w:val="24"/>
        </w:rPr>
        <w:t>消费频率（</w:t>
      </w:r>
      <w:r w:rsidRPr="00025DD5">
        <w:rPr>
          <w:rFonts w:hint="eastAsia"/>
          <w:sz w:val="24"/>
        </w:rPr>
        <w:t>Frequency</w:t>
      </w:r>
      <w:r w:rsidRPr="00025DD5">
        <w:rPr>
          <w:rFonts w:hint="eastAsia"/>
          <w:sz w:val="24"/>
        </w:rPr>
        <w:t>）</w:t>
      </w:r>
      <w:r w:rsidRPr="00025DD5">
        <w:rPr>
          <w:rFonts w:hint="eastAsia"/>
          <w:sz w:val="24"/>
        </w:rPr>
        <w:t>,</w:t>
      </w:r>
      <w:r w:rsidRPr="00025DD5">
        <w:rPr>
          <w:rFonts w:hint="eastAsia"/>
          <w:sz w:val="24"/>
        </w:rPr>
        <w:t>消费金额（</w:t>
      </w:r>
      <w:r w:rsidRPr="00025DD5">
        <w:rPr>
          <w:rFonts w:hint="eastAsia"/>
          <w:sz w:val="24"/>
        </w:rPr>
        <w:t>Monetary</w:t>
      </w:r>
      <w:r w:rsidRPr="00025DD5">
        <w:rPr>
          <w:rFonts w:hint="eastAsia"/>
          <w:sz w:val="24"/>
        </w:rPr>
        <w:t>））</w:t>
      </w:r>
      <w:r>
        <w:rPr>
          <w:rFonts w:hint="eastAsia"/>
          <w:sz w:val="24"/>
        </w:rPr>
        <w:t>，</w:t>
      </w:r>
      <w:r w:rsidRPr="00025DD5">
        <w:rPr>
          <w:rFonts w:hint="eastAsia"/>
          <w:sz w:val="24"/>
        </w:rPr>
        <w:t>以上指标简称</w:t>
      </w:r>
      <w:r w:rsidRPr="00025DD5">
        <w:rPr>
          <w:rFonts w:hint="eastAsia"/>
          <w:sz w:val="24"/>
        </w:rPr>
        <w:t>RFM</w:t>
      </w:r>
      <w:r w:rsidRPr="00025DD5">
        <w:rPr>
          <w:rFonts w:hint="eastAsia"/>
          <w:sz w:val="24"/>
        </w:rPr>
        <w:t>模型，作用是识别高价值的客户</w:t>
      </w:r>
      <w:r w:rsidR="007412AF">
        <w:rPr>
          <w:rFonts w:hint="eastAsia"/>
          <w:sz w:val="24"/>
        </w:rPr>
        <w:t>。</w:t>
      </w:r>
    </w:p>
    <w:p w:rsidR="00025DD5" w:rsidRDefault="00025DD5" w:rsidP="001444F6">
      <w:pPr>
        <w:spacing w:line="360" w:lineRule="auto"/>
        <w:ind w:firstLine="420"/>
        <w:rPr>
          <w:sz w:val="24"/>
        </w:rPr>
      </w:pPr>
      <w:r w:rsidRPr="00025DD5">
        <w:rPr>
          <w:rFonts w:hint="eastAsia"/>
          <w:sz w:val="24"/>
        </w:rPr>
        <w:t>消费金额，一般表示一段时间内，消费的总额。但是，因为航空票价收到距离和舱位等级的影响，同样金额对航空公司价值不同。因此，需要修改指标。选定变量，舱位因素</w:t>
      </w:r>
      <w:r w:rsidRPr="00025DD5">
        <w:rPr>
          <w:rFonts w:hint="eastAsia"/>
          <w:sz w:val="24"/>
        </w:rPr>
        <w:t>=</w:t>
      </w:r>
      <w:r w:rsidRPr="00025DD5">
        <w:rPr>
          <w:rFonts w:hint="eastAsia"/>
          <w:sz w:val="24"/>
        </w:rPr>
        <w:t>舱位所对应的折扣系数的平均值</w:t>
      </w:r>
      <w:r w:rsidRPr="00025DD5">
        <w:rPr>
          <w:rFonts w:hint="eastAsia"/>
          <w:sz w:val="24"/>
        </w:rPr>
        <w:t>=C</w:t>
      </w:r>
      <w:r w:rsidRPr="00025DD5">
        <w:rPr>
          <w:rFonts w:hint="eastAsia"/>
          <w:sz w:val="24"/>
        </w:rPr>
        <w:t>，距离因素</w:t>
      </w:r>
      <w:r w:rsidRPr="00025DD5">
        <w:rPr>
          <w:rFonts w:hint="eastAsia"/>
          <w:sz w:val="24"/>
        </w:rPr>
        <w:t>=</w:t>
      </w:r>
      <w:r w:rsidRPr="00025DD5">
        <w:rPr>
          <w:rFonts w:hint="eastAsia"/>
          <w:sz w:val="24"/>
        </w:rPr>
        <w:t>一定时间内积累的飞行里程</w:t>
      </w:r>
      <w:r w:rsidRPr="00025DD5">
        <w:rPr>
          <w:rFonts w:hint="eastAsia"/>
          <w:sz w:val="24"/>
        </w:rPr>
        <w:t>=M</w:t>
      </w:r>
      <w:r w:rsidRPr="00025DD5">
        <w:rPr>
          <w:rFonts w:hint="eastAsia"/>
          <w:sz w:val="24"/>
        </w:rPr>
        <w:t>。再考虑到，航空公司的会员系统，用户的入会时间长短能在一定程度上影响客户价值，所以增加指标</w:t>
      </w:r>
      <w:r w:rsidRPr="00025DD5">
        <w:rPr>
          <w:rFonts w:hint="eastAsia"/>
          <w:sz w:val="24"/>
        </w:rPr>
        <w:t>L=</w:t>
      </w:r>
      <w:r w:rsidRPr="00025DD5">
        <w:rPr>
          <w:rFonts w:hint="eastAsia"/>
          <w:sz w:val="24"/>
        </w:rPr>
        <w:t>入会时间长度</w:t>
      </w:r>
      <w:r w:rsidRPr="00025DD5">
        <w:rPr>
          <w:rFonts w:hint="eastAsia"/>
          <w:sz w:val="24"/>
        </w:rPr>
        <w:t>=</w:t>
      </w:r>
      <w:r w:rsidRPr="00025DD5">
        <w:rPr>
          <w:rFonts w:hint="eastAsia"/>
          <w:sz w:val="24"/>
        </w:rPr>
        <w:t>客户关系长度</w:t>
      </w:r>
      <w:r w:rsidR="00CE0956">
        <w:rPr>
          <w:rFonts w:hint="eastAsia"/>
          <w:sz w:val="24"/>
        </w:rPr>
        <w:t>。</w:t>
      </w:r>
      <w:r w:rsidRPr="00025DD5">
        <w:rPr>
          <w:rFonts w:hint="eastAsia"/>
          <w:sz w:val="24"/>
        </w:rPr>
        <w:t>总共确定了五个指标，消费时间间隔</w:t>
      </w:r>
      <w:r w:rsidRPr="00025DD5">
        <w:rPr>
          <w:rFonts w:hint="eastAsia"/>
          <w:sz w:val="24"/>
        </w:rPr>
        <w:t>R</w:t>
      </w:r>
      <w:r w:rsidRPr="00025DD5">
        <w:rPr>
          <w:rFonts w:hint="eastAsia"/>
          <w:sz w:val="24"/>
        </w:rPr>
        <w:t>，客户关系长度</w:t>
      </w:r>
      <w:r w:rsidRPr="00025DD5">
        <w:rPr>
          <w:rFonts w:hint="eastAsia"/>
          <w:sz w:val="24"/>
        </w:rPr>
        <w:t>L</w:t>
      </w:r>
      <w:r w:rsidRPr="00025DD5">
        <w:rPr>
          <w:rFonts w:hint="eastAsia"/>
          <w:sz w:val="24"/>
        </w:rPr>
        <w:t>，消费频率</w:t>
      </w:r>
      <w:r w:rsidRPr="00025DD5">
        <w:rPr>
          <w:rFonts w:hint="eastAsia"/>
          <w:sz w:val="24"/>
        </w:rPr>
        <w:t>F</w:t>
      </w:r>
      <w:r w:rsidRPr="00025DD5">
        <w:rPr>
          <w:rFonts w:hint="eastAsia"/>
          <w:sz w:val="24"/>
        </w:rPr>
        <w:t>，飞行里程</w:t>
      </w:r>
      <w:r w:rsidRPr="00025DD5">
        <w:rPr>
          <w:rFonts w:hint="eastAsia"/>
          <w:sz w:val="24"/>
        </w:rPr>
        <w:t>M</w:t>
      </w:r>
      <w:r w:rsidRPr="00025DD5">
        <w:rPr>
          <w:rFonts w:hint="eastAsia"/>
          <w:sz w:val="24"/>
        </w:rPr>
        <w:t>和折扣系数的平均值</w:t>
      </w:r>
      <w:r w:rsidR="001444F6">
        <w:rPr>
          <w:rFonts w:hint="eastAsia"/>
          <w:sz w:val="24"/>
        </w:rPr>
        <w:t>。</w:t>
      </w:r>
      <w:r w:rsidRPr="00025DD5">
        <w:rPr>
          <w:rFonts w:hint="eastAsia"/>
          <w:sz w:val="24"/>
        </w:rPr>
        <w:t>以上指标，作为航空公司识别客户价值指标，记为</w:t>
      </w:r>
      <w:r w:rsidRPr="00025DD5">
        <w:rPr>
          <w:rFonts w:hint="eastAsia"/>
          <w:sz w:val="24"/>
        </w:rPr>
        <w:t>LRFMC</w:t>
      </w:r>
      <w:r w:rsidRPr="00025DD5">
        <w:rPr>
          <w:rFonts w:hint="eastAsia"/>
          <w:sz w:val="24"/>
        </w:rPr>
        <w:t>模型</w:t>
      </w:r>
      <w:r w:rsidR="0029329B">
        <w:rPr>
          <w:rFonts w:hint="eastAsia"/>
          <w:sz w:val="24"/>
        </w:rPr>
        <w:t>。</w:t>
      </w:r>
    </w:p>
    <w:p w:rsidR="00263B67" w:rsidRDefault="00263B67" w:rsidP="001444F6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本案例，总流程图如下：</w:t>
      </w:r>
    </w:p>
    <w:p w:rsidR="00493C39" w:rsidRDefault="00812B70" w:rsidP="00493C39">
      <w:pPr>
        <w:keepNext/>
        <w:spacing w:line="360" w:lineRule="auto"/>
        <w:jc w:val="center"/>
      </w:pPr>
      <w:r w:rsidRPr="002125D1">
        <w:rPr>
          <w:sz w:val="24"/>
        </w:rPr>
        <w:drawing>
          <wp:inline distT="0" distB="0" distL="0" distR="0" wp14:anchorId="49E44F9F" wp14:editId="56CF53C9">
            <wp:extent cx="4788206" cy="2409092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4575" cy="24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70" w:rsidRDefault="00493C39" w:rsidP="00493C39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1</w:t>
      </w:r>
      <w:r>
        <w:fldChar w:fldCharType="end"/>
      </w:r>
      <w:r>
        <w:rPr>
          <w:rFonts w:hint="eastAsia"/>
        </w:rPr>
        <w:t>总流程图</w:t>
      </w:r>
    </w:p>
    <w:p w:rsidR="00236A3D" w:rsidRDefault="00236A3D" w:rsidP="00236A3D">
      <w:pPr>
        <w:pStyle w:val="a8"/>
        <w:numPr>
          <w:ilvl w:val="1"/>
          <w:numId w:val="16"/>
        </w:numPr>
        <w:tabs>
          <w:tab w:val="left" w:pos="762"/>
        </w:tabs>
        <w:ind w:firstLineChars="0"/>
        <w:rPr>
          <w:b/>
          <w:sz w:val="24"/>
        </w:rPr>
      </w:pPr>
      <w:r>
        <w:rPr>
          <w:rFonts w:hint="eastAsia"/>
          <w:b/>
          <w:sz w:val="24"/>
        </w:rPr>
        <w:t>数据探索</w:t>
      </w:r>
    </w:p>
    <w:p w:rsidR="000D799B" w:rsidRDefault="0031416F" w:rsidP="000D799B">
      <w:pPr>
        <w:spacing w:line="360" w:lineRule="auto"/>
        <w:ind w:firstLine="420"/>
        <w:rPr>
          <w:sz w:val="24"/>
        </w:rPr>
      </w:pPr>
      <w:r w:rsidRPr="0031416F">
        <w:rPr>
          <w:rFonts w:hint="eastAsia"/>
          <w:sz w:val="24"/>
        </w:rPr>
        <w:t>本案例的探索分析，主要对数据进行缺失值和异常值分析。发现，存在票价</w:t>
      </w:r>
      <w:r w:rsidRPr="0031416F">
        <w:rPr>
          <w:rFonts w:hint="eastAsia"/>
          <w:sz w:val="24"/>
        </w:rPr>
        <w:lastRenderedPageBreak/>
        <w:t>为控制，折扣率为</w:t>
      </w:r>
      <w:r w:rsidRPr="0031416F">
        <w:rPr>
          <w:rFonts w:hint="eastAsia"/>
          <w:sz w:val="24"/>
        </w:rPr>
        <w:t>0</w:t>
      </w:r>
      <w:r w:rsidRPr="0031416F">
        <w:rPr>
          <w:rFonts w:hint="eastAsia"/>
          <w:sz w:val="24"/>
        </w:rPr>
        <w:t>，飞行公里数为</w:t>
      </w:r>
      <w:r w:rsidRPr="0031416F">
        <w:rPr>
          <w:rFonts w:hint="eastAsia"/>
          <w:sz w:val="24"/>
        </w:rPr>
        <w:t>0</w:t>
      </w:r>
      <w:r w:rsidRPr="0031416F">
        <w:rPr>
          <w:rFonts w:hint="eastAsia"/>
          <w:sz w:val="24"/>
        </w:rPr>
        <w:t>。票价为空值，可能是不存在飞行记录，其他空值可能是飞机票来自于积分兑换等渠道</w:t>
      </w:r>
      <w:r w:rsidR="00445A50">
        <w:rPr>
          <w:rFonts w:hint="eastAsia"/>
          <w:sz w:val="24"/>
        </w:rPr>
        <w:t>。</w:t>
      </w:r>
      <w:r w:rsidRPr="0031416F">
        <w:rPr>
          <w:rFonts w:hint="eastAsia"/>
          <w:sz w:val="24"/>
        </w:rPr>
        <w:t>查找每列属性观测值中空值的个数、最大值、最小值</w:t>
      </w:r>
      <w:r w:rsidR="000D799B">
        <w:rPr>
          <w:rFonts w:hint="eastAsia"/>
          <w:sz w:val="24"/>
        </w:rPr>
        <w:t>，把</w:t>
      </w:r>
      <w:r w:rsidR="00AF6965">
        <w:rPr>
          <w:rFonts w:hint="eastAsia"/>
          <w:sz w:val="24"/>
        </w:rPr>
        <w:t>探索结果</w:t>
      </w:r>
      <w:r w:rsidR="000D799B">
        <w:rPr>
          <w:rFonts w:hint="eastAsia"/>
          <w:sz w:val="24"/>
        </w:rPr>
        <w:t>的数据存储为</w:t>
      </w:r>
      <w:r w:rsidR="000D799B" w:rsidRPr="00A80DE3">
        <w:rPr>
          <w:rFonts w:hint="eastAsia"/>
          <w:sz w:val="24"/>
        </w:rPr>
        <w:t>“</w:t>
      </w:r>
      <w:r w:rsidR="00272DEB" w:rsidRPr="00272DEB">
        <w:rPr>
          <w:sz w:val="24"/>
        </w:rPr>
        <w:t>explore</w:t>
      </w:r>
      <w:r w:rsidR="000D799B" w:rsidRPr="00A80DE3">
        <w:rPr>
          <w:rFonts w:hint="eastAsia"/>
          <w:sz w:val="24"/>
        </w:rPr>
        <w:t>.xls</w:t>
      </w:r>
      <w:r w:rsidR="000D799B" w:rsidRPr="00A80DE3">
        <w:rPr>
          <w:rFonts w:hint="eastAsia"/>
          <w:sz w:val="24"/>
        </w:rPr>
        <w:t>”</w:t>
      </w:r>
      <w:r w:rsidR="000D799B">
        <w:rPr>
          <w:rFonts w:hint="eastAsia"/>
          <w:sz w:val="24"/>
        </w:rPr>
        <w:t>。</w:t>
      </w:r>
      <w:r w:rsidR="009B3912">
        <w:rPr>
          <w:rFonts w:hint="eastAsia"/>
          <w:sz w:val="24"/>
        </w:rPr>
        <w:t>部分展示如下：</w:t>
      </w:r>
    </w:p>
    <w:p w:rsidR="00396B3B" w:rsidRDefault="00396B3B" w:rsidP="00396B3B">
      <w:pPr>
        <w:keepNext/>
        <w:spacing w:line="360" w:lineRule="auto"/>
        <w:jc w:val="center"/>
      </w:pPr>
      <w:r w:rsidRPr="00396B3B">
        <w:rPr>
          <w:sz w:val="24"/>
        </w:rPr>
        <w:drawing>
          <wp:inline distT="0" distB="0" distL="0" distR="0" wp14:anchorId="3FB8F4D3" wp14:editId="32DAB1D0">
            <wp:extent cx="2735510" cy="26464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0012" cy="26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12" w:rsidRDefault="00396B3B" w:rsidP="00396B3B">
      <w:pPr>
        <w:pStyle w:val="a9"/>
        <w:jc w:val="center"/>
        <w:rPr>
          <w:rFonts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ex</w:t>
      </w:r>
      <w:r>
        <w:t>plore.xls</w:t>
      </w:r>
      <w:r>
        <w:rPr>
          <w:rFonts w:hint="eastAsia"/>
        </w:rPr>
        <w:t>部分数据展示图</w:t>
      </w:r>
    </w:p>
    <w:p w:rsidR="005E767A" w:rsidRPr="00F477B6" w:rsidRDefault="00F477B6" w:rsidP="00540B87">
      <w:pPr>
        <w:pStyle w:val="a8"/>
        <w:numPr>
          <w:ilvl w:val="1"/>
          <w:numId w:val="16"/>
        </w:numPr>
        <w:spacing w:line="360" w:lineRule="auto"/>
        <w:ind w:firstLineChars="0"/>
        <w:rPr>
          <w:b/>
          <w:sz w:val="24"/>
        </w:rPr>
      </w:pPr>
      <w:r w:rsidRPr="00F477B6">
        <w:rPr>
          <w:rFonts w:hint="eastAsia"/>
          <w:b/>
          <w:sz w:val="24"/>
        </w:rPr>
        <w:t>数据预处理</w:t>
      </w:r>
    </w:p>
    <w:p w:rsidR="00F477B6" w:rsidRPr="00F477B6" w:rsidRDefault="00F477B6" w:rsidP="00F477B6">
      <w:pPr>
        <w:spacing w:line="360" w:lineRule="auto"/>
        <w:ind w:firstLine="420"/>
        <w:rPr>
          <w:rFonts w:hint="eastAsia"/>
          <w:sz w:val="24"/>
        </w:rPr>
      </w:pPr>
      <w:r w:rsidRPr="00F477B6">
        <w:rPr>
          <w:rFonts w:hint="eastAsia"/>
          <w:sz w:val="24"/>
        </w:rPr>
        <w:t>数据清洗：从业务以及建模的相关需要方面考虑，筛选出需要的数据。</w:t>
      </w:r>
    </w:p>
    <w:p w:rsidR="00F477B6" w:rsidRDefault="00F477B6" w:rsidP="007700AB">
      <w:pPr>
        <w:spacing w:line="360" w:lineRule="auto"/>
        <w:rPr>
          <w:sz w:val="24"/>
        </w:rPr>
      </w:pPr>
      <w:r w:rsidRPr="00F477B6">
        <w:rPr>
          <w:rFonts w:hint="eastAsia"/>
          <w:sz w:val="24"/>
        </w:rPr>
        <w:t>丢弃票价为空的数据。丢弃票价为</w:t>
      </w:r>
      <w:r w:rsidRPr="00F477B6">
        <w:rPr>
          <w:rFonts w:hint="eastAsia"/>
          <w:sz w:val="24"/>
        </w:rPr>
        <w:t>0</w:t>
      </w:r>
      <w:r w:rsidRPr="00F477B6">
        <w:rPr>
          <w:rFonts w:hint="eastAsia"/>
          <w:sz w:val="24"/>
        </w:rPr>
        <w:t>、平均折扣率不为</w:t>
      </w:r>
      <w:r w:rsidRPr="00F477B6">
        <w:rPr>
          <w:rFonts w:hint="eastAsia"/>
          <w:sz w:val="24"/>
        </w:rPr>
        <w:t>0</w:t>
      </w:r>
      <w:r w:rsidRPr="00F477B6">
        <w:rPr>
          <w:rFonts w:hint="eastAsia"/>
          <w:sz w:val="24"/>
        </w:rPr>
        <w:t>、总飞行公里数大于</w:t>
      </w:r>
      <w:r w:rsidRPr="00F477B6">
        <w:rPr>
          <w:rFonts w:hint="eastAsia"/>
          <w:sz w:val="24"/>
        </w:rPr>
        <w:t>0</w:t>
      </w:r>
      <w:r w:rsidRPr="00F477B6">
        <w:rPr>
          <w:rFonts w:hint="eastAsia"/>
          <w:sz w:val="24"/>
        </w:rPr>
        <w:t>的数据</w:t>
      </w:r>
      <w:r w:rsidR="00144255">
        <w:rPr>
          <w:rFonts w:hint="eastAsia"/>
          <w:sz w:val="24"/>
        </w:rPr>
        <w:t>；</w:t>
      </w:r>
      <w:r w:rsidRPr="00F477B6">
        <w:rPr>
          <w:rFonts w:hint="eastAsia"/>
          <w:sz w:val="24"/>
        </w:rPr>
        <w:t>属性规约：原始数据中属性太多，根据</w:t>
      </w:r>
      <w:r w:rsidRPr="00F477B6">
        <w:rPr>
          <w:rFonts w:hint="eastAsia"/>
          <w:sz w:val="24"/>
        </w:rPr>
        <w:t>LRFMC</w:t>
      </w:r>
      <w:r w:rsidRPr="00F477B6">
        <w:rPr>
          <w:rFonts w:hint="eastAsia"/>
          <w:sz w:val="24"/>
        </w:rPr>
        <w:t>模型，选择与其相关的六个属性，删除不相关、弱相关或冗余的属性</w:t>
      </w:r>
      <w:r w:rsidR="00144255">
        <w:rPr>
          <w:rFonts w:hint="eastAsia"/>
          <w:sz w:val="24"/>
        </w:rPr>
        <w:t>；</w:t>
      </w:r>
      <w:r w:rsidRPr="00F477B6">
        <w:rPr>
          <w:rFonts w:hint="eastAsia"/>
          <w:sz w:val="24"/>
        </w:rPr>
        <w:t>数据变换：</w:t>
      </w:r>
      <w:r w:rsidRPr="00F477B6">
        <w:rPr>
          <w:rFonts w:hint="eastAsia"/>
          <w:sz w:val="24"/>
        </w:rPr>
        <w:t xml:space="preserve"> </w:t>
      </w:r>
      <w:r w:rsidRPr="00F477B6">
        <w:rPr>
          <w:rFonts w:hint="eastAsia"/>
          <w:sz w:val="24"/>
        </w:rPr>
        <w:t>属性构造、数据标准化。</w:t>
      </w:r>
      <w:r w:rsidR="005822E9">
        <w:rPr>
          <w:rFonts w:hint="eastAsia"/>
          <w:sz w:val="24"/>
        </w:rPr>
        <w:t>把清洗后的数据存储为</w:t>
      </w:r>
      <w:r w:rsidR="005822E9" w:rsidRPr="00A80DE3">
        <w:rPr>
          <w:rFonts w:hint="eastAsia"/>
          <w:sz w:val="24"/>
        </w:rPr>
        <w:t>“</w:t>
      </w:r>
      <w:r w:rsidR="0006301F" w:rsidRPr="0006301F">
        <w:rPr>
          <w:sz w:val="24"/>
        </w:rPr>
        <w:t>data_cleaned.csv</w:t>
      </w:r>
      <w:r w:rsidR="005822E9" w:rsidRPr="00A80DE3">
        <w:rPr>
          <w:rFonts w:hint="eastAsia"/>
          <w:sz w:val="24"/>
        </w:rPr>
        <w:t>”</w:t>
      </w:r>
      <w:r w:rsidR="005822E9">
        <w:rPr>
          <w:rFonts w:hint="eastAsia"/>
          <w:sz w:val="24"/>
        </w:rPr>
        <w:t>。</w:t>
      </w:r>
    </w:p>
    <w:p w:rsidR="007700AB" w:rsidRPr="00326CA1" w:rsidRDefault="00326CA1" w:rsidP="00326CA1">
      <w:pPr>
        <w:pStyle w:val="a8"/>
        <w:numPr>
          <w:ilvl w:val="1"/>
          <w:numId w:val="16"/>
        </w:numPr>
        <w:spacing w:line="360" w:lineRule="auto"/>
        <w:ind w:firstLineChars="0"/>
        <w:rPr>
          <w:rFonts w:hint="eastAsia"/>
          <w:b/>
          <w:sz w:val="24"/>
        </w:rPr>
      </w:pPr>
      <w:r w:rsidRPr="00326CA1">
        <w:rPr>
          <w:rFonts w:hint="eastAsia"/>
          <w:b/>
          <w:sz w:val="24"/>
        </w:rPr>
        <w:t>属性构造</w:t>
      </w:r>
    </w:p>
    <w:p w:rsidR="00F602FF" w:rsidRPr="00F602FF" w:rsidRDefault="00F602FF" w:rsidP="00F602FF">
      <w:pPr>
        <w:spacing w:line="360" w:lineRule="auto"/>
        <w:ind w:firstLine="420"/>
        <w:rPr>
          <w:sz w:val="24"/>
        </w:rPr>
      </w:pPr>
      <w:r w:rsidRPr="00F602FF">
        <w:rPr>
          <w:sz w:val="24"/>
        </w:rPr>
        <w:t>因原始数据中并没有直接给出</w:t>
      </w:r>
      <w:r w:rsidRPr="00F602FF">
        <w:rPr>
          <w:sz w:val="24"/>
        </w:rPr>
        <w:t xml:space="preserve"> LRFMC </w:t>
      </w:r>
      <w:r w:rsidRPr="00F602FF">
        <w:rPr>
          <w:sz w:val="24"/>
        </w:rPr>
        <w:t>五个指标，需要构造这五个指标。</w:t>
      </w:r>
    </w:p>
    <w:p w:rsidR="00F71FAC" w:rsidRPr="00F477B6" w:rsidRDefault="00F602FF" w:rsidP="00DF2BA6">
      <w:pPr>
        <w:spacing w:line="360" w:lineRule="auto"/>
        <w:ind w:firstLine="420"/>
        <w:rPr>
          <w:rFonts w:hint="eastAsia"/>
          <w:sz w:val="24"/>
        </w:rPr>
      </w:pPr>
      <w:r w:rsidRPr="00F602FF">
        <w:rPr>
          <w:bCs/>
          <w:sz w:val="24"/>
        </w:rPr>
        <w:t>L = LOAD_TIME - FFP_DATE</w:t>
      </w:r>
      <w:r>
        <w:rPr>
          <w:rFonts w:hint="eastAsia"/>
          <w:sz w:val="24"/>
        </w:rPr>
        <w:t>：</w:t>
      </w:r>
      <w:r w:rsidRPr="00F602FF">
        <w:rPr>
          <w:sz w:val="24"/>
        </w:rPr>
        <w:t>会员入会时间距观测窗口结束的月数</w:t>
      </w:r>
      <w:r w:rsidRPr="00F602FF">
        <w:rPr>
          <w:sz w:val="24"/>
        </w:rPr>
        <w:t xml:space="preserve"> = </w:t>
      </w:r>
      <w:r w:rsidRPr="00F602FF">
        <w:rPr>
          <w:sz w:val="24"/>
        </w:rPr>
        <w:t>观测窗口的结束时间</w:t>
      </w:r>
      <w:r w:rsidRPr="00F602FF">
        <w:rPr>
          <w:sz w:val="24"/>
        </w:rPr>
        <w:t xml:space="preserve"> - </w:t>
      </w:r>
      <w:r w:rsidRPr="00F602FF">
        <w:rPr>
          <w:sz w:val="24"/>
        </w:rPr>
        <w:t>入会时间</w:t>
      </w:r>
      <w:r w:rsidRPr="00F602FF">
        <w:rPr>
          <w:sz w:val="24"/>
        </w:rPr>
        <w:t>[</w:t>
      </w:r>
      <w:r w:rsidRPr="00F602FF">
        <w:rPr>
          <w:sz w:val="24"/>
        </w:rPr>
        <w:t>单位：月</w:t>
      </w:r>
      <w:r>
        <w:rPr>
          <w:rFonts w:hint="eastAsia"/>
          <w:sz w:val="24"/>
        </w:rPr>
        <w:t>]</w:t>
      </w:r>
      <w:r>
        <w:rPr>
          <w:rFonts w:hint="eastAsia"/>
          <w:sz w:val="24"/>
        </w:rPr>
        <w:t>。</w:t>
      </w:r>
      <w:r w:rsidRPr="00F602FF">
        <w:rPr>
          <w:bCs/>
          <w:sz w:val="24"/>
        </w:rPr>
        <w:t>R = LAST_TO_END</w:t>
      </w:r>
      <w:r w:rsidRPr="00F602FF">
        <w:rPr>
          <w:rFonts w:hint="eastAsia"/>
          <w:bCs/>
          <w:sz w:val="24"/>
        </w:rPr>
        <w:t>：</w:t>
      </w:r>
      <w:r w:rsidRPr="00F602FF">
        <w:rPr>
          <w:sz w:val="24"/>
        </w:rPr>
        <w:t>客户最近一次乘坐公司飞机距观测窗口结束的月数</w:t>
      </w:r>
      <w:r w:rsidRPr="00F602FF">
        <w:rPr>
          <w:sz w:val="24"/>
        </w:rPr>
        <w:t xml:space="preserve"> = </w:t>
      </w:r>
      <w:r w:rsidRPr="00F602FF">
        <w:rPr>
          <w:sz w:val="24"/>
        </w:rPr>
        <w:t>最后一次乘机时间至观察窗口末端时长</w:t>
      </w:r>
      <w:r w:rsidRPr="00F602FF">
        <w:rPr>
          <w:sz w:val="24"/>
        </w:rPr>
        <w:t>[</w:t>
      </w:r>
      <w:r w:rsidRPr="00F602FF">
        <w:rPr>
          <w:sz w:val="24"/>
        </w:rPr>
        <w:t>单位：月</w:t>
      </w:r>
      <w:r w:rsidRPr="00F602FF">
        <w:rPr>
          <w:sz w:val="24"/>
        </w:rPr>
        <w:t>]</w:t>
      </w:r>
      <w:r>
        <w:rPr>
          <w:rFonts w:hint="eastAsia"/>
          <w:sz w:val="24"/>
        </w:rPr>
        <w:t>。</w:t>
      </w:r>
      <w:r w:rsidRPr="00F602FF">
        <w:rPr>
          <w:bCs/>
          <w:sz w:val="24"/>
        </w:rPr>
        <w:t>F = FLIGHT_COUNT</w:t>
      </w:r>
      <w:r w:rsidRPr="00F602FF">
        <w:rPr>
          <w:rFonts w:hint="eastAsia"/>
          <w:sz w:val="24"/>
        </w:rPr>
        <w:t>：</w:t>
      </w:r>
      <w:r w:rsidRPr="00F602FF">
        <w:rPr>
          <w:sz w:val="24"/>
        </w:rPr>
        <w:t>客户在观测窗口内乘坐公司飞机的次数</w:t>
      </w:r>
      <w:r w:rsidRPr="00F602FF">
        <w:rPr>
          <w:sz w:val="24"/>
        </w:rPr>
        <w:t xml:space="preserve"> = </w:t>
      </w:r>
      <w:r w:rsidRPr="00F602FF">
        <w:rPr>
          <w:sz w:val="24"/>
        </w:rPr>
        <w:t>观测窗口的飞行次数</w:t>
      </w:r>
      <w:r w:rsidRPr="00F602FF">
        <w:rPr>
          <w:sz w:val="24"/>
        </w:rPr>
        <w:t>[</w:t>
      </w:r>
      <w:r w:rsidRPr="00F602FF">
        <w:rPr>
          <w:sz w:val="24"/>
        </w:rPr>
        <w:t>单位：次</w:t>
      </w:r>
      <w:r w:rsidRPr="00F602FF">
        <w:rPr>
          <w:sz w:val="24"/>
        </w:rPr>
        <w:t>]</w:t>
      </w:r>
      <w:r>
        <w:rPr>
          <w:rFonts w:hint="eastAsia"/>
          <w:sz w:val="24"/>
        </w:rPr>
        <w:t>。</w:t>
      </w:r>
      <w:r w:rsidRPr="0015665B">
        <w:rPr>
          <w:bCs/>
          <w:sz w:val="24"/>
        </w:rPr>
        <w:t>M = SEG_KM_SUM</w:t>
      </w:r>
      <w:r w:rsidR="0015665B" w:rsidRPr="0015665B">
        <w:rPr>
          <w:rFonts w:hint="eastAsia"/>
          <w:sz w:val="24"/>
        </w:rPr>
        <w:t>：</w:t>
      </w:r>
      <w:r w:rsidRPr="00F602FF">
        <w:rPr>
          <w:sz w:val="24"/>
        </w:rPr>
        <w:t>客户在观测时间内在公司累计的飞行里程</w:t>
      </w:r>
      <w:r w:rsidRPr="00F602FF">
        <w:rPr>
          <w:sz w:val="24"/>
        </w:rPr>
        <w:t xml:space="preserve"> = </w:t>
      </w:r>
      <w:r w:rsidRPr="00F602FF">
        <w:rPr>
          <w:sz w:val="24"/>
        </w:rPr>
        <w:t>观测窗口总飞行公里数</w:t>
      </w:r>
      <w:r w:rsidRPr="00F602FF">
        <w:rPr>
          <w:sz w:val="24"/>
        </w:rPr>
        <w:t>[</w:t>
      </w:r>
      <w:r w:rsidRPr="00F602FF">
        <w:rPr>
          <w:sz w:val="24"/>
        </w:rPr>
        <w:t>单位：公里</w:t>
      </w:r>
      <w:r w:rsidRPr="00F602FF">
        <w:rPr>
          <w:sz w:val="24"/>
        </w:rPr>
        <w:t>]</w:t>
      </w:r>
      <w:r w:rsidR="0015665B">
        <w:rPr>
          <w:rFonts w:hint="eastAsia"/>
          <w:sz w:val="24"/>
        </w:rPr>
        <w:t>。</w:t>
      </w:r>
      <w:r w:rsidRPr="00BA3EC9">
        <w:rPr>
          <w:bCs/>
          <w:sz w:val="24"/>
        </w:rPr>
        <w:t>C = AVG_DISCOUNT</w:t>
      </w:r>
      <w:r w:rsidR="00BA3EC9" w:rsidRPr="00BA3EC9">
        <w:rPr>
          <w:rFonts w:hint="eastAsia"/>
          <w:sz w:val="24"/>
        </w:rPr>
        <w:t>：</w:t>
      </w:r>
      <w:r w:rsidRPr="00F602FF">
        <w:rPr>
          <w:sz w:val="24"/>
        </w:rPr>
        <w:t>客户在观测时间内乘坐舱位所对应的折扣系数的平均值</w:t>
      </w:r>
      <w:r w:rsidRPr="00F602FF">
        <w:rPr>
          <w:sz w:val="24"/>
        </w:rPr>
        <w:t xml:space="preserve"> = </w:t>
      </w:r>
      <w:r w:rsidRPr="00F602FF">
        <w:rPr>
          <w:sz w:val="24"/>
        </w:rPr>
        <w:t>平均折扣率</w:t>
      </w:r>
      <w:r w:rsidRPr="00F602FF">
        <w:rPr>
          <w:sz w:val="24"/>
        </w:rPr>
        <w:t>[</w:t>
      </w:r>
      <w:r w:rsidRPr="00F602FF">
        <w:rPr>
          <w:sz w:val="24"/>
        </w:rPr>
        <w:t>单位：无</w:t>
      </w:r>
      <w:r w:rsidRPr="00F602FF">
        <w:rPr>
          <w:sz w:val="24"/>
        </w:rPr>
        <w:t>]</w:t>
      </w:r>
      <w:r w:rsidR="00BA3EC9">
        <w:rPr>
          <w:rFonts w:hint="eastAsia"/>
          <w:sz w:val="24"/>
        </w:rPr>
        <w:t>。</w:t>
      </w:r>
    </w:p>
    <w:p w:rsidR="00170A82" w:rsidRDefault="00677366" w:rsidP="00170A82">
      <w:pPr>
        <w:pStyle w:val="a8"/>
        <w:numPr>
          <w:ilvl w:val="1"/>
          <w:numId w:val="16"/>
        </w:numPr>
        <w:tabs>
          <w:tab w:val="left" w:pos="762"/>
        </w:tabs>
        <w:ind w:firstLineChars="0"/>
        <w:rPr>
          <w:b/>
          <w:sz w:val="24"/>
        </w:rPr>
      </w:pPr>
      <w:bookmarkStart w:id="0" w:name="OLE_LINK3"/>
      <w:bookmarkStart w:id="1" w:name="OLE_LINK4"/>
      <w:r>
        <w:rPr>
          <w:rFonts w:hint="eastAsia"/>
          <w:b/>
          <w:sz w:val="24"/>
        </w:rPr>
        <w:t>LRFMC</w:t>
      </w:r>
      <w:bookmarkEnd w:id="0"/>
      <w:bookmarkEnd w:id="1"/>
      <w:r>
        <w:rPr>
          <w:rFonts w:hint="eastAsia"/>
          <w:b/>
          <w:sz w:val="24"/>
        </w:rPr>
        <w:t>指标的标准化</w:t>
      </w:r>
    </w:p>
    <w:p w:rsidR="00137E12" w:rsidRDefault="00123E0B" w:rsidP="008E0794">
      <w:pPr>
        <w:spacing w:line="360" w:lineRule="auto"/>
        <w:ind w:firstLine="420"/>
        <w:rPr>
          <w:rFonts w:hint="eastAsia"/>
          <w:sz w:val="24"/>
        </w:rPr>
      </w:pPr>
      <w:r w:rsidRPr="00123E0B">
        <w:rPr>
          <w:sz w:val="24"/>
        </w:rPr>
        <w:lastRenderedPageBreak/>
        <w:t>因五个指标的取值范围数据差异较大，为了消除数量级数据带来的影响，需要对数据进行标准化处理。</w:t>
      </w:r>
      <w:r w:rsidR="00A80DE3" w:rsidRPr="00A80DE3">
        <w:rPr>
          <w:rFonts w:hint="eastAsia"/>
          <w:sz w:val="24"/>
        </w:rPr>
        <w:t>根据</w:t>
      </w:r>
      <w:r w:rsidR="00A80DE3" w:rsidRPr="00A80DE3">
        <w:rPr>
          <w:rFonts w:hint="eastAsia"/>
          <w:sz w:val="24"/>
        </w:rPr>
        <w:t>z-score</w:t>
      </w:r>
      <w:r w:rsidR="00A80DE3" w:rsidRPr="00A80DE3">
        <w:rPr>
          <w:rFonts w:hint="eastAsia"/>
          <w:sz w:val="24"/>
        </w:rPr>
        <w:t>标准化公式进行标准差标准化</w:t>
      </w:r>
      <w:r w:rsidR="00F45EDE">
        <w:rPr>
          <w:rFonts w:hint="eastAsia"/>
          <w:sz w:val="24"/>
        </w:rPr>
        <w:t>，把标准差化的数据存储为</w:t>
      </w:r>
      <w:r w:rsidR="00D96AC8" w:rsidRPr="00A80DE3">
        <w:rPr>
          <w:rFonts w:hint="eastAsia"/>
          <w:sz w:val="24"/>
        </w:rPr>
        <w:t>“</w:t>
      </w:r>
      <w:r w:rsidR="00D96AC8" w:rsidRPr="00A80DE3">
        <w:rPr>
          <w:rFonts w:hint="eastAsia"/>
          <w:sz w:val="24"/>
        </w:rPr>
        <w:t>zscore</w:t>
      </w:r>
      <w:r w:rsidR="00D96AC8">
        <w:rPr>
          <w:rFonts w:hint="eastAsia"/>
          <w:sz w:val="24"/>
        </w:rPr>
        <w:t>d</w:t>
      </w:r>
      <w:r w:rsidR="00D96AC8" w:rsidRPr="00A80DE3">
        <w:rPr>
          <w:rFonts w:hint="eastAsia"/>
          <w:sz w:val="24"/>
        </w:rPr>
        <w:t>data.xls</w:t>
      </w:r>
      <w:r w:rsidR="00D96AC8" w:rsidRPr="00A80DE3">
        <w:rPr>
          <w:rFonts w:hint="eastAsia"/>
          <w:sz w:val="24"/>
        </w:rPr>
        <w:t>”</w:t>
      </w:r>
      <w:r w:rsidR="00D96AC8">
        <w:rPr>
          <w:rFonts w:hint="eastAsia"/>
          <w:sz w:val="24"/>
        </w:rPr>
        <w:t>。</w:t>
      </w:r>
    </w:p>
    <w:p w:rsidR="000D3C80" w:rsidRDefault="000D3C80" w:rsidP="00764F56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具体公式为：</w:t>
      </w:r>
    </w:p>
    <w:p w:rsidR="009566A4" w:rsidRPr="002239C3" w:rsidRDefault="002239C3" w:rsidP="00764F56">
      <w:pPr>
        <w:spacing w:line="360" w:lineRule="auto"/>
        <w:ind w:firstLine="42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z=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x-μ</m:t>
              </m:r>
            </m:num>
            <m:den>
              <m:r>
                <w:rPr>
                  <w:rFonts w:ascii="Cambria Math" w:hAnsi="Cambria Math"/>
                  <w:sz w:val="24"/>
                </w:rPr>
                <m:t>σ</m:t>
              </m:r>
            </m:den>
          </m:f>
        </m:oMath>
      </m:oMathPara>
    </w:p>
    <w:p w:rsidR="002239C3" w:rsidRDefault="00492998" w:rsidP="00764F56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其中，</w:t>
      </w:r>
      <m:oMath>
        <m:r>
          <m:rPr>
            <m:nor/>
          </m:rPr>
          <w:rPr>
            <w:sz w:val="24"/>
          </w:rPr>
          <m:t>z</m:t>
        </m:r>
      </m:oMath>
      <w:r w:rsidR="001021F0">
        <w:rPr>
          <w:rFonts w:hint="eastAsia"/>
          <w:sz w:val="24"/>
        </w:rPr>
        <w:t>是标准化后的变量值，</w:t>
      </w:r>
      <m:oMath>
        <m:r>
          <m:rPr>
            <m:sty m:val="p"/>
          </m:rPr>
          <w:rPr>
            <w:rFonts w:ascii="Cambria Math" w:hAnsi="Cambria Math"/>
            <w:sz w:val="24"/>
          </w:rPr>
          <m:t>x</m:t>
        </m:r>
      </m:oMath>
      <w:r w:rsidR="008F5A3E">
        <w:rPr>
          <w:rFonts w:hint="eastAsia"/>
          <w:sz w:val="24"/>
        </w:rPr>
        <w:t>是</w:t>
      </w:r>
      <w:r w:rsidR="005C6AD9">
        <w:rPr>
          <w:rFonts w:hint="eastAsia"/>
          <w:sz w:val="24"/>
        </w:rPr>
        <w:t>实际变量值，</w:t>
      </w:r>
      <m:oMath>
        <m:r>
          <w:rPr>
            <w:rFonts w:ascii="Cambria Math" w:hAnsi="Cambria Math"/>
            <w:sz w:val="24"/>
          </w:rPr>
          <m:t>μ</m:t>
        </m:r>
      </m:oMath>
      <w:r w:rsidR="0005334C">
        <w:rPr>
          <w:rFonts w:hint="eastAsia"/>
          <w:sz w:val="24"/>
        </w:rPr>
        <w:t>是变量的算术平均值，</w:t>
      </w:r>
      <m:oMath>
        <m:r>
          <w:rPr>
            <w:rFonts w:ascii="Cambria Math" w:hAnsi="Cambria Math"/>
            <w:sz w:val="24"/>
          </w:rPr>
          <m:t>σ</m:t>
        </m:r>
      </m:oMath>
      <w:r w:rsidR="00CB0828">
        <w:rPr>
          <w:rFonts w:hint="eastAsia"/>
          <w:sz w:val="24"/>
        </w:rPr>
        <w:t>是变量的标准差。</w:t>
      </w:r>
    </w:p>
    <w:p w:rsidR="0085196C" w:rsidRDefault="0085196C" w:rsidP="0085196C">
      <w:pPr>
        <w:keepNext/>
        <w:spacing w:line="360" w:lineRule="auto"/>
        <w:ind w:firstLine="420"/>
        <w:jc w:val="center"/>
      </w:pPr>
      <w:r w:rsidRPr="0085196C">
        <w:rPr>
          <w:sz w:val="24"/>
        </w:rPr>
        <w:drawing>
          <wp:inline distT="0" distB="0" distL="0" distR="0" wp14:anchorId="7EF15EA4" wp14:editId="0B91BF26">
            <wp:extent cx="2927839" cy="2591857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9739" cy="260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6C" w:rsidRDefault="0085196C" w:rsidP="0085196C">
      <w:pPr>
        <w:pStyle w:val="a9"/>
        <w:jc w:val="center"/>
        <w:rPr>
          <w:rFonts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z</w:t>
      </w:r>
      <w:r>
        <w:t>scoreddara.xls</w:t>
      </w:r>
      <w:r>
        <w:rPr>
          <w:rFonts w:hint="eastAsia"/>
        </w:rPr>
        <w:t>部分数据展示图</w:t>
      </w:r>
    </w:p>
    <w:p w:rsidR="004757FC" w:rsidRPr="006C2811" w:rsidRDefault="004757FC" w:rsidP="004757FC">
      <w:pPr>
        <w:pStyle w:val="a8"/>
        <w:numPr>
          <w:ilvl w:val="1"/>
          <w:numId w:val="16"/>
        </w:numPr>
        <w:spacing w:line="360" w:lineRule="auto"/>
        <w:ind w:firstLineChars="0"/>
        <w:rPr>
          <w:b/>
          <w:sz w:val="24"/>
        </w:rPr>
      </w:pPr>
      <w:r w:rsidRPr="006C2811">
        <w:rPr>
          <w:rFonts w:hint="eastAsia"/>
          <w:b/>
          <w:sz w:val="24"/>
        </w:rPr>
        <w:t>构建</w:t>
      </w:r>
      <w:r w:rsidR="005809A7">
        <w:rPr>
          <w:rFonts w:hint="eastAsia"/>
          <w:b/>
          <w:sz w:val="24"/>
        </w:rPr>
        <w:t>聚类</w:t>
      </w:r>
      <w:r w:rsidRPr="006C2811">
        <w:rPr>
          <w:rFonts w:hint="eastAsia"/>
          <w:b/>
          <w:sz w:val="24"/>
        </w:rPr>
        <w:t>模型</w:t>
      </w:r>
    </w:p>
    <w:p w:rsidR="00FE16A0" w:rsidRDefault="004F4350" w:rsidP="00FE16A0">
      <w:pPr>
        <w:spacing w:line="360" w:lineRule="auto"/>
        <w:ind w:firstLine="415"/>
        <w:rPr>
          <w:sz w:val="24"/>
        </w:rPr>
      </w:pPr>
      <w:r>
        <w:rPr>
          <w:sz w:val="24"/>
        </w:rPr>
        <w:tab/>
      </w:r>
      <w:r w:rsidR="009C3716" w:rsidRPr="002D4185">
        <w:rPr>
          <w:rFonts w:ascii="宋体" w:hAnsi="宋体" w:cs="宋体"/>
          <w:bCs/>
          <w:kern w:val="0"/>
          <w:sz w:val="24"/>
        </w:rPr>
        <w:t>客户K-Means 聚类</w:t>
      </w:r>
      <w:r w:rsidR="009C3716" w:rsidRPr="002D4185">
        <w:rPr>
          <w:rFonts w:ascii="宋体" w:hAnsi="宋体" w:cs="宋体" w:hint="eastAsia"/>
          <w:bCs/>
          <w:kern w:val="0"/>
          <w:sz w:val="24"/>
        </w:rPr>
        <w:t>：</w:t>
      </w:r>
      <w:r w:rsidR="00FE16A0">
        <w:rPr>
          <w:rFonts w:hint="eastAsia"/>
          <w:sz w:val="24"/>
        </w:rPr>
        <w:t>在此例中，我们设置</w:t>
      </w:r>
      <w:r w:rsidR="00FE16A0" w:rsidRPr="0051202B">
        <w:rPr>
          <w:rFonts w:hint="eastAsia"/>
          <w:sz w:val="24"/>
        </w:rPr>
        <w:t>需要进行的聚类类别数</w:t>
      </w:r>
      <w:r w:rsidR="00FE16A0">
        <w:rPr>
          <w:rFonts w:hint="eastAsia"/>
          <w:sz w:val="24"/>
        </w:rPr>
        <w:t>k</w:t>
      </w:r>
      <w:r w:rsidR="00FE16A0">
        <w:rPr>
          <w:rFonts w:hint="eastAsia"/>
          <w:sz w:val="24"/>
        </w:rPr>
        <w:t>为</w:t>
      </w:r>
      <w:r w:rsidR="00FE16A0">
        <w:rPr>
          <w:rFonts w:hint="eastAsia"/>
          <w:sz w:val="24"/>
        </w:rPr>
        <w:t>5</w:t>
      </w:r>
      <w:r w:rsidR="00FE16A0">
        <w:rPr>
          <w:rFonts w:hint="eastAsia"/>
          <w:sz w:val="24"/>
        </w:rPr>
        <w:t>，这里对</w:t>
      </w:r>
      <w:r w:rsidR="00FE16A0" w:rsidRPr="00DB0450">
        <w:rPr>
          <w:rFonts w:hint="eastAsia"/>
          <w:sz w:val="24"/>
        </w:rPr>
        <w:t>客户数据</w:t>
      </w:r>
      <w:r w:rsidR="00FE16A0" w:rsidRPr="00A80DE3">
        <w:rPr>
          <w:rFonts w:hint="eastAsia"/>
          <w:sz w:val="24"/>
        </w:rPr>
        <w:t>“</w:t>
      </w:r>
      <w:r w:rsidR="00FE16A0" w:rsidRPr="00A80DE3">
        <w:rPr>
          <w:rFonts w:hint="eastAsia"/>
          <w:sz w:val="24"/>
        </w:rPr>
        <w:t>zscore</w:t>
      </w:r>
      <w:r w:rsidR="00FE16A0">
        <w:rPr>
          <w:rFonts w:hint="eastAsia"/>
          <w:sz w:val="24"/>
        </w:rPr>
        <w:t>d</w:t>
      </w:r>
      <w:r w:rsidR="00FE16A0" w:rsidRPr="00A80DE3">
        <w:rPr>
          <w:rFonts w:hint="eastAsia"/>
          <w:sz w:val="24"/>
        </w:rPr>
        <w:t>data.xls</w:t>
      </w:r>
      <w:r w:rsidR="00FE16A0" w:rsidRPr="00A80DE3">
        <w:rPr>
          <w:rFonts w:hint="eastAsia"/>
          <w:sz w:val="24"/>
        </w:rPr>
        <w:t>”</w:t>
      </w:r>
      <w:r w:rsidR="00FE16A0">
        <w:rPr>
          <w:rFonts w:hint="eastAsia"/>
          <w:sz w:val="24"/>
        </w:rPr>
        <w:t>进行</w:t>
      </w:r>
      <w:r w:rsidR="00FE16A0" w:rsidRPr="005C77EE">
        <w:rPr>
          <w:rFonts w:hint="eastAsia"/>
          <w:sz w:val="24"/>
        </w:rPr>
        <w:t>K</w:t>
      </w:r>
      <w:r w:rsidR="00FE16A0" w:rsidRPr="005C77EE">
        <w:rPr>
          <w:sz w:val="24"/>
        </w:rPr>
        <w:t>-</w:t>
      </w:r>
      <w:r w:rsidR="00FE16A0" w:rsidRPr="005C77EE">
        <w:rPr>
          <w:rFonts w:hint="eastAsia"/>
          <w:sz w:val="24"/>
        </w:rPr>
        <w:t>Means</w:t>
      </w:r>
      <w:r w:rsidR="00FE16A0" w:rsidRPr="005C77EE">
        <w:rPr>
          <w:rFonts w:hint="eastAsia"/>
          <w:sz w:val="24"/>
        </w:rPr>
        <w:t>聚类</w:t>
      </w:r>
      <w:r w:rsidR="00FE16A0">
        <w:rPr>
          <w:rFonts w:hint="eastAsia"/>
          <w:sz w:val="24"/>
        </w:rPr>
        <w:t>，得到</w:t>
      </w:r>
      <w:r w:rsidR="00FE16A0" w:rsidRPr="00390CC2">
        <w:rPr>
          <w:rFonts w:hint="eastAsia"/>
          <w:sz w:val="24"/>
        </w:rPr>
        <w:t>聚类标号和聚类中心点。</w:t>
      </w:r>
      <w:r w:rsidR="003020C2" w:rsidRPr="00390CC2">
        <w:rPr>
          <w:rFonts w:hint="eastAsia"/>
          <w:sz w:val="24"/>
        </w:rPr>
        <w:t>根据聚类标号统计计算得到每个类别的客户数</w:t>
      </w:r>
      <w:r w:rsidR="0073493A">
        <w:rPr>
          <w:rFonts w:hint="eastAsia"/>
          <w:sz w:val="24"/>
        </w:rPr>
        <w:t>，</w:t>
      </w:r>
      <w:r w:rsidR="00E25FB5">
        <w:rPr>
          <w:rFonts w:hint="eastAsia"/>
          <w:sz w:val="24"/>
        </w:rPr>
        <w:t>如下图所示：</w:t>
      </w:r>
    </w:p>
    <w:p w:rsidR="005A058A" w:rsidRDefault="006D4A51" w:rsidP="005A058A">
      <w:pPr>
        <w:keepNext/>
        <w:spacing w:line="360" w:lineRule="auto"/>
        <w:jc w:val="center"/>
      </w:pPr>
      <w:r w:rsidRPr="006D4A51">
        <w:rPr>
          <w:sz w:val="24"/>
        </w:rPr>
        <w:drawing>
          <wp:inline distT="0" distB="0" distL="0" distR="0" wp14:anchorId="0C13ABB0" wp14:editId="509EB32C">
            <wp:extent cx="4680347" cy="1063869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9462" cy="10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A51">
        <w:rPr>
          <w:sz w:val="24"/>
        </w:rPr>
        <w:t xml:space="preserve"> </w:t>
      </w:r>
      <w:r w:rsidR="001D6881" w:rsidRPr="001D6881">
        <w:rPr>
          <w:sz w:val="24"/>
        </w:rPr>
        <w:t xml:space="preserve"> </w:t>
      </w:r>
    </w:p>
    <w:p w:rsidR="005B516D" w:rsidRDefault="005A058A" w:rsidP="005A058A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4</w:t>
      </w:r>
      <w:r>
        <w:fldChar w:fldCharType="end"/>
      </w:r>
      <w:r>
        <w:rPr>
          <w:rFonts w:hint="eastAsia"/>
        </w:rPr>
        <w:t>聚类标号及聚类中心点罗列图</w:t>
      </w:r>
    </w:p>
    <w:p w:rsidR="00272598" w:rsidRPr="00D10954" w:rsidRDefault="00912907" w:rsidP="00D10954">
      <w:pPr>
        <w:spacing w:line="360" w:lineRule="auto"/>
        <w:ind w:firstLine="415"/>
        <w:rPr>
          <w:rFonts w:ascii="宋体" w:hAnsi="宋体" w:cs="宋体" w:hint="eastAsia"/>
          <w:kern w:val="0"/>
          <w:sz w:val="24"/>
        </w:rPr>
      </w:pPr>
      <w:r w:rsidRPr="00D10954">
        <w:rPr>
          <w:rFonts w:ascii="宋体" w:hAnsi="宋体" w:cs="宋体" w:hint="eastAsia"/>
          <w:kern w:val="0"/>
          <w:sz w:val="24"/>
        </w:rPr>
        <w:t>这样，我们就可以得到每个顾客属于哪个类别。</w:t>
      </w:r>
      <w:r w:rsidR="00531FB0" w:rsidRPr="00D10954">
        <w:rPr>
          <w:rFonts w:ascii="宋体" w:hAnsi="宋体" w:cs="宋体" w:hint="eastAsia"/>
          <w:kern w:val="0"/>
          <w:sz w:val="24"/>
        </w:rPr>
        <w:t>例如</w:t>
      </w:r>
      <w:r w:rsidR="00272598" w:rsidRPr="00D10954">
        <w:rPr>
          <w:rFonts w:ascii="宋体" w:hAnsi="宋体" w:cs="宋体" w:hint="eastAsia"/>
          <w:kern w:val="0"/>
          <w:sz w:val="24"/>
        </w:rPr>
        <w:t>，第一位顾客属于聚类类别</w:t>
      </w:r>
      <w:r w:rsidR="00082BE6">
        <w:rPr>
          <w:rFonts w:ascii="宋体" w:hAnsi="宋体" w:cs="宋体"/>
          <w:kern w:val="0"/>
          <w:sz w:val="24"/>
        </w:rPr>
        <w:t>1</w:t>
      </w:r>
      <w:r w:rsidR="00272598" w:rsidRPr="00D10954">
        <w:rPr>
          <w:rFonts w:ascii="宋体" w:hAnsi="宋体" w:cs="宋体" w:hint="eastAsia"/>
          <w:kern w:val="0"/>
          <w:sz w:val="24"/>
        </w:rPr>
        <w:t>，第五位顾客属于聚类类别</w:t>
      </w:r>
      <w:r w:rsidR="00082BE6">
        <w:rPr>
          <w:rFonts w:ascii="宋体" w:hAnsi="宋体" w:cs="宋体"/>
          <w:kern w:val="0"/>
          <w:sz w:val="24"/>
        </w:rPr>
        <w:t>5</w:t>
      </w:r>
      <w:r w:rsidR="00272598" w:rsidRPr="00D10954">
        <w:rPr>
          <w:rFonts w:ascii="宋体" w:hAnsi="宋体" w:cs="宋体" w:hint="eastAsia"/>
          <w:kern w:val="0"/>
          <w:sz w:val="24"/>
        </w:rPr>
        <w:t>。</w:t>
      </w:r>
    </w:p>
    <w:p w:rsidR="00C8592F" w:rsidRDefault="00D404F1" w:rsidP="00C8592F">
      <w:pPr>
        <w:keepNext/>
        <w:jc w:val="center"/>
      </w:pPr>
      <w:r w:rsidRPr="00D404F1">
        <w:rPr>
          <w:sz w:val="24"/>
        </w:rPr>
        <w:lastRenderedPageBreak/>
        <w:drawing>
          <wp:inline distT="0" distB="0" distL="0" distR="0" wp14:anchorId="3E1412DA" wp14:editId="340D9040">
            <wp:extent cx="4970284" cy="2549769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7304" cy="25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4F1">
        <w:rPr>
          <w:sz w:val="24"/>
        </w:rPr>
        <w:t xml:space="preserve"> </w:t>
      </w:r>
    </w:p>
    <w:p w:rsidR="00531FB0" w:rsidRPr="00531FB0" w:rsidRDefault="00C8592F" w:rsidP="00C8592F">
      <w:pPr>
        <w:pStyle w:val="a9"/>
        <w:jc w:val="center"/>
        <w:rPr>
          <w:rFonts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5</w:t>
      </w:r>
      <w:r>
        <w:fldChar w:fldCharType="end"/>
      </w:r>
      <w:r>
        <w:rPr>
          <w:rFonts w:hint="eastAsia"/>
        </w:rPr>
        <w:t>各客</w:t>
      </w:r>
      <w:r w:rsidR="006F0660">
        <w:rPr>
          <w:rFonts w:hint="eastAsia"/>
        </w:rPr>
        <w:t>户</w:t>
      </w:r>
      <w:r>
        <w:rPr>
          <w:rFonts w:hint="eastAsia"/>
        </w:rPr>
        <w:t>的聚类结果</w:t>
      </w:r>
      <w:r w:rsidR="0086666F">
        <w:rPr>
          <w:rFonts w:hint="eastAsia"/>
        </w:rPr>
        <w:t>罗列</w:t>
      </w:r>
      <w:r>
        <w:rPr>
          <w:rFonts w:hint="eastAsia"/>
        </w:rPr>
        <w:t>图</w:t>
      </w:r>
    </w:p>
    <w:p w:rsidR="002D2464" w:rsidRDefault="002D2464" w:rsidP="00A86971">
      <w:pPr>
        <w:spacing w:line="360" w:lineRule="auto"/>
        <w:ind w:firstLine="415"/>
        <w:rPr>
          <w:sz w:val="24"/>
        </w:rPr>
      </w:pPr>
      <w:r w:rsidRPr="00390CC2">
        <w:rPr>
          <w:rFonts w:hint="eastAsia"/>
          <w:sz w:val="24"/>
        </w:rPr>
        <w:t>同时根据聚类中心点向量</w:t>
      </w:r>
      <w:r w:rsidR="00F85B49">
        <w:rPr>
          <w:rFonts w:hint="eastAsia"/>
          <w:sz w:val="24"/>
        </w:rPr>
        <w:t>可以</w:t>
      </w:r>
      <w:r w:rsidRPr="00390CC2">
        <w:rPr>
          <w:rFonts w:hint="eastAsia"/>
          <w:sz w:val="24"/>
        </w:rPr>
        <w:t>画出客户聚类中心向量图</w:t>
      </w:r>
      <w:r w:rsidR="0030718A">
        <w:rPr>
          <w:rFonts w:hint="eastAsia"/>
          <w:sz w:val="24"/>
        </w:rPr>
        <w:t>，如下所示</w:t>
      </w:r>
      <w:r w:rsidR="00D8697C">
        <w:rPr>
          <w:rFonts w:hint="eastAsia"/>
          <w:sz w:val="24"/>
        </w:rPr>
        <w:t>：</w:t>
      </w:r>
    </w:p>
    <w:p w:rsidR="00C93928" w:rsidRDefault="00080CC7" w:rsidP="00C93928">
      <w:pPr>
        <w:keepNext/>
        <w:spacing w:line="360" w:lineRule="auto"/>
        <w:jc w:val="center"/>
      </w:pPr>
      <w:r w:rsidRPr="00080CC7">
        <w:rPr>
          <w:sz w:val="24"/>
        </w:rPr>
        <w:drawing>
          <wp:inline distT="0" distB="0" distL="0" distR="0" wp14:anchorId="36AB24AF" wp14:editId="67D47683">
            <wp:extent cx="3810000" cy="381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7C" w:rsidRPr="00D8697C" w:rsidRDefault="00C93928" w:rsidP="00C93928">
      <w:pPr>
        <w:pStyle w:val="a9"/>
        <w:jc w:val="center"/>
        <w:rPr>
          <w:rFonts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852B7">
        <w:rPr>
          <w:noProof/>
        </w:rPr>
        <w:t>6</w:t>
      </w:r>
      <w:r>
        <w:fldChar w:fldCharType="end"/>
      </w:r>
      <w:r>
        <w:rPr>
          <w:rFonts w:hint="eastAsia"/>
        </w:rPr>
        <w:t>聚类向量雷达图</w:t>
      </w:r>
    </w:p>
    <w:p w:rsidR="0030718A" w:rsidRDefault="00C15115" w:rsidP="00A86971">
      <w:pPr>
        <w:spacing w:line="360" w:lineRule="auto"/>
        <w:ind w:firstLine="415"/>
        <w:rPr>
          <w:sz w:val="24"/>
        </w:rPr>
      </w:pPr>
      <w:r>
        <w:rPr>
          <w:rFonts w:hint="eastAsia"/>
          <w:sz w:val="24"/>
        </w:rPr>
        <w:t>通过上述</w:t>
      </w:r>
      <w:r w:rsidR="00E94DE6">
        <w:rPr>
          <w:rFonts w:hint="eastAsia"/>
          <w:sz w:val="24"/>
        </w:rPr>
        <w:t>结果可知，</w:t>
      </w:r>
      <w:r w:rsidR="004310DB" w:rsidRPr="004310DB">
        <w:rPr>
          <w:rFonts w:hint="eastAsia"/>
          <w:sz w:val="24"/>
        </w:rPr>
        <w:t>客户群</w:t>
      </w:r>
      <w:r w:rsidR="004310DB" w:rsidRPr="004310DB">
        <w:rPr>
          <w:rFonts w:hint="eastAsia"/>
          <w:sz w:val="24"/>
        </w:rPr>
        <w:t xml:space="preserve"> 1 </w:t>
      </w:r>
      <w:r w:rsidR="004310DB" w:rsidRPr="004310DB">
        <w:rPr>
          <w:rFonts w:hint="eastAsia"/>
          <w:sz w:val="24"/>
        </w:rPr>
        <w:t>在</w:t>
      </w:r>
      <w:r w:rsidR="004310DB" w:rsidRPr="004310DB">
        <w:rPr>
          <w:rFonts w:hint="eastAsia"/>
          <w:sz w:val="24"/>
        </w:rPr>
        <w:t xml:space="preserve"> </w:t>
      </w:r>
      <w:r w:rsidR="00993BAF">
        <w:rPr>
          <w:rFonts w:hint="eastAsia"/>
          <w:sz w:val="24"/>
        </w:rPr>
        <w:t>L</w:t>
      </w:r>
      <w:r w:rsidR="004310DB" w:rsidRPr="004310DB">
        <w:rPr>
          <w:rFonts w:hint="eastAsia"/>
          <w:sz w:val="24"/>
        </w:rPr>
        <w:t xml:space="preserve"> </w:t>
      </w:r>
      <w:r w:rsidR="004310DB" w:rsidRPr="004310DB">
        <w:rPr>
          <w:rFonts w:hint="eastAsia"/>
          <w:sz w:val="24"/>
        </w:rPr>
        <w:t>、</w:t>
      </w:r>
      <w:r w:rsidR="00993BAF">
        <w:rPr>
          <w:rFonts w:hint="eastAsia"/>
          <w:sz w:val="24"/>
        </w:rPr>
        <w:t>F</w:t>
      </w:r>
      <w:r w:rsidR="004310DB" w:rsidRPr="004310DB">
        <w:rPr>
          <w:rFonts w:hint="eastAsia"/>
          <w:sz w:val="24"/>
        </w:rPr>
        <w:t xml:space="preserve"> </w:t>
      </w:r>
      <w:r w:rsidR="004310DB" w:rsidRPr="004310DB">
        <w:rPr>
          <w:rFonts w:hint="eastAsia"/>
          <w:sz w:val="24"/>
        </w:rPr>
        <w:t>属性最大，在</w:t>
      </w:r>
      <w:r w:rsidR="004310DB" w:rsidRPr="004310DB">
        <w:rPr>
          <w:rFonts w:hint="eastAsia"/>
          <w:sz w:val="24"/>
        </w:rPr>
        <w:t xml:space="preserve"> </w:t>
      </w:r>
      <w:r w:rsidR="006E0865">
        <w:rPr>
          <w:rFonts w:hint="eastAsia"/>
          <w:sz w:val="24"/>
        </w:rPr>
        <w:t>M</w:t>
      </w:r>
      <w:r w:rsidR="004310DB" w:rsidRPr="004310DB">
        <w:rPr>
          <w:rFonts w:hint="eastAsia"/>
          <w:sz w:val="24"/>
        </w:rPr>
        <w:t>属性最小；客户群</w:t>
      </w:r>
      <w:r w:rsidR="004310DB" w:rsidRPr="004310DB">
        <w:rPr>
          <w:rFonts w:hint="eastAsia"/>
          <w:sz w:val="24"/>
        </w:rPr>
        <w:t xml:space="preserve"> 2 </w:t>
      </w:r>
      <w:r w:rsidR="004310DB" w:rsidRPr="004310DB">
        <w:rPr>
          <w:rFonts w:hint="eastAsia"/>
          <w:sz w:val="24"/>
        </w:rPr>
        <w:t>在</w:t>
      </w:r>
      <w:r w:rsidR="004310DB" w:rsidRPr="004310DB">
        <w:rPr>
          <w:rFonts w:hint="eastAsia"/>
          <w:sz w:val="24"/>
        </w:rPr>
        <w:t xml:space="preserve"> </w:t>
      </w:r>
      <w:r w:rsidR="00335C77">
        <w:rPr>
          <w:rFonts w:hint="eastAsia"/>
          <w:sz w:val="24"/>
        </w:rPr>
        <w:t>R</w:t>
      </w:r>
      <w:r w:rsidR="004310DB" w:rsidRPr="004310DB">
        <w:rPr>
          <w:rFonts w:hint="eastAsia"/>
          <w:sz w:val="24"/>
        </w:rPr>
        <w:t>属性上最大</w:t>
      </w:r>
      <w:r w:rsidR="00B45DD6" w:rsidRPr="004310DB">
        <w:rPr>
          <w:rFonts w:hint="eastAsia"/>
          <w:sz w:val="24"/>
        </w:rPr>
        <w:t>，在</w:t>
      </w:r>
      <w:r w:rsidR="00B45DD6" w:rsidRPr="004310DB">
        <w:rPr>
          <w:rFonts w:hint="eastAsia"/>
          <w:sz w:val="24"/>
        </w:rPr>
        <w:t xml:space="preserve"> F</w:t>
      </w:r>
      <w:r w:rsidR="00B45DD6" w:rsidRPr="004310DB">
        <w:rPr>
          <w:rFonts w:hint="eastAsia"/>
          <w:sz w:val="24"/>
        </w:rPr>
        <w:t>属性最小</w:t>
      </w:r>
      <w:r w:rsidR="004310DB" w:rsidRPr="004310DB">
        <w:rPr>
          <w:rFonts w:hint="eastAsia"/>
          <w:sz w:val="24"/>
        </w:rPr>
        <w:t>；客户群</w:t>
      </w:r>
      <w:r w:rsidR="004310DB" w:rsidRPr="004310DB">
        <w:rPr>
          <w:rFonts w:hint="eastAsia"/>
          <w:sz w:val="24"/>
        </w:rPr>
        <w:t xml:space="preserve"> 3 </w:t>
      </w:r>
      <w:r w:rsidR="004310DB" w:rsidRPr="004310DB">
        <w:rPr>
          <w:rFonts w:hint="eastAsia"/>
          <w:sz w:val="24"/>
        </w:rPr>
        <w:t>在</w:t>
      </w:r>
      <w:r w:rsidR="004310DB" w:rsidRPr="004310DB">
        <w:rPr>
          <w:rFonts w:hint="eastAsia"/>
          <w:sz w:val="24"/>
        </w:rPr>
        <w:t xml:space="preserve"> </w:t>
      </w:r>
      <w:r w:rsidR="00726FB9">
        <w:rPr>
          <w:rFonts w:hint="eastAsia"/>
          <w:sz w:val="24"/>
        </w:rPr>
        <w:t>F</w:t>
      </w:r>
      <w:r w:rsidR="004310DB" w:rsidRPr="004310DB">
        <w:rPr>
          <w:rFonts w:hint="eastAsia"/>
          <w:sz w:val="24"/>
        </w:rPr>
        <w:t>属性上最大；客户群</w:t>
      </w:r>
      <w:r w:rsidR="004310DB" w:rsidRPr="004310DB">
        <w:rPr>
          <w:rFonts w:hint="eastAsia"/>
          <w:sz w:val="24"/>
        </w:rPr>
        <w:t xml:space="preserve"> 4 </w:t>
      </w:r>
      <w:r w:rsidR="004310DB" w:rsidRPr="004310DB">
        <w:rPr>
          <w:rFonts w:hint="eastAsia"/>
          <w:sz w:val="24"/>
        </w:rPr>
        <w:t>在</w:t>
      </w:r>
      <w:r w:rsidR="004310DB" w:rsidRPr="004310DB">
        <w:rPr>
          <w:rFonts w:hint="eastAsia"/>
          <w:sz w:val="24"/>
        </w:rPr>
        <w:t xml:space="preserve"> </w:t>
      </w:r>
      <w:r w:rsidR="00E441AF">
        <w:rPr>
          <w:rFonts w:hint="eastAsia"/>
          <w:sz w:val="24"/>
        </w:rPr>
        <w:t>F</w:t>
      </w:r>
      <w:r w:rsidR="00E441AF" w:rsidRPr="004310DB">
        <w:rPr>
          <w:rFonts w:hint="eastAsia"/>
          <w:sz w:val="24"/>
        </w:rPr>
        <w:t>属性上最大</w:t>
      </w:r>
      <w:r w:rsidR="004310DB" w:rsidRPr="004310DB">
        <w:rPr>
          <w:rFonts w:hint="eastAsia"/>
          <w:sz w:val="24"/>
        </w:rPr>
        <w:t>；客户群</w:t>
      </w:r>
      <w:r w:rsidR="004310DB" w:rsidRPr="004310DB">
        <w:rPr>
          <w:rFonts w:hint="eastAsia"/>
          <w:sz w:val="24"/>
        </w:rPr>
        <w:t xml:space="preserve"> 5 </w:t>
      </w:r>
      <w:r w:rsidR="004310DB" w:rsidRPr="004310DB">
        <w:rPr>
          <w:rFonts w:hint="eastAsia"/>
          <w:sz w:val="24"/>
        </w:rPr>
        <w:t>在</w:t>
      </w:r>
      <w:r w:rsidR="004310DB" w:rsidRPr="004310DB">
        <w:rPr>
          <w:rFonts w:hint="eastAsia"/>
          <w:sz w:val="24"/>
        </w:rPr>
        <w:t xml:space="preserve"> C </w:t>
      </w:r>
      <w:r w:rsidR="004310DB" w:rsidRPr="004310DB">
        <w:rPr>
          <w:rFonts w:hint="eastAsia"/>
          <w:sz w:val="24"/>
        </w:rPr>
        <w:t>属性上最大。</w:t>
      </w:r>
    </w:p>
    <w:p w:rsidR="003500D7" w:rsidRDefault="003500D7" w:rsidP="00A86971">
      <w:pPr>
        <w:spacing w:line="360" w:lineRule="auto"/>
        <w:ind w:firstLine="415"/>
        <w:rPr>
          <w:sz w:val="24"/>
        </w:rPr>
      </w:pPr>
    </w:p>
    <w:p w:rsidR="003500D7" w:rsidRPr="004310DB" w:rsidRDefault="003500D7" w:rsidP="00A86971">
      <w:pPr>
        <w:spacing w:line="360" w:lineRule="auto"/>
        <w:ind w:firstLine="415"/>
        <w:rPr>
          <w:rFonts w:hint="eastAsia"/>
          <w:sz w:val="24"/>
        </w:rPr>
      </w:pPr>
    </w:p>
    <w:p w:rsidR="00E66C36" w:rsidRPr="00E66C36" w:rsidRDefault="00E66C36" w:rsidP="00E66C36">
      <w:pPr>
        <w:pStyle w:val="a8"/>
        <w:numPr>
          <w:ilvl w:val="1"/>
          <w:numId w:val="16"/>
        </w:numPr>
        <w:spacing w:line="360" w:lineRule="auto"/>
        <w:ind w:firstLineChars="0"/>
        <w:rPr>
          <w:rFonts w:hint="eastAsia"/>
          <w:b/>
          <w:sz w:val="24"/>
        </w:rPr>
      </w:pPr>
      <w:r w:rsidRPr="00E66C36">
        <w:rPr>
          <w:rFonts w:hint="eastAsia"/>
          <w:b/>
          <w:sz w:val="24"/>
        </w:rPr>
        <w:lastRenderedPageBreak/>
        <w:t>思考与实验总结</w:t>
      </w:r>
    </w:p>
    <w:p w:rsidR="00E66C36" w:rsidRPr="006C6A00" w:rsidRDefault="00E66C36" w:rsidP="00E66C36">
      <w:pPr>
        <w:spacing w:line="360" w:lineRule="auto"/>
        <w:ind w:firstLine="415"/>
        <w:rPr>
          <w:b/>
          <w:sz w:val="24"/>
        </w:rPr>
      </w:pPr>
      <w:r w:rsidRPr="006C6A00">
        <w:rPr>
          <w:rFonts w:hint="eastAsia"/>
          <w:b/>
          <w:sz w:val="24"/>
        </w:rPr>
        <w:t>1)</w:t>
      </w:r>
      <w:proofErr w:type="spellStart"/>
      <w:r w:rsidRPr="006C6A00">
        <w:rPr>
          <w:rFonts w:hint="eastAsia"/>
          <w:b/>
          <w:sz w:val="24"/>
        </w:rPr>
        <w:t>Scikit</w:t>
      </w:r>
      <w:proofErr w:type="spellEnd"/>
      <w:r w:rsidRPr="006C6A00">
        <w:rPr>
          <w:rFonts w:hint="eastAsia"/>
          <w:b/>
          <w:sz w:val="24"/>
        </w:rPr>
        <w:t>-Learn</w:t>
      </w:r>
      <w:r w:rsidRPr="006C6A00">
        <w:rPr>
          <w:rFonts w:hint="eastAsia"/>
          <w:b/>
          <w:sz w:val="24"/>
        </w:rPr>
        <w:t>中</w:t>
      </w:r>
      <w:proofErr w:type="spellStart"/>
      <w:r w:rsidRPr="006C6A00">
        <w:rPr>
          <w:rFonts w:hint="eastAsia"/>
          <w:b/>
          <w:sz w:val="24"/>
        </w:rPr>
        <w:t>KMeans</w:t>
      </w:r>
      <w:proofErr w:type="spellEnd"/>
      <w:r w:rsidRPr="006C6A00">
        <w:rPr>
          <w:rFonts w:hint="eastAsia"/>
          <w:b/>
          <w:sz w:val="24"/>
        </w:rPr>
        <w:t>函数中的初始聚类中心可以使用什么算法得到？默认是什么算法？</w:t>
      </w:r>
    </w:p>
    <w:p w:rsidR="00C65F78" w:rsidRPr="00C65F78" w:rsidRDefault="00343158" w:rsidP="008F1F6D">
      <w:pPr>
        <w:spacing w:line="360" w:lineRule="auto"/>
        <w:ind w:firstLine="415"/>
        <w:rPr>
          <w:rFonts w:hint="eastAsia"/>
          <w:sz w:val="24"/>
        </w:rPr>
      </w:pPr>
      <w:r w:rsidRPr="00AD69C3">
        <w:rPr>
          <w:rFonts w:hint="eastAsia"/>
          <w:sz w:val="24"/>
        </w:rPr>
        <w:t>答：</w:t>
      </w:r>
      <w:proofErr w:type="spellStart"/>
      <w:r w:rsidR="00C65F78" w:rsidRPr="00E66C36">
        <w:rPr>
          <w:rFonts w:hint="eastAsia"/>
          <w:sz w:val="24"/>
        </w:rPr>
        <w:t>Scikit</w:t>
      </w:r>
      <w:proofErr w:type="spellEnd"/>
      <w:r w:rsidR="00C65F78" w:rsidRPr="00E66C36">
        <w:rPr>
          <w:rFonts w:hint="eastAsia"/>
          <w:sz w:val="24"/>
        </w:rPr>
        <w:t>-Learn</w:t>
      </w:r>
      <w:r w:rsidR="00C65F78" w:rsidRPr="00C65F78">
        <w:rPr>
          <w:rFonts w:hint="eastAsia"/>
          <w:sz w:val="24"/>
        </w:rPr>
        <w:t>的</w:t>
      </w:r>
      <w:proofErr w:type="spellStart"/>
      <w:r w:rsidR="00C65F78" w:rsidRPr="00C65F78">
        <w:rPr>
          <w:rFonts w:hint="eastAsia"/>
          <w:sz w:val="24"/>
        </w:rPr>
        <w:t>KMeans</w:t>
      </w:r>
      <w:proofErr w:type="spellEnd"/>
      <w:r w:rsidR="00C65F78" w:rsidRPr="00C65F78">
        <w:rPr>
          <w:rFonts w:hint="eastAsia"/>
          <w:sz w:val="24"/>
        </w:rPr>
        <w:t>函数中，初始聚类中心的选取是一个重要的步骤，因为它会影响聚类结果的质量。</w:t>
      </w:r>
      <w:proofErr w:type="spellStart"/>
      <w:r w:rsidR="00C65F78" w:rsidRPr="00C65F78">
        <w:rPr>
          <w:rFonts w:hint="eastAsia"/>
          <w:sz w:val="24"/>
        </w:rPr>
        <w:t>KMeans</w:t>
      </w:r>
      <w:proofErr w:type="spellEnd"/>
      <w:r w:rsidR="00C65F78" w:rsidRPr="00C65F78">
        <w:rPr>
          <w:rFonts w:hint="eastAsia"/>
          <w:sz w:val="24"/>
        </w:rPr>
        <w:t>函数提供了几种不同的初始化方法，可以通过</w:t>
      </w:r>
      <w:proofErr w:type="spellStart"/>
      <w:r w:rsidR="00C65F78" w:rsidRPr="00C65F78">
        <w:rPr>
          <w:rFonts w:hint="eastAsia"/>
          <w:sz w:val="24"/>
        </w:rPr>
        <w:t>init</w:t>
      </w:r>
      <w:proofErr w:type="spellEnd"/>
      <w:r w:rsidR="00C65F78" w:rsidRPr="00C65F78">
        <w:rPr>
          <w:rFonts w:hint="eastAsia"/>
          <w:sz w:val="24"/>
        </w:rPr>
        <w:t>参数来指定。</w:t>
      </w:r>
    </w:p>
    <w:p w:rsidR="00B27F02" w:rsidRDefault="00C65F78" w:rsidP="008F1F6D">
      <w:pPr>
        <w:spacing w:line="360" w:lineRule="auto"/>
        <w:ind w:firstLine="415"/>
        <w:rPr>
          <w:rFonts w:hint="eastAsia"/>
          <w:sz w:val="24"/>
        </w:rPr>
      </w:pPr>
      <w:r w:rsidRPr="00C65F78">
        <w:rPr>
          <w:rFonts w:hint="eastAsia"/>
          <w:sz w:val="24"/>
        </w:rPr>
        <w:t>初始化方法</w:t>
      </w:r>
      <w:r w:rsidR="008B6E82">
        <w:rPr>
          <w:rFonts w:hint="eastAsia"/>
          <w:sz w:val="24"/>
        </w:rPr>
        <w:t>有</w:t>
      </w:r>
      <w:r w:rsidR="00530FF9">
        <w:rPr>
          <w:rFonts w:hint="eastAsia"/>
          <w:sz w:val="24"/>
        </w:rPr>
        <w:t>：</w:t>
      </w:r>
    </w:p>
    <w:p w:rsidR="00C65F78" w:rsidRPr="00C65F78" w:rsidRDefault="00C65F78" w:rsidP="008A16F5">
      <w:pPr>
        <w:spacing w:line="360" w:lineRule="auto"/>
        <w:ind w:firstLine="415"/>
        <w:rPr>
          <w:rFonts w:hint="eastAsia"/>
          <w:sz w:val="24"/>
        </w:rPr>
      </w:pPr>
      <w:r w:rsidRPr="007C52FF">
        <w:rPr>
          <w:rFonts w:hint="eastAsia"/>
          <w:sz w:val="24"/>
        </w:rPr>
        <w:t>随机初始化</w:t>
      </w:r>
      <w:r w:rsidRPr="007C52FF">
        <w:rPr>
          <w:rFonts w:hint="eastAsia"/>
          <w:sz w:val="24"/>
        </w:rPr>
        <w:t xml:space="preserve"> ('random')</w:t>
      </w:r>
      <w:r w:rsidR="00B27F02" w:rsidRPr="007C52FF">
        <w:rPr>
          <w:rFonts w:hint="eastAsia"/>
          <w:sz w:val="24"/>
        </w:rPr>
        <w:t>：</w:t>
      </w:r>
      <w:r w:rsidRPr="00C65F78">
        <w:rPr>
          <w:rFonts w:hint="eastAsia"/>
          <w:sz w:val="24"/>
        </w:rPr>
        <w:t>这是默认的初始化方法。随机选择</w:t>
      </w:r>
      <w:r w:rsidRPr="00C65F78">
        <w:rPr>
          <w:rFonts w:hint="eastAsia"/>
          <w:sz w:val="24"/>
        </w:rPr>
        <w:t>k</w:t>
      </w:r>
      <w:r w:rsidRPr="00C65F78">
        <w:rPr>
          <w:rFonts w:hint="eastAsia"/>
          <w:sz w:val="24"/>
        </w:rPr>
        <w:t>个样本作为初始聚类中心。这种方法简单但可能会导致不稳定的结果，尤其是在数据集较大或维度较高的情况下。</w:t>
      </w:r>
    </w:p>
    <w:p w:rsidR="00EE6B0C" w:rsidRDefault="00C65F78" w:rsidP="00EE6B0C">
      <w:pPr>
        <w:spacing w:line="360" w:lineRule="auto"/>
        <w:ind w:firstLine="415"/>
        <w:rPr>
          <w:sz w:val="24"/>
        </w:rPr>
      </w:pPr>
      <w:r w:rsidRPr="007C52FF">
        <w:rPr>
          <w:sz w:val="24"/>
        </w:rPr>
        <w:t>K-Means++ ('k-means++')</w:t>
      </w:r>
      <w:r w:rsidR="008A16F5" w:rsidRPr="007C52FF">
        <w:rPr>
          <w:rFonts w:hint="eastAsia"/>
          <w:sz w:val="24"/>
        </w:rPr>
        <w:t>：</w:t>
      </w:r>
      <w:r w:rsidRPr="00C65F78">
        <w:rPr>
          <w:rFonts w:hint="eastAsia"/>
          <w:sz w:val="24"/>
        </w:rPr>
        <w:t>这是推荐的方法，也是默认的初始化方法。通过一种启发式的方法选择初始聚类中心，以最小化初始中心之间的距离</w:t>
      </w:r>
      <w:r w:rsidR="00C06D9F">
        <w:rPr>
          <w:rFonts w:hint="eastAsia"/>
          <w:sz w:val="24"/>
        </w:rPr>
        <w:t>。</w:t>
      </w:r>
      <w:r w:rsidRPr="00C65F78">
        <w:rPr>
          <w:rFonts w:hint="eastAsia"/>
          <w:sz w:val="24"/>
        </w:rPr>
        <w:t>这种方法通常比随机初始化更稳定，且收敛速度更快。</w:t>
      </w:r>
    </w:p>
    <w:p w:rsidR="00C65F78" w:rsidRPr="00C65F78" w:rsidRDefault="00C65F78" w:rsidP="00EE6B0C">
      <w:pPr>
        <w:spacing w:line="360" w:lineRule="auto"/>
        <w:ind w:firstLine="415"/>
        <w:rPr>
          <w:rFonts w:hint="eastAsia"/>
          <w:sz w:val="24"/>
        </w:rPr>
      </w:pPr>
      <w:r w:rsidRPr="007C52FF">
        <w:rPr>
          <w:rFonts w:hint="eastAsia"/>
          <w:sz w:val="24"/>
        </w:rPr>
        <w:t>用户自定义初始中心</w:t>
      </w:r>
      <w:r w:rsidRPr="007C52FF">
        <w:rPr>
          <w:rFonts w:hint="eastAsia"/>
          <w:sz w:val="24"/>
        </w:rPr>
        <w:t xml:space="preserve"> ('</w:t>
      </w:r>
      <w:proofErr w:type="spellStart"/>
      <w:r w:rsidRPr="007C52FF">
        <w:rPr>
          <w:rFonts w:hint="eastAsia"/>
          <w:sz w:val="24"/>
        </w:rPr>
        <w:t>ndarray</w:t>
      </w:r>
      <w:proofErr w:type="spellEnd"/>
      <w:r w:rsidRPr="007C52FF">
        <w:rPr>
          <w:rFonts w:hint="eastAsia"/>
          <w:sz w:val="24"/>
        </w:rPr>
        <w:t>')</w:t>
      </w:r>
      <w:r w:rsidR="002B2789" w:rsidRPr="007C52FF">
        <w:rPr>
          <w:rFonts w:hint="eastAsia"/>
          <w:sz w:val="24"/>
        </w:rPr>
        <w:t>：</w:t>
      </w:r>
      <w:r w:rsidRPr="00C65F78">
        <w:rPr>
          <w:rFonts w:hint="eastAsia"/>
          <w:sz w:val="24"/>
        </w:rPr>
        <w:t>你可以手动指定初始聚类中心。需要提供一个形状为</w:t>
      </w:r>
      <w:r w:rsidRPr="00C65F78">
        <w:rPr>
          <w:rFonts w:hint="eastAsia"/>
          <w:sz w:val="24"/>
        </w:rPr>
        <w:t>(</w:t>
      </w:r>
      <w:proofErr w:type="spellStart"/>
      <w:r w:rsidRPr="00C65F78">
        <w:rPr>
          <w:rFonts w:hint="eastAsia"/>
          <w:sz w:val="24"/>
        </w:rPr>
        <w:t>n_clusters</w:t>
      </w:r>
      <w:proofErr w:type="spellEnd"/>
      <w:r w:rsidRPr="00C65F78">
        <w:rPr>
          <w:rFonts w:hint="eastAsia"/>
          <w:sz w:val="24"/>
        </w:rPr>
        <w:t xml:space="preserve">, </w:t>
      </w:r>
      <w:proofErr w:type="spellStart"/>
      <w:r w:rsidRPr="00C65F78">
        <w:rPr>
          <w:rFonts w:hint="eastAsia"/>
          <w:sz w:val="24"/>
        </w:rPr>
        <w:t>n_features</w:t>
      </w:r>
      <w:proofErr w:type="spellEnd"/>
      <w:r w:rsidRPr="00C65F78">
        <w:rPr>
          <w:rFonts w:hint="eastAsia"/>
          <w:sz w:val="24"/>
        </w:rPr>
        <w:t>)</w:t>
      </w:r>
      <w:r w:rsidRPr="00C65F78">
        <w:rPr>
          <w:rFonts w:hint="eastAsia"/>
          <w:sz w:val="24"/>
        </w:rPr>
        <w:t>的数组。</w:t>
      </w:r>
    </w:p>
    <w:p w:rsidR="0087530D" w:rsidRDefault="00C65F78" w:rsidP="007C52FF">
      <w:pPr>
        <w:spacing w:line="360" w:lineRule="auto"/>
        <w:ind w:firstLine="415"/>
        <w:rPr>
          <w:sz w:val="24"/>
        </w:rPr>
      </w:pPr>
      <w:r w:rsidRPr="007C52FF">
        <w:rPr>
          <w:rFonts w:hint="eastAsia"/>
          <w:sz w:val="24"/>
        </w:rPr>
        <w:t>默认情况下，</w:t>
      </w:r>
      <w:proofErr w:type="spellStart"/>
      <w:r w:rsidRPr="007C52FF">
        <w:rPr>
          <w:rFonts w:hint="eastAsia"/>
          <w:sz w:val="24"/>
        </w:rPr>
        <w:t>KMeans</w:t>
      </w:r>
      <w:proofErr w:type="spellEnd"/>
      <w:r w:rsidRPr="007C52FF">
        <w:rPr>
          <w:rFonts w:hint="eastAsia"/>
          <w:sz w:val="24"/>
        </w:rPr>
        <w:t>使用</w:t>
      </w:r>
      <w:r w:rsidRPr="007C52FF">
        <w:rPr>
          <w:rFonts w:hint="eastAsia"/>
          <w:sz w:val="24"/>
        </w:rPr>
        <w:t>'k-means++'</w:t>
      </w:r>
      <w:r w:rsidRPr="007C52FF">
        <w:rPr>
          <w:rFonts w:hint="eastAsia"/>
          <w:sz w:val="24"/>
        </w:rPr>
        <w:t>方法来初始化聚类中心。</w:t>
      </w:r>
    </w:p>
    <w:p w:rsidR="005566E0" w:rsidRPr="00AD69C3" w:rsidRDefault="005566E0" w:rsidP="007C52FF">
      <w:pPr>
        <w:spacing w:line="360" w:lineRule="auto"/>
        <w:ind w:firstLine="415"/>
        <w:rPr>
          <w:rFonts w:hint="eastAsia"/>
          <w:sz w:val="24"/>
        </w:rPr>
      </w:pPr>
    </w:p>
    <w:p w:rsidR="00A86971" w:rsidRPr="006B4BEC" w:rsidRDefault="00E66C36" w:rsidP="00E66C36">
      <w:pPr>
        <w:spacing w:line="360" w:lineRule="auto"/>
        <w:ind w:firstLine="415"/>
        <w:rPr>
          <w:rFonts w:hint="eastAsia"/>
          <w:b/>
          <w:sz w:val="24"/>
        </w:rPr>
      </w:pPr>
      <w:r w:rsidRPr="006B4BEC">
        <w:rPr>
          <w:rFonts w:hint="eastAsia"/>
          <w:b/>
          <w:sz w:val="24"/>
        </w:rPr>
        <w:t>2)</w:t>
      </w:r>
      <w:r w:rsidRPr="006B4BEC">
        <w:rPr>
          <w:rFonts w:hint="eastAsia"/>
          <w:b/>
          <w:sz w:val="24"/>
        </w:rPr>
        <w:t>使用不同的预处理对原始数据进行变换，再使用</w:t>
      </w:r>
      <w:r w:rsidRPr="006B4BEC">
        <w:rPr>
          <w:rFonts w:hint="eastAsia"/>
          <w:b/>
          <w:sz w:val="24"/>
        </w:rPr>
        <w:t>K-Means</w:t>
      </w:r>
      <w:r w:rsidRPr="006B4BEC">
        <w:rPr>
          <w:rFonts w:hint="eastAsia"/>
          <w:b/>
          <w:sz w:val="24"/>
        </w:rPr>
        <w:t>算法进行聚类，对比聚类结果，分析不同数据预处理对</w:t>
      </w:r>
      <w:r w:rsidRPr="006B4BEC">
        <w:rPr>
          <w:rFonts w:hint="eastAsia"/>
          <w:b/>
          <w:sz w:val="24"/>
        </w:rPr>
        <w:t>K-Means</w:t>
      </w:r>
      <w:r w:rsidRPr="006B4BEC">
        <w:rPr>
          <w:rFonts w:hint="eastAsia"/>
          <w:b/>
          <w:sz w:val="24"/>
        </w:rPr>
        <w:t>算法的影响。</w:t>
      </w:r>
    </w:p>
    <w:p w:rsidR="00A6057B" w:rsidRDefault="004F1FB5" w:rsidP="004F1FB5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这里</w:t>
      </w:r>
      <w:r w:rsidRPr="004F1FB5">
        <w:rPr>
          <w:rFonts w:hint="eastAsia"/>
          <w:sz w:val="24"/>
        </w:rPr>
        <w:t>使用</w:t>
      </w:r>
      <w:r>
        <w:rPr>
          <w:rFonts w:hint="eastAsia"/>
          <w:sz w:val="24"/>
        </w:rPr>
        <w:t>了</w:t>
      </w:r>
      <w:r w:rsidRPr="004F1FB5">
        <w:rPr>
          <w:rFonts w:hint="eastAsia"/>
          <w:sz w:val="24"/>
        </w:rPr>
        <w:t>以下几种预处理方法：</w:t>
      </w:r>
    </w:p>
    <w:p w:rsidR="00A6057B" w:rsidRDefault="004F1FB5" w:rsidP="00A6057B">
      <w:pPr>
        <w:spacing w:line="360" w:lineRule="auto"/>
        <w:ind w:firstLine="420"/>
        <w:rPr>
          <w:sz w:val="24"/>
        </w:rPr>
      </w:pPr>
      <w:r w:rsidRPr="004F1FB5">
        <w:rPr>
          <w:rFonts w:hint="eastAsia"/>
          <w:sz w:val="24"/>
        </w:rPr>
        <w:t>标准化</w:t>
      </w:r>
      <w:r w:rsidRPr="004F1FB5">
        <w:rPr>
          <w:rFonts w:hint="eastAsia"/>
          <w:sz w:val="24"/>
        </w:rPr>
        <w:t xml:space="preserve"> (</w:t>
      </w:r>
      <w:proofErr w:type="spellStart"/>
      <w:r w:rsidRPr="004F1FB5">
        <w:rPr>
          <w:rFonts w:hint="eastAsia"/>
          <w:sz w:val="24"/>
        </w:rPr>
        <w:t>StandardScaler</w:t>
      </w:r>
      <w:proofErr w:type="spellEnd"/>
      <w:r w:rsidRPr="004F1FB5">
        <w:rPr>
          <w:rFonts w:hint="eastAsia"/>
          <w:sz w:val="24"/>
        </w:rPr>
        <w:t xml:space="preserve">): </w:t>
      </w:r>
      <w:r w:rsidRPr="004F1FB5">
        <w:rPr>
          <w:rFonts w:hint="eastAsia"/>
          <w:sz w:val="24"/>
        </w:rPr>
        <w:t>将数据缩放到均值为</w:t>
      </w:r>
      <w:r w:rsidRPr="004F1FB5">
        <w:rPr>
          <w:rFonts w:hint="eastAsia"/>
          <w:sz w:val="24"/>
        </w:rPr>
        <w:t>0</w:t>
      </w:r>
      <w:r w:rsidRPr="004F1FB5">
        <w:rPr>
          <w:rFonts w:hint="eastAsia"/>
          <w:sz w:val="24"/>
        </w:rPr>
        <w:t>，标准差为</w:t>
      </w:r>
      <w:r w:rsidRPr="004F1FB5">
        <w:rPr>
          <w:rFonts w:hint="eastAsia"/>
          <w:sz w:val="24"/>
        </w:rPr>
        <w:t>1</w:t>
      </w:r>
      <w:r w:rsidR="00A6057B">
        <w:rPr>
          <w:rFonts w:hint="eastAsia"/>
          <w:sz w:val="24"/>
        </w:rPr>
        <w:t>；</w:t>
      </w:r>
    </w:p>
    <w:p w:rsidR="00A6057B" w:rsidRDefault="004F1FB5" w:rsidP="00A6057B">
      <w:pPr>
        <w:spacing w:line="360" w:lineRule="auto"/>
        <w:ind w:firstLine="420"/>
        <w:rPr>
          <w:sz w:val="24"/>
        </w:rPr>
      </w:pPr>
      <w:r w:rsidRPr="004F1FB5">
        <w:rPr>
          <w:rFonts w:hint="eastAsia"/>
          <w:sz w:val="24"/>
        </w:rPr>
        <w:t>归一化</w:t>
      </w:r>
      <w:r w:rsidRPr="004F1FB5">
        <w:rPr>
          <w:rFonts w:hint="eastAsia"/>
          <w:sz w:val="24"/>
        </w:rPr>
        <w:t xml:space="preserve"> (</w:t>
      </w:r>
      <w:proofErr w:type="spellStart"/>
      <w:r w:rsidRPr="004F1FB5">
        <w:rPr>
          <w:rFonts w:hint="eastAsia"/>
          <w:sz w:val="24"/>
        </w:rPr>
        <w:t>MinMaxScaler</w:t>
      </w:r>
      <w:proofErr w:type="spellEnd"/>
      <w:r w:rsidRPr="004F1FB5">
        <w:rPr>
          <w:rFonts w:hint="eastAsia"/>
          <w:sz w:val="24"/>
        </w:rPr>
        <w:t xml:space="preserve">): </w:t>
      </w:r>
      <w:r w:rsidRPr="004F1FB5">
        <w:rPr>
          <w:rFonts w:hint="eastAsia"/>
          <w:sz w:val="24"/>
        </w:rPr>
        <w:t>将数据缩放到</w:t>
      </w:r>
      <w:r w:rsidRPr="004F1FB5">
        <w:rPr>
          <w:rFonts w:hint="eastAsia"/>
          <w:sz w:val="24"/>
        </w:rPr>
        <w:t>[0, 1]</w:t>
      </w:r>
      <w:r w:rsidRPr="004F1FB5">
        <w:rPr>
          <w:rFonts w:hint="eastAsia"/>
          <w:sz w:val="24"/>
        </w:rPr>
        <w:t>范围内</w:t>
      </w:r>
      <w:r w:rsidR="00A6057B">
        <w:rPr>
          <w:rFonts w:hint="eastAsia"/>
          <w:sz w:val="24"/>
        </w:rPr>
        <w:t>；</w:t>
      </w:r>
    </w:p>
    <w:p w:rsidR="00A6057B" w:rsidRDefault="004F1FB5" w:rsidP="00A6057B">
      <w:pPr>
        <w:spacing w:line="360" w:lineRule="auto"/>
        <w:ind w:firstLine="420"/>
        <w:rPr>
          <w:sz w:val="24"/>
        </w:rPr>
      </w:pPr>
      <w:r w:rsidRPr="004F1FB5">
        <w:rPr>
          <w:rFonts w:hint="eastAsia"/>
          <w:sz w:val="24"/>
        </w:rPr>
        <w:t>鲁棒缩放</w:t>
      </w:r>
      <w:r w:rsidRPr="004F1FB5">
        <w:rPr>
          <w:rFonts w:hint="eastAsia"/>
          <w:sz w:val="24"/>
        </w:rPr>
        <w:t xml:space="preserve"> (</w:t>
      </w:r>
      <w:proofErr w:type="spellStart"/>
      <w:r w:rsidRPr="004F1FB5">
        <w:rPr>
          <w:rFonts w:hint="eastAsia"/>
          <w:sz w:val="24"/>
        </w:rPr>
        <w:t>RobustScaler</w:t>
      </w:r>
      <w:proofErr w:type="spellEnd"/>
      <w:r w:rsidRPr="004F1FB5">
        <w:rPr>
          <w:rFonts w:hint="eastAsia"/>
          <w:sz w:val="24"/>
        </w:rPr>
        <w:t xml:space="preserve">): </w:t>
      </w:r>
      <w:r w:rsidRPr="004F1FB5">
        <w:rPr>
          <w:rFonts w:hint="eastAsia"/>
          <w:sz w:val="24"/>
        </w:rPr>
        <w:t>使用中位数和四分位数范围来缩放数据，对异常值更鲁棒</w:t>
      </w:r>
      <w:r w:rsidR="00563DAD">
        <w:rPr>
          <w:rFonts w:hint="eastAsia"/>
          <w:sz w:val="24"/>
        </w:rPr>
        <w:t>；</w:t>
      </w:r>
    </w:p>
    <w:p w:rsidR="00A6057B" w:rsidRDefault="004F1FB5" w:rsidP="00A6057B">
      <w:pPr>
        <w:spacing w:line="360" w:lineRule="auto"/>
        <w:ind w:firstLine="420"/>
        <w:rPr>
          <w:sz w:val="24"/>
        </w:rPr>
      </w:pPr>
      <w:r w:rsidRPr="004F1FB5">
        <w:rPr>
          <w:rFonts w:hint="eastAsia"/>
          <w:sz w:val="24"/>
        </w:rPr>
        <w:t>主成分分析</w:t>
      </w:r>
      <w:r w:rsidRPr="004F1FB5">
        <w:rPr>
          <w:rFonts w:hint="eastAsia"/>
          <w:sz w:val="24"/>
        </w:rPr>
        <w:t xml:space="preserve"> (PCA): </w:t>
      </w:r>
      <w:r w:rsidRPr="004F1FB5">
        <w:rPr>
          <w:rFonts w:hint="eastAsia"/>
          <w:sz w:val="24"/>
        </w:rPr>
        <w:t>将数据降维到</w:t>
      </w:r>
      <w:r w:rsidRPr="004F1FB5">
        <w:rPr>
          <w:rFonts w:hint="eastAsia"/>
          <w:sz w:val="24"/>
        </w:rPr>
        <w:t>2</w:t>
      </w:r>
      <w:r w:rsidRPr="004F1FB5">
        <w:rPr>
          <w:rFonts w:hint="eastAsia"/>
          <w:sz w:val="24"/>
        </w:rPr>
        <w:t>维，以便可视化。</w:t>
      </w:r>
    </w:p>
    <w:p w:rsidR="003C5D95" w:rsidRDefault="00552033" w:rsidP="00A6057B">
      <w:pPr>
        <w:spacing w:line="360" w:lineRule="auto"/>
        <w:ind w:firstLine="420"/>
        <w:rPr>
          <w:sz w:val="24"/>
        </w:rPr>
      </w:pPr>
      <w:r w:rsidRPr="00552033">
        <w:rPr>
          <w:rFonts w:hint="eastAsia"/>
          <w:sz w:val="24"/>
        </w:rPr>
        <w:t>我们将对每种预处理方法进行</w:t>
      </w:r>
      <w:r w:rsidRPr="00552033">
        <w:rPr>
          <w:rFonts w:hint="eastAsia"/>
          <w:sz w:val="24"/>
        </w:rPr>
        <w:t>K-Means</w:t>
      </w:r>
      <w:r w:rsidRPr="00552033">
        <w:rPr>
          <w:rFonts w:hint="eastAsia"/>
          <w:sz w:val="24"/>
        </w:rPr>
        <w:t>聚类，并保存聚类结果。</w:t>
      </w:r>
      <w:r w:rsidR="003E64F1">
        <w:rPr>
          <w:rFonts w:hint="eastAsia"/>
          <w:sz w:val="24"/>
        </w:rPr>
        <w:t>通过下图分析，</w:t>
      </w:r>
      <w:r w:rsidR="001A3DEB">
        <w:rPr>
          <w:rFonts w:hint="eastAsia"/>
          <w:sz w:val="24"/>
        </w:rPr>
        <w:t>采用主成分分析对原始数据进行变换，能使得分类界限十分规整、清晰。</w:t>
      </w:r>
    </w:p>
    <w:p w:rsidR="00530281" w:rsidRDefault="00530281" w:rsidP="004F1FB5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bookmarkStart w:id="2" w:name="_GoBack"/>
      <w:bookmarkEnd w:id="2"/>
    </w:p>
    <w:p w:rsidR="00A852B7" w:rsidRDefault="00563DAD" w:rsidP="00A852B7">
      <w:pPr>
        <w:keepNext/>
        <w:spacing w:line="360" w:lineRule="auto"/>
      </w:pPr>
      <w:r w:rsidRPr="00563DAD">
        <w:rPr>
          <w:sz w:val="24"/>
        </w:rPr>
        <w:lastRenderedPageBreak/>
        <w:drawing>
          <wp:inline distT="0" distB="0" distL="0" distR="0" wp14:anchorId="45522903" wp14:editId="07A03B72">
            <wp:extent cx="5274310" cy="35159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E5" w:rsidRPr="00CD2FE5" w:rsidRDefault="00A852B7" w:rsidP="00A852B7">
      <w:pPr>
        <w:pStyle w:val="a9"/>
        <w:jc w:val="center"/>
        <w:rPr>
          <w:rFonts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不同预处理下的聚类效果图</w:t>
      </w:r>
    </w:p>
    <w:p w:rsidR="0012540E" w:rsidRPr="0012540E" w:rsidRDefault="0012540E" w:rsidP="004F1FB5">
      <w:pPr>
        <w:spacing w:line="360" w:lineRule="auto"/>
        <w:rPr>
          <w:rFonts w:hint="eastAsia"/>
          <w:sz w:val="24"/>
        </w:rPr>
      </w:pPr>
    </w:p>
    <w:p w:rsidR="0091311D" w:rsidRPr="002A060E" w:rsidRDefault="0091311D" w:rsidP="00764F56">
      <w:pPr>
        <w:spacing w:line="360" w:lineRule="auto"/>
        <w:ind w:firstLine="420"/>
        <w:rPr>
          <w:rFonts w:hint="eastAsia"/>
          <w:sz w:val="24"/>
        </w:rPr>
      </w:pPr>
    </w:p>
    <w:p w:rsidR="007D530E" w:rsidRPr="00A80DE3" w:rsidRDefault="007D530E" w:rsidP="00A80DE3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</w:p>
    <w:p w:rsidR="00677366" w:rsidRPr="00170A82" w:rsidRDefault="00677366" w:rsidP="00DC61EF">
      <w:pPr>
        <w:pStyle w:val="a8"/>
        <w:tabs>
          <w:tab w:val="left" w:pos="762"/>
        </w:tabs>
        <w:ind w:left="840" w:firstLineChars="0" w:firstLine="0"/>
        <w:rPr>
          <w:rFonts w:hint="eastAsia"/>
          <w:b/>
          <w:sz w:val="24"/>
        </w:rPr>
      </w:pPr>
    </w:p>
    <w:sectPr w:rsidR="00677366" w:rsidRPr="00170A82">
      <w:footerReference w:type="defaul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3DAD" w:rsidRDefault="00563DAD" w:rsidP="00D42A6F">
      <w:r>
        <w:separator/>
      </w:r>
    </w:p>
  </w:endnote>
  <w:endnote w:type="continuationSeparator" w:id="0">
    <w:p w:rsidR="00563DAD" w:rsidRDefault="00563DAD" w:rsidP="00D42A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3DAD" w:rsidRDefault="00563DAD" w:rsidP="00D42A6F">
    <w:pPr>
      <w:pStyle w:val="a6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>
      <w:rPr>
        <w:b/>
        <w:noProof/>
      </w:rPr>
      <w:t>2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>
      <w:rPr>
        <w:b/>
        <w:noProof/>
      </w:rPr>
      <w:t>3</w:t>
    </w:r>
    <w:r>
      <w:rPr>
        <w:b/>
        <w:sz w:val="24"/>
        <w:szCs w:val="24"/>
      </w:rPr>
      <w:fldChar w:fldCharType="end"/>
    </w:r>
  </w:p>
  <w:p w:rsidR="00563DAD" w:rsidRDefault="00563DA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3DAD" w:rsidRDefault="00563DAD" w:rsidP="00D42A6F">
      <w:r>
        <w:separator/>
      </w:r>
    </w:p>
  </w:footnote>
  <w:footnote w:type="continuationSeparator" w:id="0">
    <w:p w:rsidR="00563DAD" w:rsidRDefault="00563DAD" w:rsidP="00D42A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7" type="#_x0000_t75" style="width:7.6pt;height:7.6pt" o:bullet="t">
        <v:imagedata r:id="rId1" o:title="mso1B97AAD2"/>
      </v:shape>
    </w:pict>
  </w:numPicBullet>
  <w:abstractNum w:abstractNumId="0" w15:restartNumberingAfterBreak="0">
    <w:nsid w:val="105F301D"/>
    <w:multiLevelType w:val="hybridMultilevel"/>
    <w:tmpl w:val="22101B76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1FC73A17"/>
    <w:multiLevelType w:val="hybridMultilevel"/>
    <w:tmpl w:val="9DE26936"/>
    <w:lvl w:ilvl="0" w:tplc="D3D62FA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DCC5B5A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ED2681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7D8392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4823E6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7FA90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E5004F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2320E8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54843F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CA03A3"/>
    <w:multiLevelType w:val="hybridMultilevel"/>
    <w:tmpl w:val="5C827FCA"/>
    <w:lvl w:ilvl="0" w:tplc="3342DAB2">
      <w:start w:val="1"/>
      <w:numFmt w:val="decimal"/>
      <w:lvlText w:val="%1)"/>
      <w:lvlJc w:val="left"/>
      <w:pPr>
        <w:ind w:left="7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3" w15:restartNumberingAfterBreak="0">
    <w:nsid w:val="25D62E11"/>
    <w:multiLevelType w:val="hybridMultilevel"/>
    <w:tmpl w:val="98B25332"/>
    <w:lvl w:ilvl="0" w:tplc="2BC2F5F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606B8B4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575A894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A64E3B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6ED51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48A796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31120BC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118EC18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497CA2B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16526A"/>
    <w:multiLevelType w:val="hybridMultilevel"/>
    <w:tmpl w:val="17BCF084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1">
      <w:start w:val="1"/>
      <w:numFmt w:val="decimal"/>
      <w:lvlText w:val="%3)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7754C6"/>
    <w:multiLevelType w:val="hybridMultilevel"/>
    <w:tmpl w:val="9E8E3906"/>
    <w:lvl w:ilvl="0" w:tplc="25FCA6E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9824C1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3E2BC24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5958101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63CC106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300236D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9603C0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42181E2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C5C6EF2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1A4BCD"/>
    <w:multiLevelType w:val="hybridMultilevel"/>
    <w:tmpl w:val="5658F604"/>
    <w:lvl w:ilvl="0" w:tplc="3AFE71E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2DDA3FE1"/>
    <w:multiLevelType w:val="hybridMultilevel"/>
    <w:tmpl w:val="A3F2FE1A"/>
    <w:lvl w:ilvl="0" w:tplc="DA2E903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AE63F04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816A44C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8F30BC7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106F9E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AE58FFC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422A61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C276D05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3464EE2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E74B0E"/>
    <w:multiLevelType w:val="hybridMultilevel"/>
    <w:tmpl w:val="F3606CF2"/>
    <w:lvl w:ilvl="0" w:tplc="B19A172E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73D367C"/>
    <w:multiLevelType w:val="hybridMultilevel"/>
    <w:tmpl w:val="E10C1662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48830DA7"/>
    <w:multiLevelType w:val="hybridMultilevel"/>
    <w:tmpl w:val="0366A074"/>
    <w:lvl w:ilvl="0" w:tplc="04090003">
      <w:start w:val="1"/>
      <w:numFmt w:val="bullet"/>
      <w:lvlText w:val="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11" w15:restartNumberingAfterBreak="0">
    <w:nsid w:val="527C139A"/>
    <w:multiLevelType w:val="hybridMultilevel"/>
    <w:tmpl w:val="3C62E35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753A60"/>
    <w:multiLevelType w:val="hybridMultilevel"/>
    <w:tmpl w:val="04EC10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1">
      <w:start w:val="1"/>
      <w:numFmt w:val="decimal"/>
      <w:lvlText w:val="%3)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9EB46E8"/>
    <w:multiLevelType w:val="hybridMultilevel"/>
    <w:tmpl w:val="DF3C971C"/>
    <w:lvl w:ilvl="0" w:tplc="04090019">
      <w:start w:val="1"/>
      <w:numFmt w:val="lowerLetter"/>
      <w:lvlText w:val="%1)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8BEC66F4">
      <w:start w:val="6"/>
      <w:numFmt w:val="decimal"/>
      <w:lvlText w:val="%3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 w15:restartNumberingAfterBreak="0">
    <w:nsid w:val="5B6F06B0"/>
    <w:multiLevelType w:val="hybridMultilevel"/>
    <w:tmpl w:val="8AFA3C0C"/>
    <w:lvl w:ilvl="0" w:tplc="04090011">
      <w:start w:val="1"/>
      <w:numFmt w:val="decimal"/>
      <w:lvlText w:val="%1)"/>
      <w:lvlJc w:val="left"/>
      <w:pPr>
        <w:ind w:left="896" w:hanging="420"/>
      </w:pPr>
    </w:lvl>
    <w:lvl w:ilvl="1" w:tplc="04090019" w:tentative="1">
      <w:start w:val="1"/>
      <w:numFmt w:val="lowerLetter"/>
      <w:lvlText w:val="%2)"/>
      <w:lvlJc w:val="left"/>
      <w:pPr>
        <w:ind w:left="1316" w:hanging="420"/>
      </w:p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15" w15:restartNumberingAfterBreak="0">
    <w:nsid w:val="5E55335D"/>
    <w:multiLevelType w:val="hybridMultilevel"/>
    <w:tmpl w:val="27C04048"/>
    <w:lvl w:ilvl="0" w:tplc="98DE1490">
      <w:start w:val="1"/>
      <w:numFmt w:val="decimal"/>
      <w:lvlText w:val="%1)"/>
      <w:lvlJc w:val="left"/>
      <w:pPr>
        <w:ind w:left="7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16" w15:restartNumberingAfterBreak="0">
    <w:nsid w:val="64042852"/>
    <w:multiLevelType w:val="hybridMultilevel"/>
    <w:tmpl w:val="F544C87E"/>
    <w:lvl w:ilvl="0" w:tplc="12382B9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9AE9D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CA8F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0AF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F239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48B1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5569B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FFC33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924A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C961405"/>
    <w:multiLevelType w:val="hybridMultilevel"/>
    <w:tmpl w:val="E3B435FA"/>
    <w:lvl w:ilvl="0" w:tplc="3AFE71E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78DA1161"/>
    <w:multiLevelType w:val="hybridMultilevel"/>
    <w:tmpl w:val="AD54030C"/>
    <w:lvl w:ilvl="0" w:tplc="4300E36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8D12976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D89096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10E573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E9AB8A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29EAAC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0BAA920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CC52E17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313E622A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7"/>
  </w:num>
  <w:num w:numId="3">
    <w:abstractNumId w:val="13"/>
  </w:num>
  <w:num w:numId="4">
    <w:abstractNumId w:val="6"/>
  </w:num>
  <w:num w:numId="5">
    <w:abstractNumId w:val="14"/>
  </w:num>
  <w:num w:numId="6">
    <w:abstractNumId w:val="0"/>
  </w:num>
  <w:num w:numId="7">
    <w:abstractNumId w:val="4"/>
  </w:num>
  <w:num w:numId="8">
    <w:abstractNumId w:val="12"/>
  </w:num>
  <w:num w:numId="9">
    <w:abstractNumId w:val="5"/>
  </w:num>
  <w:num w:numId="10">
    <w:abstractNumId w:val="1"/>
  </w:num>
  <w:num w:numId="11">
    <w:abstractNumId w:val="9"/>
  </w:num>
  <w:num w:numId="12">
    <w:abstractNumId w:val="7"/>
  </w:num>
  <w:num w:numId="13">
    <w:abstractNumId w:val="3"/>
  </w:num>
  <w:num w:numId="14">
    <w:abstractNumId w:val="18"/>
  </w:num>
  <w:num w:numId="15">
    <w:abstractNumId w:val="16"/>
  </w:num>
  <w:num w:numId="16">
    <w:abstractNumId w:val="11"/>
  </w:num>
  <w:num w:numId="17">
    <w:abstractNumId w:val="10"/>
  </w:num>
  <w:num w:numId="18">
    <w:abstractNumId w:val="15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EB"/>
    <w:rsid w:val="000031C4"/>
    <w:rsid w:val="0000474E"/>
    <w:rsid w:val="0000671D"/>
    <w:rsid w:val="00025DD5"/>
    <w:rsid w:val="0005334C"/>
    <w:rsid w:val="0005464C"/>
    <w:rsid w:val="0006301F"/>
    <w:rsid w:val="000634B0"/>
    <w:rsid w:val="000704A4"/>
    <w:rsid w:val="00071541"/>
    <w:rsid w:val="00080CC7"/>
    <w:rsid w:val="000817B8"/>
    <w:rsid w:val="00082BE6"/>
    <w:rsid w:val="0009658B"/>
    <w:rsid w:val="000A0416"/>
    <w:rsid w:val="000B5267"/>
    <w:rsid w:val="000D3C80"/>
    <w:rsid w:val="000D799B"/>
    <w:rsid w:val="000E191A"/>
    <w:rsid w:val="001021F0"/>
    <w:rsid w:val="00111D59"/>
    <w:rsid w:val="00123E0B"/>
    <w:rsid w:val="0012540E"/>
    <w:rsid w:val="001353B9"/>
    <w:rsid w:val="00137E12"/>
    <w:rsid w:val="00144255"/>
    <w:rsid w:val="001444F6"/>
    <w:rsid w:val="0015665B"/>
    <w:rsid w:val="00167DA9"/>
    <w:rsid w:val="00170A82"/>
    <w:rsid w:val="00170F0E"/>
    <w:rsid w:val="0019137B"/>
    <w:rsid w:val="001A3DEB"/>
    <w:rsid w:val="001B5724"/>
    <w:rsid w:val="001B6EF3"/>
    <w:rsid w:val="001C2DAA"/>
    <w:rsid w:val="001D6881"/>
    <w:rsid w:val="001E5F61"/>
    <w:rsid w:val="00200A32"/>
    <w:rsid w:val="00206FF0"/>
    <w:rsid w:val="002125D1"/>
    <w:rsid w:val="0022284F"/>
    <w:rsid w:val="002239C3"/>
    <w:rsid w:val="002313E3"/>
    <w:rsid w:val="00236A3D"/>
    <w:rsid w:val="00263B67"/>
    <w:rsid w:val="00272598"/>
    <w:rsid w:val="00272812"/>
    <w:rsid w:val="00272DEB"/>
    <w:rsid w:val="0028309B"/>
    <w:rsid w:val="0029329B"/>
    <w:rsid w:val="002A060E"/>
    <w:rsid w:val="002B1C34"/>
    <w:rsid w:val="002B2789"/>
    <w:rsid w:val="002C56B0"/>
    <w:rsid w:val="002C6BCB"/>
    <w:rsid w:val="002D2464"/>
    <w:rsid w:val="002D4185"/>
    <w:rsid w:val="002F39A2"/>
    <w:rsid w:val="003020C2"/>
    <w:rsid w:val="0030718A"/>
    <w:rsid w:val="003128A6"/>
    <w:rsid w:val="0031416F"/>
    <w:rsid w:val="00326CA1"/>
    <w:rsid w:val="00335C77"/>
    <w:rsid w:val="00335EFC"/>
    <w:rsid w:val="003405C8"/>
    <w:rsid w:val="00343158"/>
    <w:rsid w:val="00346EBB"/>
    <w:rsid w:val="003500D7"/>
    <w:rsid w:val="0035406B"/>
    <w:rsid w:val="00390CC2"/>
    <w:rsid w:val="003935CE"/>
    <w:rsid w:val="00396B3B"/>
    <w:rsid w:val="003A170C"/>
    <w:rsid w:val="003C5D95"/>
    <w:rsid w:val="003E5596"/>
    <w:rsid w:val="003E64F1"/>
    <w:rsid w:val="003F1603"/>
    <w:rsid w:val="00412B4B"/>
    <w:rsid w:val="00415AF8"/>
    <w:rsid w:val="004310DB"/>
    <w:rsid w:val="00432E58"/>
    <w:rsid w:val="004431C3"/>
    <w:rsid w:val="00445A50"/>
    <w:rsid w:val="00447266"/>
    <w:rsid w:val="00452B42"/>
    <w:rsid w:val="00456908"/>
    <w:rsid w:val="00466BA0"/>
    <w:rsid w:val="00473771"/>
    <w:rsid w:val="00473801"/>
    <w:rsid w:val="004757FC"/>
    <w:rsid w:val="00492998"/>
    <w:rsid w:val="00493C39"/>
    <w:rsid w:val="00495063"/>
    <w:rsid w:val="004A3968"/>
    <w:rsid w:val="004D5686"/>
    <w:rsid w:val="004F1FB5"/>
    <w:rsid w:val="004F4350"/>
    <w:rsid w:val="00500B13"/>
    <w:rsid w:val="0051202B"/>
    <w:rsid w:val="00513E83"/>
    <w:rsid w:val="00530281"/>
    <w:rsid w:val="00530FF9"/>
    <w:rsid w:val="00531FB0"/>
    <w:rsid w:val="00532508"/>
    <w:rsid w:val="00533C44"/>
    <w:rsid w:val="00540B87"/>
    <w:rsid w:val="0054240B"/>
    <w:rsid w:val="00552033"/>
    <w:rsid w:val="00556342"/>
    <w:rsid w:val="005566E0"/>
    <w:rsid w:val="00560073"/>
    <w:rsid w:val="00563DAD"/>
    <w:rsid w:val="00565694"/>
    <w:rsid w:val="00567925"/>
    <w:rsid w:val="00573417"/>
    <w:rsid w:val="00574562"/>
    <w:rsid w:val="005807F6"/>
    <w:rsid w:val="005809A7"/>
    <w:rsid w:val="005822E9"/>
    <w:rsid w:val="0058431F"/>
    <w:rsid w:val="005939C6"/>
    <w:rsid w:val="00595159"/>
    <w:rsid w:val="005A058A"/>
    <w:rsid w:val="005B516D"/>
    <w:rsid w:val="005C6AD9"/>
    <w:rsid w:val="005C77EE"/>
    <w:rsid w:val="005E767A"/>
    <w:rsid w:val="005F490C"/>
    <w:rsid w:val="005F6F5C"/>
    <w:rsid w:val="0061499B"/>
    <w:rsid w:val="00677366"/>
    <w:rsid w:val="00687008"/>
    <w:rsid w:val="00697B36"/>
    <w:rsid w:val="006B4BEC"/>
    <w:rsid w:val="006B7F3D"/>
    <w:rsid w:val="006C2811"/>
    <w:rsid w:val="006C6A00"/>
    <w:rsid w:val="006D4A51"/>
    <w:rsid w:val="006E0865"/>
    <w:rsid w:val="006F0660"/>
    <w:rsid w:val="006F569D"/>
    <w:rsid w:val="00714354"/>
    <w:rsid w:val="00726FB9"/>
    <w:rsid w:val="0073493A"/>
    <w:rsid w:val="007412AF"/>
    <w:rsid w:val="00764F56"/>
    <w:rsid w:val="007700AB"/>
    <w:rsid w:val="00772E45"/>
    <w:rsid w:val="00775527"/>
    <w:rsid w:val="00783F47"/>
    <w:rsid w:val="00783FB9"/>
    <w:rsid w:val="007B0F1A"/>
    <w:rsid w:val="007C52FF"/>
    <w:rsid w:val="007D530E"/>
    <w:rsid w:val="007E37A6"/>
    <w:rsid w:val="007E3F3C"/>
    <w:rsid w:val="007E779F"/>
    <w:rsid w:val="00805868"/>
    <w:rsid w:val="00812B4A"/>
    <w:rsid w:val="00812B70"/>
    <w:rsid w:val="0082603C"/>
    <w:rsid w:val="0083327A"/>
    <w:rsid w:val="008433A7"/>
    <w:rsid w:val="0085196C"/>
    <w:rsid w:val="00852B23"/>
    <w:rsid w:val="0086666F"/>
    <w:rsid w:val="00873A8C"/>
    <w:rsid w:val="00874427"/>
    <w:rsid w:val="0087530D"/>
    <w:rsid w:val="008816CA"/>
    <w:rsid w:val="00885D30"/>
    <w:rsid w:val="008875A5"/>
    <w:rsid w:val="0089303A"/>
    <w:rsid w:val="008974D9"/>
    <w:rsid w:val="008A16F5"/>
    <w:rsid w:val="008B6E82"/>
    <w:rsid w:val="008C5850"/>
    <w:rsid w:val="008E0794"/>
    <w:rsid w:val="008E5AA2"/>
    <w:rsid w:val="008E66FA"/>
    <w:rsid w:val="008E765B"/>
    <w:rsid w:val="008F1F6D"/>
    <w:rsid w:val="008F517B"/>
    <w:rsid w:val="008F5A3E"/>
    <w:rsid w:val="009107D0"/>
    <w:rsid w:val="00912907"/>
    <w:rsid w:val="0091311D"/>
    <w:rsid w:val="009147F1"/>
    <w:rsid w:val="009205A1"/>
    <w:rsid w:val="00930E63"/>
    <w:rsid w:val="009321EE"/>
    <w:rsid w:val="00932D06"/>
    <w:rsid w:val="009406BD"/>
    <w:rsid w:val="009566A4"/>
    <w:rsid w:val="00993BAF"/>
    <w:rsid w:val="009B3912"/>
    <w:rsid w:val="009B5BCB"/>
    <w:rsid w:val="009C18E6"/>
    <w:rsid w:val="009C3716"/>
    <w:rsid w:val="009D2962"/>
    <w:rsid w:val="009E2947"/>
    <w:rsid w:val="009F38AA"/>
    <w:rsid w:val="00A0215E"/>
    <w:rsid w:val="00A031CD"/>
    <w:rsid w:val="00A23D85"/>
    <w:rsid w:val="00A309AE"/>
    <w:rsid w:val="00A328FC"/>
    <w:rsid w:val="00A6057B"/>
    <w:rsid w:val="00A80DE3"/>
    <w:rsid w:val="00A852B7"/>
    <w:rsid w:val="00A86971"/>
    <w:rsid w:val="00AB61EA"/>
    <w:rsid w:val="00AB7D0D"/>
    <w:rsid w:val="00AD3867"/>
    <w:rsid w:val="00AD69C3"/>
    <w:rsid w:val="00AF1047"/>
    <w:rsid w:val="00AF26A7"/>
    <w:rsid w:val="00AF6965"/>
    <w:rsid w:val="00B06A1E"/>
    <w:rsid w:val="00B27F02"/>
    <w:rsid w:val="00B41885"/>
    <w:rsid w:val="00B45DD6"/>
    <w:rsid w:val="00B47C41"/>
    <w:rsid w:val="00B839D6"/>
    <w:rsid w:val="00BA3EC9"/>
    <w:rsid w:val="00BB0C2B"/>
    <w:rsid w:val="00BB67A0"/>
    <w:rsid w:val="00BC283B"/>
    <w:rsid w:val="00BD0CCF"/>
    <w:rsid w:val="00C054B2"/>
    <w:rsid w:val="00C06D9F"/>
    <w:rsid w:val="00C12255"/>
    <w:rsid w:val="00C15115"/>
    <w:rsid w:val="00C31304"/>
    <w:rsid w:val="00C40E51"/>
    <w:rsid w:val="00C439AF"/>
    <w:rsid w:val="00C65F78"/>
    <w:rsid w:val="00C76EF4"/>
    <w:rsid w:val="00C8592F"/>
    <w:rsid w:val="00C86E2D"/>
    <w:rsid w:val="00C93928"/>
    <w:rsid w:val="00CA541D"/>
    <w:rsid w:val="00CB0828"/>
    <w:rsid w:val="00CB4E4B"/>
    <w:rsid w:val="00CD2FE5"/>
    <w:rsid w:val="00CE0956"/>
    <w:rsid w:val="00D07D4F"/>
    <w:rsid w:val="00D10954"/>
    <w:rsid w:val="00D3203B"/>
    <w:rsid w:val="00D404F1"/>
    <w:rsid w:val="00D42104"/>
    <w:rsid w:val="00D42A6F"/>
    <w:rsid w:val="00D612ED"/>
    <w:rsid w:val="00D718EB"/>
    <w:rsid w:val="00D8697C"/>
    <w:rsid w:val="00D92503"/>
    <w:rsid w:val="00D96263"/>
    <w:rsid w:val="00D96830"/>
    <w:rsid w:val="00D96AC8"/>
    <w:rsid w:val="00DA4B7B"/>
    <w:rsid w:val="00DB0450"/>
    <w:rsid w:val="00DB0D73"/>
    <w:rsid w:val="00DC1606"/>
    <w:rsid w:val="00DC61EF"/>
    <w:rsid w:val="00DF2BA6"/>
    <w:rsid w:val="00E0029E"/>
    <w:rsid w:val="00E211F7"/>
    <w:rsid w:val="00E25FB5"/>
    <w:rsid w:val="00E27A11"/>
    <w:rsid w:val="00E35824"/>
    <w:rsid w:val="00E422B2"/>
    <w:rsid w:val="00E441AF"/>
    <w:rsid w:val="00E66C36"/>
    <w:rsid w:val="00E85340"/>
    <w:rsid w:val="00E94DE6"/>
    <w:rsid w:val="00E96457"/>
    <w:rsid w:val="00EA488F"/>
    <w:rsid w:val="00EA78BC"/>
    <w:rsid w:val="00EC17B6"/>
    <w:rsid w:val="00EC2083"/>
    <w:rsid w:val="00EC20AA"/>
    <w:rsid w:val="00EE4317"/>
    <w:rsid w:val="00EE6B0C"/>
    <w:rsid w:val="00F069EE"/>
    <w:rsid w:val="00F440C6"/>
    <w:rsid w:val="00F4529F"/>
    <w:rsid w:val="00F45EDE"/>
    <w:rsid w:val="00F46DEB"/>
    <w:rsid w:val="00F477B6"/>
    <w:rsid w:val="00F575BB"/>
    <w:rsid w:val="00F602FF"/>
    <w:rsid w:val="00F66296"/>
    <w:rsid w:val="00F71FAC"/>
    <w:rsid w:val="00F800A8"/>
    <w:rsid w:val="00F85B49"/>
    <w:rsid w:val="00F91392"/>
    <w:rsid w:val="00FE16A0"/>
    <w:rsid w:val="00FF1171"/>
    <w:rsid w:val="00FF3E46"/>
    <w:rsid w:val="00FF5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83831C1"/>
  <w15:chartTrackingRefBased/>
  <w15:docId w15:val="{CB7095E8-69BB-5D44-9236-7E996C659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2B1C3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F117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D42A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5">
    <w:name w:val="页眉 字符"/>
    <w:link w:val="a4"/>
    <w:rsid w:val="00D42A6F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D42A6F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7">
    <w:name w:val="页脚 字符"/>
    <w:link w:val="a6"/>
    <w:uiPriority w:val="99"/>
    <w:rsid w:val="00D42A6F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170A82"/>
    <w:pPr>
      <w:ind w:firstLineChars="200" w:firstLine="420"/>
    </w:pPr>
  </w:style>
  <w:style w:type="paragraph" w:styleId="a9">
    <w:name w:val="caption"/>
    <w:basedOn w:val="a"/>
    <w:next w:val="a"/>
    <w:unhideWhenUsed/>
    <w:qFormat/>
    <w:rsid w:val="002125D1"/>
    <w:rPr>
      <w:rFonts w:asciiTheme="majorHAnsi" w:eastAsia="黑体" w:hAnsiTheme="majorHAnsi" w:cstheme="majorBidi"/>
      <w:sz w:val="20"/>
      <w:szCs w:val="20"/>
    </w:rPr>
  </w:style>
  <w:style w:type="paragraph" w:styleId="aa">
    <w:name w:val="Normal (Web)"/>
    <w:basedOn w:val="a"/>
    <w:uiPriority w:val="99"/>
    <w:unhideWhenUsed/>
    <w:rsid w:val="00F602F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b">
    <w:name w:val="Strong"/>
    <w:basedOn w:val="a0"/>
    <w:uiPriority w:val="22"/>
    <w:qFormat/>
    <w:rsid w:val="00F602F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8144">
          <w:marLeft w:val="144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088">
          <w:marLeft w:val="144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3833">
          <w:marLeft w:val="144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6495">
          <w:marLeft w:val="144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1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442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6900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098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45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042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anhongyue/&#26700;&#38754;%20-%20&#33539;&#40511;&#29605;&#30340;MacBook%20Air/&#25968;&#25454;&#25366;&#25496;/experiment3/&#12298;&#25968;&#25454;&#25366;&#25496;&#12299;&#23454;&#39564;&#25253;&#21578;3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643A127-E0E7-8144-A520-A8E5396AF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《数据挖掘》实验报告3.dotx</Template>
  <TotalTime>122</TotalTime>
  <Pages>9</Pages>
  <Words>2899</Words>
  <Characters>1118</Characters>
  <Application>Microsoft Office Word</Application>
  <DocSecurity>0</DocSecurity>
  <Lines>9</Lines>
  <Paragraphs>8</Paragraphs>
  <ScaleCrop>false</ScaleCrop>
  <Company>IBM</Company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《程序设计基础》实验报告一</dc:title>
  <dc:subject/>
  <dc:creator>Microsoft Office User</dc:creator>
  <cp:keywords/>
  <dc:description/>
  <cp:lastModifiedBy>Microsoft Office User</cp:lastModifiedBy>
  <cp:revision>384</cp:revision>
  <cp:lastPrinted>2018-02-21T06:59:00Z</cp:lastPrinted>
  <dcterms:created xsi:type="dcterms:W3CDTF">2024-10-16T09:10:00Z</dcterms:created>
  <dcterms:modified xsi:type="dcterms:W3CDTF">2024-10-16T14:30:00Z</dcterms:modified>
</cp:coreProperties>
</file>